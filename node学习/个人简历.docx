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ADD69" w14:textId="0E24FCA0" w:rsidR="005C458B" w:rsidRDefault="00BD043E">
      <w:pPr>
        <w:rPr>
          <w:rFonts w:hint="eastAsia"/>
        </w:rPr>
        <w:sectPr w:rsidR="005C458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pict w14:anchorId="3C5AAB5D">
          <v:group id="组合 79" o:spid="_x0000_s1080" style="position:absolute;left:0;text-align:left;margin-left:97.65pt;margin-top:284.85pt;width:380.5pt;height:33pt;z-index:251649024" coordorigin="7779,8233" coordsize="7610,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">
            <v:group id="组合 74" o:spid="_x0000_s1081" style="position:absolute;left:7779;top:8233;width:1795;height:536" coordorigin="4552,4303" coordsize="1795,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<v:rect id="矩形 64" o:spid="_x0000_s1082" style="position:absolute;left:4890;top:4303;width:1457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" filled="f" stroked="f">
                <v:textbox style="mso-next-textbox:#矩形 64">
                  <w:txbxContent>
                    <w:p w14:paraId="171C98E1" w14:textId="30642ADD" w:rsidR="005C458B" w:rsidRPr="00A10B2B" w:rsidRDefault="00BD043E">
                      <w:pPr>
                        <w:tabs>
                          <w:tab w:val="left" w:pos="840"/>
                        </w:tabs>
                        <w:spacing w:line="380" w:lineRule="exact"/>
                        <w:jc w:val="left"/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>实习</w:t>
                      </w:r>
                      <w:r w:rsidR="003F7E57" w:rsidRPr="00A10B2B"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图片 65" o:spid="_x0000_s1083" type="#_x0000_t75" style="position:absolute;left:4552;top:4432;width:304;height: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">
                <v:imagedata r:id="rId6" o:title="评估"/>
              </v:shape>
            </v:group>
            <v:rect id="矩形 70" o:spid="_x0000_s1084" style="position:absolute;left:7785;top:8865;width:7605;height: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" fillcolor="gray [1629]" stroked="f" strokeweight="1pt"/>
          </v:group>
        </w:pict>
      </w:r>
      <w:r>
        <w:rPr>
          <w:noProof/>
        </w:rPr>
        <w:pict w14:anchorId="1986E56E">
          <v:group id="组合 82" o:spid="_x0000_s1086" style="position:absolute;left:0;text-align:left;margin-left:84pt;margin-top:417.65pt;width:380.65pt;height:33pt;z-index:251700224" coordorigin="7776,13303" coordsize="7613,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">
            <v:group id="组合 80" o:spid="_x0000_s1087" style="position:absolute;left:7776;top:13303;width:1781;height:536" coordorigin="4566,4303" coordsize="1781,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<v:rect id="矩形 64" o:spid="_x0000_s1088" style="position:absolute;left:4890;top:4303;width:1457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" filled="f" stroked="f">
                <v:textbox>
                  <w:txbxContent>
                    <w:p w14:paraId="7A394A65" w14:textId="6EBF7685" w:rsidR="005C458B" w:rsidRPr="00A10B2B" w:rsidRDefault="007256DA">
                      <w:pPr>
                        <w:tabs>
                          <w:tab w:val="left" w:pos="840"/>
                        </w:tabs>
                        <w:spacing w:line="380" w:lineRule="exact"/>
                        <w:jc w:val="left"/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A10B2B"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>项目经历</w:t>
                      </w:r>
                    </w:p>
                  </w:txbxContent>
                </v:textbox>
              </v:rect>
              <v:shape id="图片 65" o:spid="_x0000_s1089" type="#_x0000_t75" style="position:absolute;left:4566;top:4405;width:334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">
                <v:imagedata r:id="rId7" o:title="技能"/>
              </v:shape>
            </v:group>
            <v:rect id="矩形 71" o:spid="_x0000_s1090" style="position:absolute;left:7785;top:13935;width:7605;height: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" fillcolor="gray [1629]" stroked="f" strokeweight="1pt"/>
          </v:group>
        </w:pict>
      </w:r>
      <w:r>
        <w:rPr>
          <w:noProof/>
        </w:rPr>
        <w:pict w14:anchorId="2691E34D">
          <v:shapetype id="_x0000_t202" coordsize="21600,21600" o:spt="202" path="m,l,21600r21600,l21600,xe">
            <v:stroke joinstyle="miter"/>
            <v:path gradientshapeok="t" o:connecttype="rect"/>
          </v:shapetype>
          <v:shape id="文本框 117" o:spid="_x0000_s1091" type="#_x0000_t202" style="position:absolute;left:0;text-align:left;margin-left:82.2pt;margin-top:449.7pt;width:387.7pt;height:356.1pt;z-index:251618304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" filled="f" stroked="f" strokeweight=".5pt">
            <v:textbox style="mso-next-textbox:#文本框 117">
              <w:txbxContent>
                <w:p w14:paraId="4E568569" w14:textId="2A34DF29" w:rsidR="007B6E80" w:rsidRPr="007B6E80" w:rsidRDefault="007B6E80" w:rsidP="0018135B">
                  <w:pPr>
                    <w:spacing w:line="440" w:lineRule="exact"/>
                    <w:rPr>
                      <w:rFonts w:ascii="微软雅黑" w:eastAsia="微软雅黑" w:hAnsi="微软雅黑" w:cs="微软雅黑"/>
                      <w:b/>
                      <w:bCs/>
                      <w:color w:val="404040" w:themeColor="text1" w:themeTint="BF"/>
                      <w:szCs w:val="21"/>
                      <w:shd w:val="clear" w:color="auto" w:fill="FFFFFF"/>
                    </w:rPr>
                  </w:pPr>
                  <w:proofErr w:type="gramStart"/>
                  <w:r w:rsidRPr="007B6E80">
                    <w:rPr>
                      <w:rFonts w:ascii="微软雅黑" w:eastAsia="微软雅黑" w:hAnsi="微软雅黑" w:cs="微软雅黑" w:hint="eastAsia"/>
                      <w:b/>
                      <w:bCs/>
                      <w:color w:val="404040" w:themeColor="text1" w:themeTint="BF"/>
                      <w:szCs w:val="21"/>
                      <w:shd w:val="clear" w:color="auto" w:fill="FFFFFF"/>
                    </w:rPr>
                    <w:t>博客项目</w:t>
                  </w:r>
                  <w:proofErr w:type="gramEnd"/>
                  <w:r w:rsidRPr="007B6E80">
                    <w:rPr>
                      <w:rFonts w:ascii="微软雅黑" w:eastAsia="微软雅黑" w:hAnsi="微软雅黑" w:cs="微软雅黑" w:hint="eastAsia"/>
                      <w:b/>
                      <w:bCs/>
                      <w:color w:val="404040" w:themeColor="text1" w:themeTint="BF"/>
                      <w:szCs w:val="21"/>
                      <w:shd w:val="clear" w:color="auto" w:fill="FFFFFF"/>
                    </w:rPr>
                    <w:t>：</w:t>
                  </w:r>
                </w:p>
                <w:p w14:paraId="4B4E83CF" w14:textId="77777777" w:rsidR="007B6E80" w:rsidRPr="000A5E3B" w:rsidRDefault="007B6E80" w:rsidP="007B6E80">
                  <w:pPr>
                    <w:spacing w:line="360" w:lineRule="exact"/>
                    <w:rPr>
                      <w:rFonts w:ascii="微软雅黑" w:eastAsia="微软雅黑" w:hAnsi="微软雅黑" w:cs="微软雅黑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</w:pPr>
                  <w:r w:rsidRPr="000A5E3B">
                    <w:rPr>
                      <w:rFonts w:ascii="微软雅黑" w:eastAsia="微软雅黑" w:hAnsi="微软雅黑" w:cs="微软雅黑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 xml:space="preserve">项目技术：Vue 3， </w:t>
                  </w:r>
                  <w:proofErr w:type="spellStart"/>
                  <w:r w:rsidRPr="000A5E3B">
                    <w:rPr>
                      <w:rFonts w:ascii="微软雅黑" w:eastAsia="微软雅黑" w:hAnsi="微软雅黑" w:cs="微软雅黑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>FireBase</w:t>
                  </w:r>
                  <w:proofErr w:type="spellEnd"/>
                  <w:r w:rsidRPr="000A5E3B">
                    <w:rPr>
                      <w:rFonts w:ascii="微软雅黑" w:eastAsia="微软雅黑" w:hAnsi="微软雅黑" w:cs="微软雅黑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 xml:space="preserve"> 作为后端。 </w:t>
                  </w:r>
                </w:p>
                <w:p w14:paraId="3C0B6EA2" w14:textId="1E236F2F" w:rsidR="007B6E80" w:rsidRPr="000A5E3B" w:rsidRDefault="007B6E80" w:rsidP="007B6E80">
                  <w:pPr>
                    <w:spacing w:line="360" w:lineRule="exact"/>
                    <w:rPr>
                      <w:rFonts w:ascii="微软雅黑" w:eastAsia="微软雅黑" w:hAnsi="微软雅黑" w:cs="微软雅黑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</w:pPr>
                  <w:r w:rsidRPr="000A5E3B">
                    <w:rPr>
                      <w:rFonts w:ascii="微软雅黑" w:eastAsia="微软雅黑" w:hAnsi="微软雅黑" w:cs="微软雅黑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 xml:space="preserve">项目特点：前后端分离，响应式布局，实现了登录注册，发布文章，文章编辑，文章删除等功能。 </w:t>
                  </w:r>
                </w:p>
                <w:p w14:paraId="3153148A" w14:textId="0E904600" w:rsidR="007B6E80" w:rsidRPr="000A5E3B" w:rsidRDefault="007B6E80" w:rsidP="007B6E80">
                  <w:pPr>
                    <w:spacing w:line="360" w:lineRule="exact"/>
                    <w:rPr>
                      <w:rFonts w:ascii="微软雅黑" w:eastAsia="微软雅黑" w:hAnsi="微软雅黑" w:cs="微软雅黑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</w:pPr>
                  <w:r w:rsidRPr="000A5E3B">
                    <w:rPr>
                      <w:rFonts w:ascii="微软雅黑" w:eastAsia="微软雅黑" w:hAnsi="微软雅黑" w:cs="微软雅黑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>项目预览：</w:t>
                  </w:r>
                  <w:hyperlink r:id="rId8" w:history="1">
                    <w:r w:rsidRPr="000A5E3B">
                      <w:rPr>
                        <w:rStyle w:val="a4"/>
                        <w:rFonts w:ascii="微软雅黑" w:eastAsia="微软雅黑" w:hAnsi="微软雅黑" w:cs="微软雅黑"/>
                        <w:sz w:val="20"/>
                        <w:szCs w:val="20"/>
                        <w:shd w:val="clear" w:color="auto" w:fill="FFFFFF"/>
                      </w:rPr>
                      <w:t>https://www.jiaqicoder.com/fireblogs</w:t>
                    </w:r>
                  </w:hyperlink>
                  <w:r w:rsidRPr="000A5E3B">
                    <w:rPr>
                      <w:rFonts w:ascii="微软雅黑" w:eastAsia="微软雅黑" w:hAnsi="微软雅黑" w:cs="微软雅黑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>（firebase 是由</w:t>
                  </w:r>
                  <w:proofErr w:type="gramStart"/>
                  <w:r w:rsidRPr="000A5E3B">
                    <w:rPr>
                      <w:rFonts w:ascii="微软雅黑" w:eastAsia="微软雅黑" w:hAnsi="微软雅黑" w:cs="微软雅黑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>谷歌提供</w:t>
                  </w:r>
                  <w:proofErr w:type="gramEnd"/>
                  <w:r w:rsidRPr="000A5E3B">
                    <w:rPr>
                      <w:rFonts w:ascii="微软雅黑" w:eastAsia="微软雅黑" w:hAnsi="微软雅黑" w:cs="微软雅黑"/>
                      <w:color w:val="404040" w:themeColor="text1" w:themeTint="BF"/>
                      <w:sz w:val="20"/>
                      <w:szCs w:val="20"/>
                      <w:shd w:val="clear" w:color="auto" w:fill="FFFFFF"/>
                    </w:rPr>
                    <w:t>的服务，需要代理才能正常显示）</w:t>
                  </w:r>
                </w:p>
              </w:txbxContent>
            </v:textbox>
          </v:shape>
        </w:pict>
      </w:r>
      <w:r w:rsidR="00C372BA">
        <w:rPr>
          <w:noProof/>
        </w:rPr>
        <w:drawing>
          <wp:anchor distT="0" distB="0" distL="114300" distR="114300" simplePos="0" relativeHeight="251658752" behindDoc="0" locked="0" layoutInCell="1" allowOverlap="1" wp14:anchorId="1BD25102" wp14:editId="2E18D3D0">
            <wp:simplePos x="0" y="0"/>
            <wp:positionH relativeFrom="column">
              <wp:posOffset>-436069</wp:posOffset>
            </wp:positionH>
            <wp:positionV relativeFrom="paragraph">
              <wp:posOffset>-187590</wp:posOffset>
            </wp:positionV>
            <wp:extent cx="786912" cy="1013897"/>
            <wp:effectExtent l="57150" t="19050" r="32385" b="72390"/>
            <wp:wrapNone/>
            <wp:docPr id="6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912" cy="101389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18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7C0749F5">
          <v:shape id="文本框 122" o:spid="_x0000_s1085" type="#_x0000_t202" style="position:absolute;left:0;text-align:left;margin-left:97.05pt;margin-top:322pt;width:389.3pt;height:50.5pt;z-index:251743232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" filled="f" stroked="f" strokeweight=".5pt">
            <v:textbox style="mso-next-textbox:#文本框 122">
              <w:txbxContent>
                <w:p w14:paraId="3FE637E5" w14:textId="17F8CF37" w:rsidR="005C458B" w:rsidRPr="00A10B2B" w:rsidRDefault="003F7E57" w:rsidP="007256DA">
                  <w:pPr>
                    <w:snapToGrid w:val="0"/>
                    <w:spacing w:line="288" w:lineRule="auto"/>
                    <w:jc w:val="left"/>
                    <w:rPr>
                      <w:rFonts w:ascii="微软雅黑" w:eastAsia="微软雅黑" w:hAnsi="微软雅黑" w:cs="微软雅黑"/>
                      <w:color w:val="404040" w:themeColor="text1" w:themeTint="BF"/>
                      <w:szCs w:val="21"/>
                    </w:rPr>
                  </w:pPr>
                  <w:r w:rsidRPr="00A10B2B">
                    <w:rPr>
                      <w:rFonts w:ascii="微软雅黑" w:eastAsia="微软雅黑" w:hAnsi="微软雅黑" w:cs="微软雅黑" w:hint="eastAsia"/>
                      <w:b/>
                      <w:bCs/>
                      <w:color w:val="404040" w:themeColor="text1" w:themeTint="BF"/>
                      <w:szCs w:val="21"/>
                    </w:rPr>
                    <w:t>20</w:t>
                  </w:r>
                  <w:r w:rsidR="007256DA" w:rsidRPr="00A10B2B">
                    <w:rPr>
                      <w:rFonts w:ascii="微软雅黑" w:eastAsia="微软雅黑" w:hAnsi="微软雅黑" w:cs="微软雅黑"/>
                      <w:b/>
                      <w:bCs/>
                      <w:color w:val="404040" w:themeColor="text1" w:themeTint="BF"/>
                      <w:szCs w:val="21"/>
                    </w:rPr>
                    <w:t>21</w:t>
                  </w:r>
                  <w:r w:rsidRPr="00A10B2B">
                    <w:rPr>
                      <w:rFonts w:ascii="微软雅黑" w:eastAsia="微软雅黑" w:hAnsi="微软雅黑" w:cs="微软雅黑" w:hint="eastAsia"/>
                      <w:b/>
                      <w:bCs/>
                      <w:color w:val="404040" w:themeColor="text1" w:themeTint="BF"/>
                      <w:szCs w:val="21"/>
                    </w:rPr>
                    <w:t>.</w:t>
                  </w:r>
                  <w:r w:rsidR="00BD043E">
                    <w:rPr>
                      <w:rFonts w:ascii="微软雅黑" w:eastAsia="微软雅黑" w:hAnsi="微软雅黑" w:cs="微软雅黑"/>
                      <w:b/>
                      <w:bCs/>
                      <w:color w:val="404040" w:themeColor="text1" w:themeTint="BF"/>
                      <w:szCs w:val="21"/>
                    </w:rPr>
                    <w:t>7</w:t>
                  </w:r>
                  <w:r w:rsidRPr="00A10B2B">
                    <w:rPr>
                      <w:rFonts w:ascii="微软雅黑" w:eastAsia="微软雅黑" w:hAnsi="微软雅黑" w:cs="微软雅黑" w:hint="eastAsia"/>
                      <w:b/>
                      <w:bCs/>
                      <w:color w:val="404040" w:themeColor="text1" w:themeTint="BF"/>
                      <w:szCs w:val="21"/>
                    </w:rPr>
                    <w:t>-202</w:t>
                  </w:r>
                  <w:r w:rsidR="007256DA" w:rsidRPr="00A10B2B">
                    <w:rPr>
                      <w:rFonts w:ascii="微软雅黑" w:eastAsia="微软雅黑" w:hAnsi="微软雅黑" w:cs="微软雅黑"/>
                      <w:b/>
                      <w:bCs/>
                      <w:color w:val="404040" w:themeColor="text1" w:themeTint="BF"/>
                      <w:szCs w:val="21"/>
                    </w:rPr>
                    <w:t>1</w:t>
                  </w:r>
                  <w:r w:rsidRPr="00A10B2B">
                    <w:rPr>
                      <w:rFonts w:ascii="微软雅黑" w:eastAsia="微软雅黑" w:hAnsi="微软雅黑" w:cs="微软雅黑" w:hint="eastAsia"/>
                      <w:b/>
                      <w:bCs/>
                      <w:color w:val="404040" w:themeColor="text1" w:themeTint="BF"/>
                      <w:szCs w:val="21"/>
                    </w:rPr>
                    <w:t>.</w:t>
                  </w:r>
                  <w:r w:rsidR="007256DA" w:rsidRPr="00A10B2B">
                    <w:rPr>
                      <w:rFonts w:ascii="微软雅黑" w:eastAsia="微软雅黑" w:hAnsi="微软雅黑" w:cs="微软雅黑"/>
                      <w:b/>
                      <w:bCs/>
                      <w:color w:val="404040" w:themeColor="text1" w:themeTint="BF"/>
                      <w:szCs w:val="21"/>
                    </w:rPr>
                    <w:t>1</w:t>
                  </w:r>
                  <w:r w:rsidR="00BD043E">
                    <w:rPr>
                      <w:rFonts w:ascii="微软雅黑" w:eastAsia="微软雅黑" w:hAnsi="微软雅黑" w:cs="微软雅黑"/>
                      <w:b/>
                      <w:bCs/>
                      <w:color w:val="404040" w:themeColor="text1" w:themeTint="BF"/>
                      <w:szCs w:val="21"/>
                    </w:rPr>
                    <w:t>1</w:t>
                  </w:r>
                  <w:r w:rsidRPr="00A10B2B">
                    <w:rPr>
                      <w:rFonts w:ascii="微软雅黑" w:eastAsia="微软雅黑" w:hAnsi="微软雅黑" w:cs="微软雅黑" w:hint="eastAsia"/>
                      <w:b/>
                      <w:bCs/>
                      <w:color w:val="404040" w:themeColor="text1" w:themeTint="BF"/>
                      <w:szCs w:val="21"/>
                    </w:rPr>
                    <w:t xml:space="preserve">                                              </w:t>
                  </w:r>
                  <w:r w:rsidR="00BD043E">
                    <w:rPr>
                      <w:rFonts w:ascii="微软雅黑" w:eastAsia="微软雅黑" w:hAnsi="微软雅黑" w:cs="微软雅黑" w:hint="eastAsia"/>
                      <w:b/>
                      <w:bCs/>
                      <w:color w:val="404040" w:themeColor="text1" w:themeTint="BF"/>
                      <w:szCs w:val="21"/>
                    </w:rPr>
                    <w:t>前端开发</w:t>
                  </w:r>
                </w:p>
                <w:p w14:paraId="0FE7036F" w14:textId="28900B9D" w:rsidR="005C458B" w:rsidRDefault="007256DA" w:rsidP="0082561C">
                  <w:pPr>
                    <w:adjustRightInd w:val="0"/>
                    <w:snapToGrid w:val="0"/>
                    <w:spacing w:line="360" w:lineRule="auto"/>
                    <w:jc w:val="left"/>
                    <w:rPr>
                      <w:rFonts w:ascii="微软雅黑" w:eastAsia="微软雅黑" w:hAnsi="微软雅黑" w:cs="微软雅黑"/>
                      <w:color w:val="404040" w:themeColor="text1" w:themeTint="BF"/>
                      <w:szCs w:val="21"/>
                      <w:shd w:val="clear" w:color="auto" w:fill="FFFFFF"/>
                    </w:rPr>
                  </w:pPr>
                  <w:r w:rsidRPr="00A10B2B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Cs w:val="21"/>
                      <w:shd w:val="clear" w:color="auto" w:fill="FFFFFF"/>
                    </w:rPr>
                    <w:t>湖南星汉数智有限公司</w:t>
                  </w:r>
                </w:p>
                <w:p w14:paraId="391A4AF8" w14:textId="77777777" w:rsidR="00BD043E" w:rsidRDefault="00BD043E" w:rsidP="0082561C">
                  <w:pPr>
                    <w:adjustRightInd w:val="0"/>
                    <w:snapToGrid w:val="0"/>
                    <w:spacing w:line="360" w:lineRule="auto"/>
                    <w:jc w:val="left"/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Cs w:val="21"/>
                      <w:shd w:val="clear" w:color="auto" w:fill="FFFFFF"/>
                    </w:rPr>
                  </w:pPr>
                </w:p>
                <w:p w14:paraId="021D8923" w14:textId="4222AF79" w:rsidR="00BD043E" w:rsidRDefault="00BD043E" w:rsidP="0082561C">
                  <w:pPr>
                    <w:adjustRightInd w:val="0"/>
                    <w:snapToGrid w:val="0"/>
                    <w:spacing w:line="360" w:lineRule="auto"/>
                    <w:jc w:val="left"/>
                    <w:rPr>
                      <w:rFonts w:ascii="微软雅黑" w:eastAsia="微软雅黑" w:hAnsi="微软雅黑" w:cs="微软雅黑"/>
                      <w:color w:val="404040" w:themeColor="text1" w:themeTint="BF"/>
                      <w:szCs w:val="21"/>
                      <w:shd w:val="clear" w:color="auto" w:fill="FFFFFF"/>
                    </w:rPr>
                  </w:pPr>
                </w:p>
                <w:p w14:paraId="47B291CC" w14:textId="77777777" w:rsidR="00BD043E" w:rsidRPr="00A10B2B" w:rsidRDefault="00BD043E" w:rsidP="0082561C">
                  <w:pPr>
                    <w:adjustRightInd w:val="0"/>
                    <w:snapToGrid w:val="0"/>
                    <w:spacing w:line="360" w:lineRule="auto"/>
                    <w:jc w:val="left"/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Cs w:val="21"/>
                      <w:shd w:val="clear" w:color="auto" w:fill="FFFFFF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4D5CA688">
          <v:shape id="文本框 73" o:spid="_x0000_s1079" type="#_x0000_t202" style="position:absolute;left:0;text-align:left;margin-left:94.1pt;margin-top:142.7pt;width:386.4pt;height:135.55pt;z-index:251603968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" filled="f" stroked="f" strokeweight=".5pt">
            <v:textbox style="mso-next-textbox:#文本框 73">
              <w:txbxContent>
                <w:p w14:paraId="14A02906" w14:textId="0BA8D52E" w:rsidR="00267521" w:rsidRPr="00267521" w:rsidRDefault="003F7E57" w:rsidP="00267521">
                  <w:pPr>
                    <w:snapToGrid w:val="0"/>
                    <w:spacing w:line="360" w:lineRule="auto"/>
                    <w:rPr>
                      <w:rFonts w:ascii="微软雅黑" w:eastAsia="微软雅黑" w:hAnsi="微软雅黑"/>
                      <w:color w:val="404040"/>
                      <w:szCs w:val="21"/>
                    </w:rPr>
                  </w:pPr>
                  <w:r w:rsidRPr="00A10B2B">
                    <w:rPr>
                      <w:rFonts w:ascii="微软雅黑" w:eastAsia="微软雅黑" w:hAnsi="微软雅黑" w:cs="微软雅黑" w:hint="eastAsia"/>
                      <w:b/>
                      <w:bCs/>
                      <w:color w:val="404040" w:themeColor="text1" w:themeTint="BF"/>
                      <w:szCs w:val="21"/>
                      <w:shd w:val="clear" w:color="auto" w:fill="FFFFFF"/>
                    </w:rPr>
                    <w:t>职业技能：</w:t>
                  </w:r>
                  <w:r w:rsidR="00267521" w:rsidRP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>熟悉 HTML、CSS，Java</w:t>
                  </w:r>
                  <w:r w:rsidR="00CC58F7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>S</w:t>
                  </w:r>
                  <w:r w:rsidR="00267521" w:rsidRP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>cript 并能熟练进行项目开发；</w:t>
                  </w:r>
                  <w:r w:rsid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>熟悉</w:t>
                  </w:r>
                  <w:r w:rsidR="00267521" w:rsidRP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 xml:space="preserve"> ES6 </w:t>
                  </w:r>
                  <w:r w:rsid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>语法</w:t>
                  </w:r>
                  <w:r w:rsidR="00267521" w:rsidRP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>，对 Java</w:t>
                  </w:r>
                  <w:r w:rsidR="00CC58F7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>S</w:t>
                  </w:r>
                  <w:r w:rsidR="00267521" w:rsidRP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 xml:space="preserve">cript </w:t>
                  </w:r>
                  <w:r w:rsidR="00267521" w:rsidRP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>中闭包，原型链等有清晰的认知。熟悉前后端分离模式，</w:t>
                  </w:r>
                  <w:r w:rsid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>熟练使用</w:t>
                  </w:r>
                  <w:r w:rsidR="00267521" w:rsidRP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 xml:space="preserve"> Vue及其全家桶 </w:t>
                  </w:r>
                  <w:proofErr w:type="spellStart"/>
                  <w:r w:rsidR="00267521" w:rsidRP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>Vuex</w:t>
                  </w:r>
                  <w:proofErr w:type="spellEnd"/>
                  <w:r w:rsidR="00267521" w:rsidRP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>，Vue-router，Vue-cli，和 Element</w:t>
                  </w:r>
                  <w:r w:rsid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 xml:space="preserve"> </w:t>
                  </w:r>
                  <w:r w:rsidR="00267521" w:rsidRP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>UI 组件库</w:t>
                  </w:r>
                  <w:r w:rsidR="007256DA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>以及</w:t>
                  </w:r>
                  <w:proofErr w:type="spellStart"/>
                  <w:r w:rsidR="007256DA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>Echarts</w:t>
                  </w:r>
                  <w:proofErr w:type="spellEnd"/>
                  <w:r w:rsidR="00267521" w:rsidRP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 xml:space="preserve">；熟练使用 </w:t>
                  </w:r>
                  <w:proofErr w:type="spellStart"/>
                  <w:r w:rsidR="00267521" w:rsidRP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>Npm</w:t>
                  </w:r>
                  <w:proofErr w:type="spellEnd"/>
                  <w:r w:rsidR="00267521" w:rsidRP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 xml:space="preserve">, Webpack，Git 等工具；了解 Node，Express </w:t>
                  </w:r>
                  <w:r w:rsid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>。</w:t>
                  </w:r>
                  <w:r w:rsidR="00267521">
                    <w:rPr>
                      <w:rFonts w:ascii="微软雅黑" w:eastAsia="微软雅黑" w:hAnsi="微软雅黑"/>
                      <w:color w:val="404040"/>
                      <w:szCs w:val="21"/>
                    </w:rPr>
                    <w:br/>
                  </w:r>
                  <w:r w:rsid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>博客：</w:t>
                  </w:r>
                  <w:hyperlink r:id="rId10" w:history="1">
                    <w:r w:rsidR="00267521" w:rsidRPr="007256DA">
                      <w:rPr>
                        <w:rStyle w:val="a4"/>
                        <w:rFonts w:ascii="微软雅黑" w:eastAsia="微软雅黑" w:hAnsi="微软雅黑" w:hint="eastAsia"/>
                        <w:szCs w:val="21"/>
                      </w:rPr>
                      <w:t>CSDN</w:t>
                    </w:r>
                  </w:hyperlink>
                  <w:r w:rsid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>，</w:t>
                  </w:r>
                  <w:hyperlink r:id="rId11" w:history="1">
                    <w:r w:rsidR="00267521" w:rsidRPr="007256DA">
                      <w:rPr>
                        <w:rStyle w:val="a4"/>
                        <w:rFonts w:ascii="微软雅黑" w:eastAsia="微软雅黑" w:hAnsi="微软雅黑" w:hint="eastAsia"/>
                        <w:szCs w:val="21"/>
                      </w:rPr>
                      <w:t>Git</w:t>
                    </w:r>
                    <w:r w:rsidR="00267521" w:rsidRPr="007256DA">
                      <w:rPr>
                        <w:rStyle w:val="a4"/>
                        <w:rFonts w:ascii="微软雅黑" w:eastAsia="微软雅黑" w:hAnsi="微软雅黑"/>
                        <w:szCs w:val="21"/>
                      </w:rPr>
                      <w:t>ee</w:t>
                    </w:r>
                  </w:hyperlink>
                  <w:r w:rsidR="00267521">
                    <w:rPr>
                      <w:rFonts w:ascii="微软雅黑" w:eastAsia="微软雅黑" w:hAnsi="微软雅黑" w:hint="eastAsia"/>
                      <w:color w:val="404040"/>
                      <w:szCs w:val="21"/>
                    </w:rPr>
                    <w:t>，</w:t>
                  </w:r>
                  <w:hyperlink r:id="rId12" w:history="1">
                    <w:proofErr w:type="gramStart"/>
                    <w:r w:rsidR="00267521" w:rsidRPr="0011112A">
                      <w:rPr>
                        <w:rStyle w:val="a4"/>
                        <w:rFonts w:ascii="微软雅黑" w:eastAsia="微软雅黑" w:hAnsi="微软雅黑" w:hint="eastAsia"/>
                        <w:szCs w:val="21"/>
                      </w:rPr>
                      <w:t>个人博客</w:t>
                    </w:r>
                    <w:proofErr w:type="gramEnd"/>
                  </w:hyperlink>
                </w:p>
                <w:p w14:paraId="2CF8C6E8" w14:textId="5AE56B65" w:rsidR="005C458B" w:rsidRDefault="005C458B" w:rsidP="00267521">
                  <w:pPr>
                    <w:snapToGrid w:val="0"/>
                    <w:spacing w:line="360" w:lineRule="auto"/>
                    <w:rPr>
                      <w:rFonts w:ascii="微软雅黑" w:eastAsia="微软雅黑" w:hAnsi="微软雅黑"/>
                      <w:color w:val="404040"/>
                      <w:szCs w:val="21"/>
                    </w:rPr>
                  </w:pPr>
                </w:p>
                <w:p w14:paraId="5EF3756A" w14:textId="77777777" w:rsidR="005C458B" w:rsidRPr="00A10B2B" w:rsidRDefault="005C458B">
                  <w:pPr>
                    <w:snapToGrid w:val="0"/>
                    <w:spacing w:line="360" w:lineRule="auto"/>
                    <w:rPr>
                      <w:rFonts w:ascii="微软雅黑" w:eastAsia="微软雅黑" w:hAnsi="微软雅黑" w:cs="微软雅黑"/>
                      <w:color w:val="404040" w:themeColor="text1" w:themeTint="BF"/>
                      <w:szCs w:val="21"/>
                      <w:shd w:val="clear" w:color="auto" w:fill="FFFFFF"/>
                    </w:rPr>
                  </w:pPr>
                </w:p>
                <w:p w14:paraId="3CEC5A1F" w14:textId="77777777" w:rsidR="005C458B" w:rsidRPr="00A10B2B" w:rsidRDefault="005C458B">
                  <w:pPr>
                    <w:snapToGrid w:val="0"/>
                    <w:spacing w:line="360" w:lineRule="auto"/>
                    <w:rPr>
                      <w:color w:val="404040" w:themeColor="text1" w:themeTint="BF"/>
                      <w:szCs w:val="21"/>
                    </w:rPr>
                  </w:pPr>
                </w:p>
                <w:p w14:paraId="524A1F58" w14:textId="77777777" w:rsidR="005C458B" w:rsidRPr="00A10B2B" w:rsidRDefault="005C458B">
                  <w:pPr>
                    <w:snapToGrid w:val="0"/>
                    <w:spacing w:line="360" w:lineRule="auto"/>
                    <w:rPr>
                      <w:color w:val="404040" w:themeColor="text1" w:themeTint="BF"/>
                      <w:szCs w:val="21"/>
                    </w:rPr>
                  </w:pPr>
                </w:p>
                <w:p w14:paraId="00A142C6" w14:textId="77777777" w:rsidR="005C458B" w:rsidRPr="00A10B2B" w:rsidRDefault="005C458B">
                  <w:pPr>
                    <w:snapToGrid w:val="0"/>
                    <w:spacing w:line="360" w:lineRule="auto"/>
                    <w:rPr>
                      <w:color w:val="404040" w:themeColor="text1" w:themeTint="BF"/>
                      <w:szCs w:val="21"/>
                    </w:rPr>
                  </w:pPr>
                </w:p>
                <w:p w14:paraId="458B4433" w14:textId="77777777" w:rsidR="005C458B" w:rsidRDefault="005C458B">
                  <w:pPr>
                    <w:snapToGrid w:val="0"/>
                    <w:spacing w:line="360" w:lineRule="auto"/>
                    <w:rPr>
                      <w:szCs w:val="21"/>
                    </w:rPr>
                  </w:pPr>
                </w:p>
                <w:p w14:paraId="0AC4410F" w14:textId="77777777" w:rsidR="005C458B" w:rsidRDefault="005C458B">
                  <w:pPr>
                    <w:snapToGrid w:val="0"/>
                    <w:spacing w:line="360" w:lineRule="auto"/>
                    <w:rPr>
                      <w:szCs w:val="21"/>
                    </w:rPr>
                  </w:pPr>
                </w:p>
                <w:p w14:paraId="260083F0" w14:textId="77777777" w:rsidR="005C458B" w:rsidRDefault="005C458B">
                  <w:pPr>
                    <w:spacing w:line="360" w:lineRule="auto"/>
                  </w:pPr>
                </w:p>
                <w:p w14:paraId="7CD25D75" w14:textId="77777777" w:rsidR="005C458B" w:rsidRDefault="005C458B"/>
              </w:txbxContent>
            </v:textbox>
          </v:shape>
        </w:pict>
      </w:r>
      <w:r>
        <w:rPr>
          <w:noProof/>
        </w:rPr>
        <w:pict w14:anchorId="5338A6D2">
          <v:group id="组合 77" o:spid="_x0000_s1074" style="position:absolute;left:0;text-align:left;margin-left:94.7pt;margin-top:100.25pt;width:380.5pt;height:32.25pt;z-index:251677696;mso-position-horizontal-relative:text;mso-position-vertical-relative:text" coordorigin="7779,4348" coordsize="7610,6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">
            <v:group id="组合 65" o:spid="_x0000_s1075" style="position:absolute;left:7779;top:4348;width:1796;height:536" coordorigin="4551,4303" coordsize="1796,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<v:rect id="矩形 64" o:spid="_x0000_s1076" style="position:absolute;left:4890;top:4303;width:1457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" filled="f" stroked="f">
                <v:textbox>
                  <w:txbxContent>
                    <w:p w14:paraId="314612DD" w14:textId="77777777" w:rsidR="005C458B" w:rsidRPr="00A10B2B" w:rsidRDefault="003F7E57">
                      <w:pPr>
                        <w:tabs>
                          <w:tab w:val="left" w:pos="840"/>
                        </w:tabs>
                        <w:spacing w:line="380" w:lineRule="exact"/>
                        <w:jc w:val="left"/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A10B2B"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>职业技能</w:t>
                      </w:r>
                    </w:p>
                  </w:txbxContent>
                </v:textbox>
              </v:rect>
              <v:shape id="图片 65" o:spid="_x0000_s1077" type="#_x0000_t75" style="position:absolute;left:4551;top:4416;width:321;height: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">
                <v:imagedata r:id="rId13" o:title="测量(2)"/>
              </v:shape>
            </v:group>
            <v:rect id="矩形 63" o:spid="_x0000_s1078" style="position:absolute;left:7785;top:4965;width:7605;height: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" fillcolor="gray [1629]" stroked="f" strokeweight="1pt"/>
          </v:group>
        </w:pict>
      </w:r>
      <w:r>
        <w:rPr>
          <w:noProof/>
        </w:rPr>
        <w:pict w14:anchorId="759DDB48">
          <v:rect id="矩形 84" o:spid="_x0000_s1073" style="position:absolute;left:0;text-align:left;margin-left:-67.3pt;margin-top:757.3pt;width:549.9pt;height:11.95pt;z-index:25171251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" fillcolor="#3b4d5b" stroked="f" strokeweight="1pt"/>
        </w:pict>
      </w:r>
      <w:r>
        <w:rPr>
          <w:noProof/>
        </w:rPr>
        <w:pict w14:anchorId="1B219D91">
          <v:shape id="文本框 52" o:spid="_x0000_s1099" type="#_x0000_t202" style="position:absolute;left:0;text-align:left;margin-left:91.45pt;margin-top:2.3pt;width:388.55pt;height:92.2pt;z-index:25162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" filled="f" stroked="f" strokeweight=".5pt">
            <v:textbox style="mso-next-textbox:#文本框 52">
              <w:txbxContent>
                <w:p w14:paraId="67057271" w14:textId="2569D5E8" w:rsidR="005C458B" w:rsidRPr="00A10B2B" w:rsidRDefault="003F7E57">
                  <w:pPr>
                    <w:adjustRightInd w:val="0"/>
                    <w:snapToGrid w:val="0"/>
                    <w:spacing w:afterLines="20" w:after="62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color w:val="404040" w:themeColor="text1" w:themeTint="BF"/>
                      <w:szCs w:val="21"/>
                    </w:rPr>
                  </w:pPr>
                  <w:r w:rsidRPr="00A10B2B">
                    <w:rPr>
                      <w:rFonts w:ascii="微软雅黑" w:eastAsia="微软雅黑" w:hAnsi="微软雅黑" w:cs="微软雅黑" w:hint="eastAsia"/>
                      <w:b/>
                      <w:bCs/>
                      <w:color w:val="404040" w:themeColor="text1" w:themeTint="BF"/>
                      <w:szCs w:val="21"/>
                    </w:rPr>
                    <w:t>2017.09-2021.06                                     院校：</w:t>
                  </w:r>
                  <w:r w:rsidR="006F766A" w:rsidRPr="00A10B2B">
                    <w:rPr>
                      <w:rFonts w:ascii="微软雅黑" w:eastAsia="微软雅黑" w:hAnsi="微软雅黑" w:cs="微软雅黑" w:hint="eastAsia"/>
                      <w:b/>
                      <w:bCs/>
                      <w:color w:val="404040" w:themeColor="text1" w:themeTint="BF"/>
                      <w:szCs w:val="21"/>
                    </w:rPr>
                    <w:t>湖南农业大学</w:t>
                  </w:r>
                  <w:r w:rsidRPr="00A10B2B">
                    <w:rPr>
                      <w:rFonts w:ascii="微软雅黑" w:eastAsia="微软雅黑" w:hAnsi="微软雅黑" w:cs="微软雅黑" w:hint="eastAsia"/>
                      <w:b/>
                      <w:bCs/>
                      <w:color w:val="404040" w:themeColor="text1" w:themeTint="BF"/>
                      <w:szCs w:val="21"/>
                    </w:rPr>
                    <w:t xml:space="preserve">            </w:t>
                  </w:r>
                </w:p>
                <w:p w14:paraId="3F694EE4" w14:textId="6430A9A2" w:rsidR="005C458B" w:rsidRPr="00A10B2B" w:rsidRDefault="003F7E57" w:rsidP="00F77510">
                  <w:pPr>
                    <w:adjustRightInd w:val="0"/>
                    <w:snapToGrid w:val="0"/>
                    <w:spacing w:afterLines="20" w:after="62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color w:val="404040" w:themeColor="text1" w:themeTint="BF"/>
                      <w:szCs w:val="21"/>
                      <w:shd w:val="clear" w:color="auto" w:fill="FFFFFF"/>
                    </w:rPr>
                  </w:pPr>
                  <w:r w:rsidRPr="00A10B2B">
                    <w:rPr>
                      <w:rFonts w:ascii="微软雅黑" w:eastAsia="微软雅黑" w:hAnsi="微软雅黑" w:cs="微软雅黑" w:hint="eastAsia"/>
                      <w:b/>
                      <w:bCs/>
                      <w:color w:val="404040" w:themeColor="text1" w:themeTint="BF"/>
                      <w:szCs w:val="21"/>
                      <w:shd w:val="clear" w:color="auto" w:fill="FFFFFF"/>
                    </w:rPr>
                    <w:t>所学专业：</w:t>
                  </w:r>
                  <w:r w:rsidR="006F766A" w:rsidRPr="00A10B2B">
                    <w:rPr>
                      <w:rFonts w:ascii="微软雅黑" w:eastAsia="微软雅黑" w:hAnsi="微软雅黑" w:cs="微软雅黑" w:hint="eastAsia"/>
                      <w:b/>
                      <w:bCs/>
                      <w:color w:val="404040" w:themeColor="text1" w:themeTint="BF"/>
                      <w:szCs w:val="21"/>
                      <w:shd w:val="clear" w:color="auto" w:fill="FFFFFF"/>
                    </w:rPr>
                    <w:t>材料化学</w:t>
                  </w:r>
                </w:p>
                <w:p w14:paraId="5584E708" w14:textId="79789D57" w:rsidR="00F77510" w:rsidRPr="00A10B2B" w:rsidRDefault="00F77510" w:rsidP="00F77510">
                  <w:pPr>
                    <w:snapToGrid w:val="0"/>
                    <w:spacing w:line="360" w:lineRule="auto"/>
                    <w:rPr>
                      <w:rFonts w:ascii="微软雅黑" w:eastAsia="微软雅黑" w:hAnsi="微软雅黑" w:cs="微软雅黑"/>
                      <w:color w:val="262626" w:themeColor="text1" w:themeTint="D9"/>
                      <w:szCs w:val="21"/>
                      <w:shd w:val="clear" w:color="auto" w:fill="FFFFFF"/>
                    </w:rPr>
                  </w:pPr>
                  <w:r w:rsidRPr="00A10B2B">
                    <w:rPr>
                      <w:rFonts w:ascii="微软雅黑" w:eastAsia="微软雅黑" w:hAnsi="微软雅黑" w:cs="微软雅黑" w:hint="eastAsia"/>
                      <w:b/>
                      <w:bCs/>
                      <w:color w:val="404040" w:themeColor="text1" w:themeTint="BF"/>
                      <w:szCs w:val="21"/>
                      <w:shd w:val="clear" w:color="auto" w:fill="FFFFFF"/>
                    </w:rPr>
                    <w:t>获得证书：</w:t>
                  </w:r>
                  <w:r w:rsidRPr="00A10B2B">
                    <w:rPr>
                      <w:rFonts w:ascii="微软雅黑" w:eastAsia="微软雅黑" w:hAnsi="微软雅黑" w:cs="微软雅黑" w:hint="eastAsia"/>
                      <w:color w:val="262626" w:themeColor="text1" w:themeTint="D9"/>
                      <w:szCs w:val="21"/>
                      <w:shd w:val="clear" w:color="auto" w:fill="FFFFFF"/>
                    </w:rPr>
                    <w:t>英语四级(617) 六级(581) 普通话二甲</w:t>
                  </w:r>
                </w:p>
                <w:p w14:paraId="0C18C936" w14:textId="4AD480B9" w:rsidR="0082561C" w:rsidRPr="00A10B2B" w:rsidRDefault="00267521" w:rsidP="00F77510">
                  <w:pPr>
                    <w:snapToGrid w:val="0"/>
                    <w:spacing w:line="360" w:lineRule="auto"/>
                    <w:rPr>
                      <w:rFonts w:ascii="微软雅黑" w:eastAsia="微软雅黑" w:hAnsi="微软雅黑" w:cs="微软雅黑"/>
                      <w:color w:val="262626" w:themeColor="text1" w:themeTint="D9"/>
                      <w:szCs w:val="21"/>
                      <w:shd w:val="clear" w:color="auto" w:fill="FFFFFF"/>
                    </w:rPr>
                  </w:pPr>
                  <w:r w:rsidRPr="00A10B2B">
                    <w:rPr>
                      <w:rFonts w:ascii="微软雅黑" w:eastAsia="微软雅黑" w:hAnsi="微软雅黑" w:cs="微软雅黑"/>
                      <w:b/>
                      <w:bCs/>
                      <w:color w:val="404040" w:themeColor="text1" w:themeTint="BF"/>
                      <w:szCs w:val="21"/>
                      <w:shd w:val="clear" w:color="auto" w:fill="FFFFFF"/>
                    </w:rPr>
                    <w:t>获得荣誉：</w:t>
                  </w:r>
                  <w:r w:rsidRPr="00A10B2B">
                    <w:rPr>
                      <w:rFonts w:ascii="微软雅黑" w:eastAsia="微软雅黑" w:hAnsi="微软雅黑" w:cs="微软雅黑"/>
                      <w:color w:val="262626" w:themeColor="text1" w:themeTint="D9"/>
                      <w:szCs w:val="21"/>
                      <w:shd w:val="clear" w:color="auto" w:fill="FFFFFF"/>
                    </w:rPr>
                    <w:t>国家励志奖学金 校三好学生 校二等奖学</w:t>
                  </w:r>
                </w:p>
                <w:p w14:paraId="125C1360" w14:textId="77777777" w:rsidR="0082561C" w:rsidRPr="00A10B2B" w:rsidRDefault="0082561C" w:rsidP="00F77510">
                  <w:pPr>
                    <w:snapToGrid w:val="0"/>
                    <w:spacing w:line="360" w:lineRule="auto"/>
                    <w:rPr>
                      <w:rFonts w:ascii="微软雅黑" w:eastAsia="微软雅黑" w:hAnsi="微软雅黑" w:cs="微软雅黑"/>
                      <w:color w:val="262626" w:themeColor="text1" w:themeTint="D9"/>
                      <w:szCs w:val="21"/>
                      <w:shd w:val="clear" w:color="auto" w:fill="FFFFFF"/>
                    </w:rPr>
                  </w:pPr>
                </w:p>
                <w:p w14:paraId="2DE94D13" w14:textId="160EEC1E" w:rsidR="00F77510" w:rsidRPr="00A10B2B" w:rsidRDefault="00F77510" w:rsidP="00F77510">
                  <w:pPr>
                    <w:snapToGrid w:val="0"/>
                    <w:spacing w:line="360" w:lineRule="auto"/>
                    <w:rPr>
                      <w:rFonts w:ascii="微软雅黑" w:eastAsia="微软雅黑" w:hAnsi="微软雅黑" w:cs="微软雅黑"/>
                      <w:color w:val="262626" w:themeColor="text1" w:themeTint="D9"/>
                      <w:szCs w:val="21"/>
                      <w:shd w:val="clear" w:color="auto" w:fill="FFFFFF"/>
                    </w:rPr>
                  </w:pPr>
                  <w:r w:rsidRPr="00A10B2B">
                    <w:rPr>
                      <w:rFonts w:ascii="微软雅黑" w:eastAsia="微软雅黑" w:hAnsi="微软雅黑" w:cs="微软雅黑"/>
                      <w:color w:val="262626" w:themeColor="text1" w:themeTint="D9"/>
                      <w:szCs w:val="21"/>
                      <w:shd w:val="clear" w:color="auto" w:fill="FFFFFF"/>
                    </w:rPr>
                    <w:cr/>
                  </w:r>
                </w:p>
                <w:p w14:paraId="47154543" w14:textId="77777777" w:rsidR="00F77510" w:rsidRPr="00A10B2B" w:rsidRDefault="00F77510" w:rsidP="00F77510">
                  <w:pPr>
                    <w:snapToGrid w:val="0"/>
                    <w:spacing w:line="360" w:lineRule="auto"/>
                    <w:rPr>
                      <w:rFonts w:ascii="微软雅黑" w:eastAsia="微软雅黑" w:hAnsi="微软雅黑" w:cs="微软雅黑"/>
                      <w:color w:val="404040" w:themeColor="text1" w:themeTint="BF"/>
                      <w:szCs w:val="21"/>
                      <w:shd w:val="clear" w:color="auto" w:fill="FFFFFF"/>
                    </w:rPr>
                  </w:pPr>
                </w:p>
                <w:p w14:paraId="39E8AAB2" w14:textId="77777777" w:rsidR="00F77510" w:rsidRPr="00A10B2B" w:rsidRDefault="00F77510" w:rsidP="00F77510">
                  <w:pPr>
                    <w:adjustRightInd w:val="0"/>
                    <w:snapToGrid w:val="0"/>
                    <w:spacing w:afterLines="20" w:after="62"/>
                    <w:jc w:val="left"/>
                    <w:rPr>
                      <w:rFonts w:ascii="微软雅黑" w:eastAsia="微软雅黑" w:hAnsi="微软雅黑"/>
                      <w:b/>
                      <w:bCs/>
                      <w:color w:val="404040" w:themeColor="text1" w:themeTint="BF"/>
                      <w:szCs w:val="21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21D47FFF">
          <v:rect id="矩形 62" o:spid="_x0000_s1098" style="position:absolute;left:0;text-align:left;margin-left:-67.3pt;margin-top:-71.85pt;width:549.9pt;height:11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" fillcolor="#3b4d5b" stroked="f" strokeweight="1pt"/>
        </w:pict>
      </w:r>
      <w:r>
        <w:rPr>
          <w:noProof/>
        </w:rPr>
        <w:pict w14:anchorId="6B881283">
          <v:group id="组合 72" o:spid="_x0000_s1093" style="position:absolute;left:0;text-align:left;margin-left:99.3pt;margin-top:-38.25pt;width:380.2pt;height:31.5pt;z-index:251624448;mso-position-horizontal-relative:text;mso-position-vertical-relative:text" coordorigin="7785,958" coordsize="7604,6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">
            <v:group id="组合 11" o:spid="_x0000_s1094" style="position:absolute;left:7794;top:958;width:1797;height:536" coordorigin="4550,4303" coordsize="1797,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矩形 64" o:spid="_x0000_s1095" style="position:absolute;left:4890;top:4303;width:1457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" filled="f" stroked="f">
                <v:textbox>
                  <w:txbxContent>
                    <w:p w14:paraId="18A231AF" w14:textId="04FFE85D" w:rsidR="005C458B" w:rsidRPr="00A10B2B" w:rsidRDefault="00C372BA">
                      <w:pPr>
                        <w:tabs>
                          <w:tab w:val="left" w:pos="840"/>
                        </w:tabs>
                        <w:spacing w:line="380" w:lineRule="exact"/>
                        <w:jc w:val="left"/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>教育经历</w:t>
                      </w:r>
                    </w:p>
                  </w:txbxContent>
                </v:textbox>
              </v:rect>
              <v:shape id="图片 65" o:spid="_x0000_s1096" type="#_x0000_t75" style="position:absolute;left:4550;top:4462;width:277;height: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">
                <v:imagedata r:id="rId14" o:title="读书"/>
              </v:shape>
            </v:group>
            <v:rect id="矩形 61" o:spid="_x0000_s1097" style="position:absolute;left:7785;top:1560;width:7605;height: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" fillcolor="gray [1629]" stroked="f" strokeweight="1pt"/>
          </v:group>
        </w:pict>
      </w:r>
      <w:r>
        <w:rPr>
          <w:noProof/>
        </w:rPr>
        <w:pict w14:anchorId="4DFCE421">
          <v:rect id="矩形 20" o:spid="_x0000_s1092" style="position:absolute;left:0;text-align:left;margin-left:-90.05pt;margin-top:-73.4pt;width:170pt;height:846.9pt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" fillcolor="#e2e2e2" stroked="f" strokeweight="1pt">
            <v:fill r:id="rId15" o:title="" color2="white [3212]" type="pattern"/>
            <v:textbox style="mso-next-textbox:#矩形 20">
              <w:txbxContent>
                <w:p w14:paraId="31F16E75" w14:textId="77777777" w:rsidR="005C458B" w:rsidRDefault="005C458B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059043CE">
          <v:shape id="_x0000_s1072" type="#_x0000_t202" style="position:absolute;left:0;text-align:left;margin-left:-69pt;margin-top:76.15pt;width:126.85pt;height:73.3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" filled="f" stroked="f" strokeweight=".5pt">
            <v:textbox style="mso-next-textbox:#_x0000_s1072">
              <w:txbxContent>
                <w:p w14:paraId="0DEB7AA5" w14:textId="14E3C38E" w:rsidR="005C458B" w:rsidRDefault="006F766A">
                  <w:pPr>
                    <w:snapToGrid w:val="0"/>
                    <w:spacing w:line="288" w:lineRule="auto"/>
                    <w:jc w:val="center"/>
                    <w:rPr>
                      <w:rFonts w:ascii="微软雅黑" w:eastAsia="微软雅黑" w:hAnsi="微软雅黑"/>
                      <w:b/>
                      <w:bCs/>
                      <w:color w:val="3B4D5B"/>
                      <w:sz w:val="36"/>
                      <w:szCs w:val="36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3B4D5B"/>
                      <w:sz w:val="36"/>
                      <w:szCs w:val="36"/>
                    </w:rPr>
                    <w:t>刘嘉琪</w:t>
                  </w:r>
                </w:p>
                <w:p w14:paraId="1DCCB41B" w14:textId="429E2205" w:rsidR="005C458B" w:rsidRDefault="005C458B">
                  <w:pPr>
                    <w:snapToGrid w:val="0"/>
                    <w:spacing w:line="288" w:lineRule="auto"/>
                    <w:jc w:val="center"/>
                    <w:rPr>
                      <w:rFonts w:ascii="微软雅黑" w:eastAsia="微软雅黑" w:hAnsi="微软雅黑"/>
                      <w:color w:val="3B4D5B"/>
                      <w:sz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32DD49F3">
          <v:group id="组合 51" o:spid="_x0000_s1069" style="position:absolute;left:0;text-align:left;margin-left:-62.4pt;margin-top:499.8pt;width:89.8pt;height:26.8pt;z-index:251670016;mso-position-horizontal-relative:text;mso-position-vertical-relative:text" coordorigin="4551,4303" coordsize="1796,5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">
            <v:rect id="矩形 64" o:spid="_x0000_s1070" style="position:absolute;left:4890;top:4303;width:1457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" filled="f" stroked="f">
              <v:textbox>
                <w:txbxContent>
                  <w:p w14:paraId="41356165" w14:textId="77777777" w:rsidR="005C458B" w:rsidRPr="00A10B2B" w:rsidRDefault="003F7E57">
                    <w:pPr>
                      <w:tabs>
                        <w:tab w:val="left" w:pos="840"/>
                      </w:tabs>
                      <w:spacing w:line="380" w:lineRule="exact"/>
                      <w:jc w:val="left"/>
                      <w:rPr>
                        <w:rFonts w:ascii="微软雅黑" w:eastAsia="微软雅黑" w:hAnsi="微软雅黑" w:cs="微软雅黑"/>
                        <w:b/>
                        <w:color w:val="404040" w:themeColor="text1" w:themeTint="BF"/>
                        <w:sz w:val="28"/>
                        <w:szCs w:val="28"/>
                      </w:rPr>
                    </w:pPr>
                    <w:r w:rsidRPr="00A10B2B">
                      <w:rPr>
                        <w:rFonts w:ascii="微软雅黑" w:eastAsia="微软雅黑" w:hAnsi="微软雅黑" w:cs="微软雅黑" w:hint="eastAsia"/>
                        <w:b/>
                        <w:color w:val="404040" w:themeColor="text1" w:themeTint="BF"/>
                        <w:sz w:val="28"/>
                        <w:szCs w:val="28"/>
                      </w:rPr>
                      <w:t>联系方式</w:t>
                    </w:r>
                  </w:p>
                </w:txbxContent>
              </v:textbox>
            </v:rect>
            <v:shape id="图片 65" o:spid="_x0000_s1071" type="#_x0000_t75" style="position:absolute;left:4551;top:4481;width:276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">
              <v:imagedata r:id="rId16" o:title="邮箱(2)"/>
            </v:shape>
          </v:group>
        </w:pict>
      </w:r>
      <w:r>
        <w:rPr>
          <w:noProof/>
        </w:rPr>
        <w:pict w14:anchorId="20F8ACF4">
          <v:shape id="_x0000_s1068" type="#_x0000_t202" style="position:absolute;left:0;text-align:left;margin-left:-71.25pt;margin-top:532.8pt;width:139.35pt;height:95.6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" filled="f" stroked="f" strokeweight=".5pt">
            <v:textbox style="mso-next-textbox:#_x0000_s1068">
              <w:txbxContent>
                <w:p w14:paraId="17819956" w14:textId="3A78F948" w:rsidR="005C458B" w:rsidRPr="00A10B2B" w:rsidRDefault="003F7E57">
                  <w:pPr>
                    <w:snapToGrid w:val="0"/>
                    <w:spacing w:line="312" w:lineRule="auto"/>
                    <w:jc w:val="left"/>
                    <w:rPr>
                      <w:rFonts w:ascii="微软雅黑" w:eastAsia="微软雅黑" w:hAnsi="微软雅黑" w:cs="微软雅黑"/>
                      <w:bCs/>
                      <w:color w:val="404040" w:themeColor="text1" w:themeTint="BF"/>
                      <w:szCs w:val="21"/>
                    </w:rPr>
                  </w:pPr>
                  <w:r w:rsidRPr="00A10B2B">
                    <w:rPr>
                      <w:rFonts w:ascii="微软雅黑" w:eastAsia="微软雅黑" w:hAnsi="微软雅黑" w:cs="微软雅黑" w:hint="eastAsia"/>
                      <w:b/>
                      <w:color w:val="404040" w:themeColor="text1" w:themeTint="BF"/>
                      <w:szCs w:val="21"/>
                    </w:rPr>
                    <w:t>电话：</w:t>
                  </w:r>
                  <w:r w:rsidR="006F766A" w:rsidRPr="00A10B2B">
                    <w:rPr>
                      <w:rFonts w:ascii="微软雅黑" w:eastAsia="微软雅黑" w:hAnsi="微软雅黑" w:cs="微软雅黑"/>
                      <w:bCs/>
                      <w:color w:val="404040" w:themeColor="text1" w:themeTint="BF"/>
                      <w:szCs w:val="21"/>
                    </w:rPr>
                    <w:t>18975664428</w:t>
                  </w:r>
                </w:p>
                <w:p w14:paraId="61E44830" w14:textId="19D4CD05" w:rsidR="005C458B" w:rsidRPr="00A10B2B" w:rsidRDefault="003F7E57" w:rsidP="00C372BA">
                  <w:pPr>
                    <w:snapToGrid w:val="0"/>
                    <w:spacing w:line="312" w:lineRule="auto"/>
                    <w:jc w:val="left"/>
                    <w:rPr>
                      <w:rFonts w:ascii="微软雅黑" w:eastAsia="微软雅黑" w:hAnsi="微软雅黑" w:cs="微软雅黑"/>
                      <w:bCs/>
                      <w:color w:val="404040" w:themeColor="text1" w:themeTint="BF"/>
                      <w:sz w:val="18"/>
                      <w:szCs w:val="18"/>
                    </w:rPr>
                  </w:pPr>
                  <w:r w:rsidRPr="00A10B2B">
                    <w:rPr>
                      <w:rFonts w:ascii="微软雅黑" w:eastAsia="微软雅黑" w:hAnsi="微软雅黑" w:cs="微软雅黑" w:hint="eastAsia"/>
                      <w:b/>
                      <w:color w:val="404040" w:themeColor="text1" w:themeTint="BF"/>
                      <w:szCs w:val="21"/>
                    </w:rPr>
                    <w:t>邮箱</w:t>
                  </w:r>
                  <w:r w:rsidR="00C372BA">
                    <w:rPr>
                      <w:rFonts w:ascii="微软雅黑" w:eastAsia="微软雅黑" w:hAnsi="微软雅黑" w:cs="微软雅黑" w:hint="eastAsia"/>
                      <w:b/>
                      <w:color w:val="404040" w:themeColor="text1" w:themeTint="BF"/>
                      <w:szCs w:val="21"/>
                    </w:rPr>
                    <w:t>：</w:t>
                  </w:r>
                  <w:hyperlink r:id="rId17" w:history="1">
                    <w:r w:rsidR="00C372BA" w:rsidRPr="00C372BA">
                      <w:rPr>
                        <w:rStyle w:val="a4"/>
                        <w:rFonts w:ascii="微软雅黑" w:eastAsia="微软雅黑" w:hAnsi="微软雅黑" w:cs="微软雅黑"/>
                        <w:bCs/>
                        <w:sz w:val="16"/>
                        <w:szCs w:val="16"/>
                      </w:rPr>
                      <w:t>2473487465</w:t>
                    </w:r>
                    <w:r w:rsidR="00C372BA" w:rsidRPr="00C372BA">
                      <w:rPr>
                        <w:rStyle w:val="a4"/>
                        <w:rFonts w:ascii="微软雅黑" w:eastAsia="微软雅黑" w:hAnsi="微软雅黑" w:cs="微软雅黑" w:hint="eastAsia"/>
                        <w:bCs/>
                        <w:sz w:val="16"/>
                        <w:szCs w:val="16"/>
                      </w:rPr>
                      <w:t>@qq.com</w:t>
                    </w:r>
                  </w:hyperlink>
                </w:p>
                <w:p w14:paraId="0E3F68F2" w14:textId="0F4FDFFC" w:rsidR="006F766A" w:rsidRPr="00A10B2B" w:rsidRDefault="006F766A">
                  <w:pPr>
                    <w:snapToGrid w:val="0"/>
                    <w:spacing w:line="312" w:lineRule="auto"/>
                    <w:jc w:val="left"/>
                    <w:rPr>
                      <w:rFonts w:ascii="微软雅黑" w:eastAsia="微软雅黑" w:hAnsi="微软雅黑" w:cs="微软雅黑"/>
                      <w:bCs/>
                      <w:color w:val="404040" w:themeColor="text1" w:themeTint="BF"/>
                      <w:szCs w:val="21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3C517632">
          <v:shape id="文本框 87" o:spid="_x0000_s1067" type="#_x0000_t202" style="position:absolute;left:0;text-align:left;margin-left:-71.25pt;margin-top:199.05pt;width:127.35pt;height:275.65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" filled="f" stroked="f" strokeweight=".5pt">
            <v:textbox style="mso-next-textbox:#文本框 87">
              <w:txbxContent>
                <w:p w14:paraId="0D0EE6CC" w14:textId="3165B235" w:rsidR="005C458B" w:rsidRPr="00A10B2B" w:rsidRDefault="003F7E57">
                  <w:pPr>
                    <w:snapToGrid w:val="0"/>
                    <w:spacing w:line="360" w:lineRule="auto"/>
                    <w:jc w:val="left"/>
                    <w:rPr>
                      <w:rFonts w:ascii="微软雅黑" w:eastAsia="微软雅黑" w:hAnsi="微软雅黑" w:cs="微软雅黑"/>
                      <w:bCs/>
                      <w:color w:val="404040" w:themeColor="text1" w:themeTint="BF"/>
                      <w:szCs w:val="21"/>
                    </w:rPr>
                  </w:pPr>
                  <w:r w:rsidRPr="00A10B2B">
                    <w:rPr>
                      <w:rFonts w:ascii="微软雅黑" w:eastAsia="微软雅黑" w:hAnsi="微软雅黑" w:cs="微软雅黑" w:hint="eastAsia"/>
                      <w:b/>
                      <w:color w:val="404040" w:themeColor="text1" w:themeTint="BF"/>
                      <w:szCs w:val="21"/>
                    </w:rPr>
                    <w:t>出生：</w:t>
                  </w:r>
                  <w:r w:rsidRPr="00A10B2B">
                    <w:rPr>
                      <w:rFonts w:ascii="微软雅黑" w:eastAsia="微软雅黑" w:hAnsi="微软雅黑" w:cs="微软雅黑" w:hint="eastAsia"/>
                      <w:bCs/>
                      <w:color w:val="404040" w:themeColor="text1" w:themeTint="BF"/>
                      <w:szCs w:val="21"/>
                    </w:rPr>
                    <w:t>1999.0</w:t>
                  </w:r>
                  <w:r w:rsidR="006F766A" w:rsidRPr="00A10B2B">
                    <w:rPr>
                      <w:rFonts w:ascii="微软雅黑" w:eastAsia="微软雅黑" w:hAnsi="微软雅黑" w:cs="微软雅黑"/>
                      <w:bCs/>
                      <w:color w:val="404040" w:themeColor="text1" w:themeTint="BF"/>
                      <w:szCs w:val="21"/>
                    </w:rPr>
                    <w:t>9</w:t>
                  </w:r>
                </w:p>
                <w:p w14:paraId="0FB8E340" w14:textId="77777777" w:rsidR="005C458B" w:rsidRPr="00A10B2B" w:rsidRDefault="003F7E57">
                  <w:pPr>
                    <w:snapToGrid w:val="0"/>
                    <w:spacing w:line="360" w:lineRule="auto"/>
                    <w:rPr>
                      <w:rFonts w:ascii="微软雅黑" w:eastAsia="微软雅黑" w:hAnsi="微软雅黑" w:cs="微软雅黑"/>
                      <w:bCs/>
                      <w:color w:val="404040" w:themeColor="text1" w:themeTint="BF"/>
                      <w:szCs w:val="21"/>
                    </w:rPr>
                  </w:pPr>
                  <w:r w:rsidRPr="00A10B2B">
                    <w:rPr>
                      <w:rFonts w:ascii="微软雅黑" w:eastAsia="微软雅黑" w:hAnsi="微软雅黑" w:cs="微软雅黑" w:hint="eastAsia"/>
                      <w:b/>
                      <w:color w:val="404040" w:themeColor="text1" w:themeTint="BF"/>
                      <w:szCs w:val="21"/>
                    </w:rPr>
                    <w:t>学历：</w:t>
                  </w:r>
                  <w:r w:rsidRPr="00A10B2B">
                    <w:rPr>
                      <w:rFonts w:ascii="微软雅黑" w:eastAsia="微软雅黑" w:hAnsi="微软雅黑" w:cs="微软雅黑" w:hint="eastAsia"/>
                      <w:bCs/>
                      <w:color w:val="404040" w:themeColor="text1" w:themeTint="BF"/>
                      <w:szCs w:val="21"/>
                    </w:rPr>
                    <w:t>本科</w:t>
                  </w:r>
                </w:p>
                <w:p w14:paraId="42F2B823" w14:textId="77777777" w:rsidR="005C458B" w:rsidRPr="00A10B2B" w:rsidRDefault="003F7E57">
                  <w:pPr>
                    <w:snapToGrid w:val="0"/>
                    <w:spacing w:line="360" w:lineRule="auto"/>
                    <w:rPr>
                      <w:rFonts w:ascii="微软雅黑" w:eastAsia="微软雅黑" w:hAnsi="微软雅黑" w:cs="微软雅黑"/>
                      <w:bCs/>
                      <w:color w:val="404040" w:themeColor="text1" w:themeTint="BF"/>
                      <w:szCs w:val="21"/>
                    </w:rPr>
                  </w:pPr>
                  <w:r w:rsidRPr="00A10B2B">
                    <w:rPr>
                      <w:rFonts w:ascii="微软雅黑" w:eastAsia="微软雅黑" w:hAnsi="微软雅黑" w:cs="微软雅黑" w:hint="eastAsia"/>
                      <w:b/>
                      <w:color w:val="404040" w:themeColor="text1" w:themeTint="BF"/>
                      <w:szCs w:val="21"/>
                    </w:rPr>
                    <w:t>性别：</w:t>
                  </w:r>
                  <w:r w:rsidRPr="00A10B2B">
                    <w:rPr>
                      <w:rFonts w:ascii="微软雅黑" w:eastAsia="微软雅黑" w:hAnsi="微软雅黑" w:cs="微软雅黑" w:hint="eastAsia"/>
                      <w:bCs/>
                      <w:color w:val="404040" w:themeColor="text1" w:themeTint="BF"/>
                      <w:szCs w:val="21"/>
                    </w:rPr>
                    <w:t>女</w:t>
                  </w:r>
                </w:p>
                <w:p w14:paraId="748EDECB" w14:textId="57FA7D1B" w:rsidR="005C458B" w:rsidRPr="00A10B2B" w:rsidRDefault="003F7E57">
                  <w:pPr>
                    <w:snapToGrid w:val="0"/>
                    <w:spacing w:line="360" w:lineRule="auto"/>
                    <w:rPr>
                      <w:rFonts w:ascii="微软雅黑" w:eastAsia="微软雅黑" w:hAnsi="微软雅黑" w:cs="微软雅黑"/>
                      <w:bCs/>
                      <w:color w:val="404040" w:themeColor="text1" w:themeTint="BF"/>
                      <w:szCs w:val="21"/>
                    </w:rPr>
                  </w:pPr>
                  <w:r w:rsidRPr="00A10B2B">
                    <w:rPr>
                      <w:rFonts w:ascii="微软雅黑" w:eastAsia="微软雅黑" w:hAnsi="微软雅黑" w:cs="微软雅黑" w:hint="eastAsia"/>
                      <w:b/>
                      <w:color w:val="404040" w:themeColor="text1" w:themeTint="BF"/>
                      <w:szCs w:val="21"/>
                    </w:rPr>
                    <w:t>籍贯：</w:t>
                  </w:r>
                  <w:r w:rsidR="006F766A" w:rsidRPr="00A10B2B">
                    <w:rPr>
                      <w:rFonts w:ascii="微软雅黑" w:eastAsia="微软雅黑" w:hAnsi="微软雅黑" w:cs="微软雅黑" w:hint="eastAsia"/>
                      <w:bCs/>
                      <w:color w:val="404040" w:themeColor="text1" w:themeTint="BF"/>
                      <w:szCs w:val="21"/>
                    </w:rPr>
                    <w:t>湖南澧县</w:t>
                  </w:r>
                </w:p>
                <w:p w14:paraId="280607E9" w14:textId="77777777" w:rsidR="005C458B" w:rsidRPr="00A10B2B" w:rsidRDefault="003F7E57">
                  <w:pPr>
                    <w:snapToGrid w:val="0"/>
                    <w:spacing w:line="360" w:lineRule="auto"/>
                    <w:rPr>
                      <w:rFonts w:ascii="微软雅黑" w:eastAsia="微软雅黑" w:hAnsi="微软雅黑" w:cs="微软雅黑"/>
                      <w:bCs/>
                      <w:color w:val="404040" w:themeColor="text1" w:themeTint="BF"/>
                      <w:szCs w:val="21"/>
                    </w:rPr>
                  </w:pPr>
                  <w:r w:rsidRPr="00A10B2B">
                    <w:rPr>
                      <w:rFonts w:ascii="微软雅黑" w:eastAsia="微软雅黑" w:hAnsi="微软雅黑" w:cs="微软雅黑" w:hint="eastAsia"/>
                      <w:b/>
                      <w:color w:val="404040" w:themeColor="text1" w:themeTint="BF"/>
                      <w:szCs w:val="21"/>
                    </w:rPr>
                    <w:t>民族：</w:t>
                  </w:r>
                  <w:r w:rsidRPr="00A10B2B">
                    <w:rPr>
                      <w:rFonts w:ascii="微软雅黑" w:eastAsia="微软雅黑" w:hAnsi="微软雅黑" w:cs="微软雅黑" w:hint="eastAsia"/>
                      <w:bCs/>
                      <w:color w:val="404040" w:themeColor="text1" w:themeTint="BF"/>
                      <w:szCs w:val="21"/>
                    </w:rPr>
                    <w:t>汉族</w:t>
                  </w:r>
                </w:p>
                <w:p w14:paraId="3FEEDC11" w14:textId="77777777" w:rsidR="005C458B" w:rsidRPr="00A10B2B" w:rsidRDefault="003F7E57">
                  <w:pPr>
                    <w:snapToGrid w:val="0"/>
                    <w:spacing w:line="360" w:lineRule="auto"/>
                    <w:rPr>
                      <w:rFonts w:ascii="微软雅黑" w:eastAsia="微软雅黑" w:hAnsi="微软雅黑" w:cs="微软雅黑"/>
                      <w:bCs/>
                      <w:color w:val="404040" w:themeColor="text1" w:themeTint="BF"/>
                      <w:szCs w:val="21"/>
                    </w:rPr>
                  </w:pPr>
                  <w:r w:rsidRPr="00A10B2B">
                    <w:rPr>
                      <w:rFonts w:ascii="微软雅黑" w:eastAsia="微软雅黑" w:hAnsi="微软雅黑" w:cs="微软雅黑" w:hint="eastAsia"/>
                      <w:b/>
                      <w:color w:val="404040" w:themeColor="text1" w:themeTint="BF"/>
                      <w:szCs w:val="21"/>
                    </w:rPr>
                    <w:t>政治面貌：</w:t>
                  </w:r>
                  <w:r w:rsidRPr="00A10B2B">
                    <w:rPr>
                      <w:rFonts w:ascii="微软雅黑" w:eastAsia="微软雅黑" w:hAnsi="微软雅黑" w:cs="微软雅黑" w:hint="eastAsia"/>
                      <w:bCs/>
                      <w:color w:val="404040" w:themeColor="text1" w:themeTint="BF"/>
                      <w:szCs w:val="21"/>
                    </w:rPr>
                    <w:t>共青团员</w:t>
                  </w:r>
                </w:p>
                <w:p w14:paraId="55C8E72F" w14:textId="77777777" w:rsidR="005C458B" w:rsidRPr="00A10B2B" w:rsidRDefault="005C458B">
                  <w:pPr>
                    <w:snapToGrid w:val="0"/>
                    <w:spacing w:line="360" w:lineRule="auto"/>
                    <w:jc w:val="left"/>
                    <w:rPr>
                      <w:rFonts w:ascii="微软雅黑" w:eastAsia="微软雅黑" w:hAnsi="微软雅黑" w:cs="微软雅黑"/>
                      <w:bCs/>
                      <w:color w:val="404040" w:themeColor="text1" w:themeTint="BF"/>
                      <w:szCs w:val="21"/>
                    </w:rPr>
                  </w:pPr>
                </w:p>
                <w:p w14:paraId="1759DFCD" w14:textId="77777777" w:rsidR="005C458B" w:rsidRPr="00A10B2B" w:rsidRDefault="005C458B">
                  <w:pPr>
                    <w:snapToGrid w:val="0"/>
                    <w:spacing w:line="360" w:lineRule="auto"/>
                    <w:jc w:val="left"/>
                    <w:rPr>
                      <w:rFonts w:ascii="微软雅黑" w:eastAsia="微软雅黑" w:hAnsi="微软雅黑" w:cs="微软雅黑"/>
                      <w:bCs/>
                      <w:color w:val="404040" w:themeColor="text1" w:themeTint="BF"/>
                      <w:szCs w:val="21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554563C5">
          <v:group id="组合 60" o:spid="_x0000_s1064" style="position:absolute;left:0;text-align:left;margin-left:-62.4pt;margin-top:164.55pt;width:89.8pt;height:26.8pt;z-index:251667968;mso-position-horizontal-relative:text;mso-position-vertical-relative:text" coordorigin="4551,4303" coordsize="1796,5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">
            <v:rect id="矩形 64" o:spid="_x0000_s1065" style="position:absolute;left:4890;top:4303;width:1457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" filled="f" stroked="f">
              <v:textbox>
                <w:txbxContent>
                  <w:p w14:paraId="7DBE3E6B" w14:textId="77777777" w:rsidR="005C458B" w:rsidRPr="00A10B2B" w:rsidRDefault="003F7E57">
                    <w:pPr>
                      <w:tabs>
                        <w:tab w:val="left" w:pos="840"/>
                      </w:tabs>
                      <w:spacing w:line="380" w:lineRule="exact"/>
                      <w:jc w:val="left"/>
                      <w:rPr>
                        <w:rFonts w:ascii="微软雅黑" w:eastAsia="微软雅黑" w:hAnsi="微软雅黑" w:cs="微软雅黑"/>
                        <w:b/>
                        <w:color w:val="404040" w:themeColor="text1" w:themeTint="BF"/>
                        <w:sz w:val="28"/>
                        <w:szCs w:val="28"/>
                      </w:rPr>
                    </w:pPr>
                    <w:r w:rsidRPr="00A10B2B">
                      <w:rPr>
                        <w:rFonts w:ascii="微软雅黑" w:eastAsia="微软雅黑" w:hAnsi="微软雅黑" w:cs="微软雅黑" w:hint="eastAsia"/>
                        <w:b/>
                        <w:color w:val="404040" w:themeColor="text1" w:themeTint="BF"/>
                        <w:sz w:val="28"/>
                        <w:szCs w:val="28"/>
                      </w:rPr>
                      <w:t>基本背景</w:t>
                    </w:r>
                  </w:p>
                </w:txbxContent>
              </v:textbox>
            </v:rect>
            <v:shape id="图片 65" o:spid="_x0000_s1066" type="#_x0000_t75" style="position:absolute;left:4551;top:4446;width:276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">
              <v:imagedata r:id="rId18" o:title="姓名2"/>
            </v:shape>
          </v:group>
        </w:pict>
      </w:r>
    </w:p>
    <w:p w14:paraId="61979C87" w14:textId="22745B0F" w:rsidR="005C458B" w:rsidRDefault="005C458B" w:rsidP="00A6623D"/>
    <w:sectPr w:rsidR="005C4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F27450"/>
    <w:multiLevelType w:val="singleLevel"/>
    <w:tmpl w:val="8EF2745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B45398B"/>
    <w:multiLevelType w:val="singleLevel"/>
    <w:tmpl w:val="AB45398B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B623E467"/>
    <w:multiLevelType w:val="singleLevel"/>
    <w:tmpl w:val="B623E467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C2C416EB"/>
    <w:multiLevelType w:val="singleLevel"/>
    <w:tmpl w:val="C2C416E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E2802355"/>
    <w:multiLevelType w:val="singleLevel"/>
    <w:tmpl w:val="E2802355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4BA42939"/>
    <w:multiLevelType w:val="singleLevel"/>
    <w:tmpl w:val="4BA42939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695F145D"/>
    <w:multiLevelType w:val="singleLevel"/>
    <w:tmpl w:val="695F145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attachedTemplate r:id="rId1"/>
  <w:defaultTabStop w:val="4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F503EDD"/>
    <w:rsid w:val="000A5E3B"/>
    <w:rsid w:val="0011112A"/>
    <w:rsid w:val="0015135D"/>
    <w:rsid w:val="0018135B"/>
    <w:rsid w:val="00252166"/>
    <w:rsid w:val="00267521"/>
    <w:rsid w:val="003C7497"/>
    <w:rsid w:val="003F7E57"/>
    <w:rsid w:val="004839E6"/>
    <w:rsid w:val="00562328"/>
    <w:rsid w:val="005B3F85"/>
    <w:rsid w:val="005C458B"/>
    <w:rsid w:val="00631964"/>
    <w:rsid w:val="006F766A"/>
    <w:rsid w:val="007256DA"/>
    <w:rsid w:val="00777784"/>
    <w:rsid w:val="00781F27"/>
    <w:rsid w:val="007B6E80"/>
    <w:rsid w:val="0082561C"/>
    <w:rsid w:val="00837E59"/>
    <w:rsid w:val="00843D7A"/>
    <w:rsid w:val="008824C2"/>
    <w:rsid w:val="008D339A"/>
    <w:rsid w:val="00941A91"/>
    <w:rsid w:val="0097199F"/>
    <w:rsid w:val="00992C99"/>
    <w:rsid w:val="009E1480"/>
    <w:rsid w:val="00A10B2B"/>
    <w:rsid w:val="00A6623D"/>
    <w:rsid w:val="00AE45AE"/>
    <w:rsid w:val="00B418CF"/>
    <w:rsid w:val="00B442CB"/>
    <w:rsid w:val="00BD043E"/>
    <w:rsid w:val="00C15C5B"/>
    <w:rsid w:val="00C360DC"/>
    <w:rsid w:val="00C372BA"/>
    <w:rsid w:val="00C96E01"/>
    <w:rsid w:val="00CC58F7"/>
    <w:rsid w:val="00DA1F07"/>
    <w:rsid w:val="00E04AA2"/>
    <w:rsid w:val="00EB7BC7"/>
    <w:rsid w:val="00F55EFB"/>
    <w:rsid w:val="00F564CF"/>
    <w:rsid w:val="00F77510"/>
    <w:rsid w:val="00F935A1"/>
    <w:rsid w:val="00FA010B"/>
    <w:rsid w:val="012657B4"/>
    <w:rsid w:val="01266E89"/>
    <w:rsid w:val="013F06AB"/>
    <w:rsid w:val="01467B99"/>
    <w:rsid w:val="0149633B"/>
    <w:rsid w:val="014D5622"/>
    <w:rsid w:val="01543D92"/>
    <w:rsid w:val="0157761D"/>
    <w:rsid w:val="015F31D9"/>
    <w:rsid w:val="016E7D68"/>
    <w:rsid w:val="0170619E"/>
    <w:rsid w:val="01A06E2B"/>
    <w:rsid w:val="01AD1A1A"/>
    <w:rsid w:val="01B5502B"/>
    <w:rsid w:val="01B860D6"/>
    <w:rsid w:val="01C13AF5"/>
    <w:rsid w:val="01C51AD3"/>
    <w:rsid w:val="01C916D7"/>
    <w:rsid w:val="01D3407E"/>
    <w:rsid w:val="01D43539"/>
    <w:rsid w:val="01E820AD"/>
    <w:rsid w:val="01F96B53"/>
    <w:rsid w:val="01FB5C1F"/>
    <w:rsid w:val="01FD371D"/>
    <w:rsid w:val="02032876"/>
    <w:rsid w:val="020841A6"/>
    <w:rsid w:val="02254124"/>
    <w:rsid w:val="022E06FE"/>
    <w:rsid w:val="023B494E"/>
    <w:rsid w:val="02400028"/>
    <w:rsid w:val="02401A04"/>
    <w:rsid w:val="024E7E09"/>
    <w:rsid w:val="02691E87"/>
    <w:rsid w:val="0284662D"/>
    <w:rsid w:val="02B5790F"/>
    <w:rsid w:val="02C20230"/>
    <w:rsid w:val="02FF53EC"/>
    <w:rsid w:val="03062A85"/>
    <w:rsid w:val="030A2B0C"/>
    <w:rsid w:val="030E4674"/>
    <w:rsid w:val="03183010"/>
    <w:rsid w:val="031A5886"/>
    <w:rsid w:val="032A05B1"/>
    <w:rsid w:val="032E3E55"/>
    <w:rsid w:val="032E45E2"/>
    <w:rsid w:val="03301BEE"/>
    <w:rsid w:val="03356D1C"/>
    <w:rsid w:val="034C307A"/>
    <w:rsid w:val="036D7697"/>
    <w:rsid w:val="0370750F"/>
    <w:rsid w:val="037476FB"/>
    <w:rsid w:val="037A1103"/>
    <w:rsid w:val="037C49AA"/>
    <w:rsid w:val="0394306A"/>
    <w:rsid w:val="03A809EC"/>
    <w:rsid w:val="03C00DC8"/>
    <w:rsid w:val="03C5145C"/>
    <w:rsid w:val="03C82B80"/>
    <w:rsid w:val="03CA00F7"/>
    <w:rsid w:val="03D03CD7"/>
    <w:rsid w:val="03D919E0"/>
    <w:rsid w:val="03E365E8"/>
    <w:rsid w:val="03EB2E6D"/>
    <w:rsid w:val="03EC0C59"/>
    <w:rsid w:val="0400715D"/>
    <w:rsid w:val="04090345"/>
    <w:rsid w:val="04137CAD"/>
    <w:rsid w:val="041A61EF"/>
    <w:rsid w:val="04281046"/>
    <w:rsid w:val="04371842"/>
    <w:rsid w:val="04537F17"/>
    <w:rsid w:val="04547A46"/>
    <w:rsid w:val="045C3F22"/>
    <w:rsid w:val="045F1A81"/>
    <w:rsid w:val="04656D95"/>
    <w:rsid w:val="046E579E"/>
    <w:rsid w:val="046F777B"/>
    <w:rsid w:val="047D2032"/>
    <w:rsid w:val="0488660D"/>
    <w:rsid w:val="04953495"/>
    <w:rsid w:val="04995BFD"/>
    <w:rsid w:val="049E7899"/>
    <w:rsid w:val="049F693A"/>
    <w:rsid w:val="04A064C7"/>
    <w:rsid w:val="04AC4C7F"/>
    <w:rsid w:val="04C179B6"/>
    <w:rsid w:val="04D267B1"/>
    <w:rsid w:val="04DC14FF"/>
    <w:rsid w:val="04E97FB6"/>
    <w:rsid w:val="04FA5A3E"/>
    <w:rsid w:val="04FC522C"/>
    <w:rsid w:val="05014C02"/>
    <w:rsid w:val="050E397D"/>
    <w:rsid w:val="05135563"/>
    <w:rsid w:val="051A046D"/>
    <w:rsid w:val="051B265E"/>
    <w:rsid w:val="051F4720"/>
    <w:rsid w:val="05281AC7"/>
    <w:rsid w:val="053000D2"/>
    <w:rsid w:val="05357B63"/>
    <w:rsid w:val="053F2FE4"/>
    <w:rsid w:val="053F324E"/>
    <w:rsid w:val="0542004D"/>
    <w:rsid w:val="054A1C61"/>
    <w:rsid w:val="05554F9E"/>
    <w:rsid w:val="055658BC"/>
    <w:rsid w:val="055B449F"/>
    <w:rsid w:val="055E40F3"/>
    <w:rsid w:val="056A6DA0"/>
    <w:rsid w:val="05842524"/>
    <w:rsid w:val="058A4FFF"/>
    <w:rsid w:val="059228FD"/>
    <w:rsid w:val="059801D5"/>
    <w:rsid w:val="059A1F6B"/>
    <w:rsid w:val="059D2B0A"/>
    <w:rsid w:val="05AD781B"/>
    <w:rsid w:val="05B66C2B"/>
    <w:rsid w:val="05C80779"/>
    <w:rsid w:val="05E22DC0"/>
    <w:rsid w:val="060334D6"/>
    <w:rsid w:val="060A6F3E"/>
    <w:rsid w:val="060B41AB"/>
    <w:rsid w:val="06163DB0"/>
    <w:rsid w:val="0617272F"/>
    <w:rsid w:val="061D7ED7"/>
    <w:rsid w:val="063A0200"/>
    <w:rsid w:val="063B1037"/>
    <w:rsid w:val="06402923"/>
    <w:rsid w:val="06475C33"/>
    <w:rsid w:val="064D24B7"/>
    <w:rsid w:val="06662E67"/>
    <w:rsid w:val="067D7BE7"/>
    <w:rsid w:val="067E5A42"/>
    <w:rsid w:val="069D36A5"/>
    <w:rsid w:val="06A97CDF"/>
    <w:rsid w:val="06AE3E10"/>
    <w:rsid w:val="06B148F5"/>
    <w:rsid w:val="06BA096E"/>
    <w:rsid w:val="06BF7590"/>
    <w:rsid w:val="06C33E8C"/>
    <w:rsid w:val="06CB1990"/>
    <w:rsid w:val="06CB213B"/>
    <w:rsid w:val="06DF50F4"/>
    <w:rsid w:val="06EC224F"/>
    <w:rsid w:val="06F602AE"/>
    <w:rsid w:val="06FD5942"/>
    <w:rsid w:val="07051F16"/>
    <w:rsid w:val="072700C8"/>
    <w:rsid w:val="0731477D"/>
    <w:rsid w:val="075B7921"/>
    <w:rsid w:val="07827F0E"/>
    <w:rsid w:val="078E27D0"/>
    <w:rsid w:val="07A81C0B"/>
    <w:rsid w:val="07B14923"/>
    <w:rsid w:val="07BD7BD0"/>
    <w:rsid w:val="07C05A3B"/>
    <w:rsid w:val="07C35FF4"/>
    <w:rsid w:val="07C46F3B"/>
    <w:rsid w:val="07C7728F"/>
    <w:rsid w:val="07D47555"/>
    <w:rsid w:val="07FA71BA"/>
    <w:rsid w:val="07FE1D5D"/>
    <w:rsid w:val="08332A71"/>
    <w:rsid w:val="08413A40"/>
    <w:rsid w:val="084532E0"/>
    <w:rsid w:val="084B2513"/>
    <w:rsid w:val="08732ED1"/>
    <w:rsid w:val="0875163F"/>
    <w:rsid w:val="087C6571"/>
    <w:rsid w:val="088260A8"/>
    <w:rsid w:val="08A74E1A"/>
    <w:rsid w:val="08D93709"/>
    <w:rsid w:val="08E623F8"/>
    <w:rsid w:val="08EC1967"/>
    <w:rsid w:val="09006747"/>
    <w:rsid w:val="090109FE"/>
    <w:rsid w:val="091341CE"/>
    <w:rsid w:val="092400A9"/>
    <w:rsid w:val="092D7704"/>
    <w:rsid w:val="09396F37"/>
    <w:rsid w:val="094B5A64"/>
    <w:rsid w:val="094C28FA"/>
    <w:rsid w:val="097A41D3"/>
    <w:rsid w:val="097C1841"/>
    <w:rsid w:val="0984117C"/>
    <w:rsid w:val="09845829"/>
    <w:rsid w:val="09861A72"/>
    <w:rsid w:val="09A27AF1"/>
    <w:rsid w:val="09A87856"/>
    <w:rsid w:val="09AF2C8A"/>
    <w:rsid w:val="09AF3733"/>
    <w:rsid w:val="09BD526C"/>
    <w:rsid w:val="09C34C48"/>
    <w:rsid w:val="09C6572F"/>
    <w:rsid w:val="09CF2636"/>
    <w:rsid w:val="09D11E1A"/>
    <w:rsid w:val="09E60E6B"/>
    <w:rsid w:val="09F160D6"/>
    <w:rsid w:val="09FC6795"/>
    <w:rsid w:val="09FF2245"/>
    <w:rsid w:val="0A040489"/>
    <w:rsid w:val="0A07133D"/>
    <w:rsid w:val="0A3E60DE"/>
    <w:rsid w:val="0A3F4073"/>
    <w:rsid w:val="0A62069B"/>
    <w:rsid w:val="0A677CD6"/>
    <w:rsid w:val="0A7A4515"/>
    <w:rsid w:val="0A8B5456"/>
    <w:rsid w:val="0A9003FB"/>
    <w:rsid w:val="0A916994"/>
    <w:rsid w:val="0A944443"/>
    <w:rsid w:val="0A946E9E"/>
    <w:rsid w:val="0A996A76"/>
    <w:rsid w:val="0A9E1793"/>
    <w:rsid w:val="0AB3715E"/>
    <w:rsid w:val="0ABA7F7A"/>
    <w:rsid w:val="0ACA2607"/>
    <w:rsid w:val="0ACB7D58"/>
    <w:rsid w:val="0ADB179D"/>
    <w:rsid w:val="0ADB65A3"/>
    <w:rsid w:val="0AEB26F8"/>
    <w:rsid w:val="0AEE38D1"/>
    <w:rsid w:val="0AF04006"/>
    <w:rsid w:val="0AF8074A"/>
    <w:rsid w:val="0B047A78"/>
    <w:rsid w:val="0B09246E"/>
    <w:rsid w:val="0B147E22"/>
    <w:rsid w:val="0B1E6D5C"/>
    <w:rsid w:val="0B2F32A5"/>
    <w:rsid w:val="0B363888"/>
    <w:rsid w:val="0B384574"/>
    <w:rsid w:val="0B3E2C52"/>
    <w:rsid w:val="0B3E7A43"/>
    <w:rsid w:val="0B595E79"/>
    <w:rsid w:val="0B5C201E"/>
    <w:rsid w:val="0B624A99"/>
    <w:rsid w:val="0B711DCC"/>
    <w:rsid w:val="0B75672B"/>
    <w:rsid w:val="0B7764F9"/>
    <w:rsid w:val="0B7823DC"/>
    <w:rsid w:val="0B790E05"/>
    <w:rsid w:val="0B7A5B47"/>
    <w:rsid w:val="0B8071B9"/>
    <w:rsid w:val="0B82749E"/>
    <w:rsid w:val="0B832A48"/>
    <w:rsid w:val="0B994BD5"/>
    <w:rsid w:val="0B9E7501"/>
    <w:rsid w:val="0BA916EC"/>
    <w:rsid w:val="0BD05C9A"/>
    <w:rsid w:val="0BD72532"/>
    <w:rsid w:val="0BD763FD"/>
    <w:rsid w:val="0C01425F"/>
    <w:rsid w:val="0C154BBD"/>
    <w:rsid w:val="0C245ED9"/>
    <w:rsid w:val="0C53223E"/>
    <w:rsid w:val="0C5A05E6"/>
    <w:rsid w:val="0C5F3681"/>
    <w:rsid w:val="0C642563"/>
    <w:rsid w:val="0C6D1583"/>
    <w:rsid w:val="0C784DF7"/>
    <w:rsid w:val="0C7C745A"/>
    <w:rsid w:val="0C976CC2"/>
    <w:rsid w:val="0C980D7D"/>
    <w:rsid w:val="0C9D4437"/>
    <w:rsid w:val="0CB12C4C"/>
    <w:rsid w:val="0CB86294"/>
    <w:rsid w:val="0CD72F21"/>
    <w:rsid w:val="0CE22436"/>
    <w:rsid w:val="0CE87322"/>
    <w:rsid w:val="0CED63C9"/>
    <w:rsid w:val="0D0046E2"/>
    <w:rsid w:val="0D010337"/>
    <w:rsid w:val="0D0F1F64"/>
    <w:rsid w:val="0D115B60"/>
    <w:rsid w:val="0D1406D7"/>
    <w:rsid w:val="0D193823"/>
    <w:rsid w:val="0D290635"/>
    <w:rsid w:val="0D2B09FA"/>
    <w:rsid w:val="0D2F298B"/>
    <w:rsid w:val="0D31500F"/>
    <w:rsid w:val="0D5A17E0"/>
    <w:rsid w:val="0D6515AC"/>
    <w:rsid w:val="0D7E11D5"/>
    <w:rsid w:val="0D9403E1"/>
    <w:rsid w:val="0DA81AAE"/>
    <w:rsid w:val="0DAE7F5B"/>
    <w:rsid w:val="0DB61694"/>
    <w:rsid w:val="0DB63AFF"/>
    <w:rsid w:val="0DB95510"/>
    <w:rsid w:val="0DBB6C37"/>
    <w:rsid w:val="0DC30686"/>
    <w:rsid w:val="0DC70AE9"/>
    <w:rsid w:val="0DD163EB"/>
    <w:rsid w:val="0DDC2B1B"/>
    <w:rsid w:val="0DE12DC4"/>
    <w:rsid w:val="0E0D044D"/>
    <w:rsid w:val="0E493E86"/>
    <w:rsid w:val="0E5161CB"/>
    <w:rsid w:val="0E5760BE"/>
    <w:rsid w:val="0E5E53F9"/>
    <w:rsid w:val="0E793A1E"/>
    <w:rsid w:val="0E844BA3"/>
    <w:rsid w:val="0E9407D6"/>
    <w:rsid w:val="0EA62971"/>
    <w:rsid w:val="0EAB22F6"/>
    <w:rsid w:val="0EB82671"/>
    <w:rsid w:val="0EBD4A37"/>
    <w:rsid w:val="0EBE3C73"/>
    <w:rsid w:val="0EC56D52"/>
    <w:rsid w:val="0ED252C4"/>
    <w:rsid w:val="0EE212F9"/>
    <w:rsid w:val="0EE9217F"/>
    <w:rsid w:val="0EE95887"/>
    <w:rsid w:val="0EEC38CD"/>
    <w:rsid w:val="0EF41A6A"/>
    <w:rsid w:val="0EFF734F"/>
    <w:rsid w:val="0F0E6F5D"/>
    <w:rsid w:val="0F126852"/>
    <w:rsid w:val="0F1F42A1"/>
    <w:rsid w:val="0F21411F"/>
    <w:rsid w:val="0F277A0E"/>
    <w:rsid w:val="0F3368F4"/>
    <w:rsid w:val="0F345B04"/>
    <w:rsid w:val="0F360CA6"/>
    <w:rsid w:val="0F44155D"/>
    <w:rsid w:val="0F4F42F5"/>
    <w:rsid w:val="0F503EDD"/>
    <w:rsid w:val="0F631A3F"/>
    <w:rsid w:val="0F664E2B"/>
    <w:rsid w:val="0F6711CE"/>
    <w:rsid w:val="0F6F2221"/>
    <w:rsid w:val="0F8A6E66"/>
    <w:rsid w:val="0FA11581"/>
    <w:rsid w:val="0FBF2E5E"/>
    <w:rsid w:val="0FC035C1"/>
    <w:rsid w:val="0FCB46F5"/>
    <w:rsid w:val="0FDA6B65"/>
    <w:rsid w:val="0FDC0FF3"/>
    <w:rsid w:val="0FDD5914"/>
    <w:rsid w:val="0FDE5B0F"/>
    <w:rsid w:val="0FE4293A"/>
    <w:rsid w:val="0FE4653D"/>
    <w:rsid w:val="0FEA6599"/>
    <w:rsid w:val="0FED4D21"/>
    <w:rsid w:val="0FF61CAF"/>
    <w:rsid w:val="1004723E"/>
    <w:rsid w:val="10085BBA"/>
    <w:rsid w:val="100C522E"/>
    <w:rsid w:val="101538F7"/>
    <w:rsid w:val="10154880"/>
    <w:rsid w:val="10167505"/>
    <w:rsid w:val="10284D4D"/>
    <w:rsid w:val="102D5C56"/>
    <w:rsid w:val="103B3360"/>
    <w:rsid w:val="10401747"/>
    <w:rsid w:val="1059610D"/>
    <w:rsid w:val="105A3768"/>
    <w:rsid w:val="106B0DC5"/>
    <w:rsid w:val="10751597"/>
    <w:rsid w:val="108F209D"/>
    <w:rsid w:val="109408F3"/>
    <w:rsid w:val="10957E84"/>
    <w:rsid w:val="109C1C45"/>
    <w:rsid w:val="10A31F9C"/>
    <w:rsid w:val="10AC1EED"/>
    <w:rsid w:val="10BC3F33"/>
    <w:rsid w:val="10C36CEB"/>
    <w:rsid w:val="10C6288F"/>
    <w:rsid w:val="10CA7779"/>
    <w:rsid w:val="10CE0739"/>
    <w:rsid w:val="10D37D68"/>
    <w:rsid w:val="10E63A5D"/>
    <w:rsid w:val="10F92C4B"/>
    <w:rsid w:val="10FB265C"/>
    <w:rsid w:val="10FB3891"/>
    <w:rsid w:val="110921F6"/>
    <w:rsid w:val="110A3932"/>
    <w:rsid w:val="110D0301"/>
    <w:rsid w:val="110E1AE9"/>
    <w:rsid w:val="111143AE"/>
    <w:rsid w:val="11170342"/>
    <w:rsid w:val="11277EBF"/>
    <w:rsid w:val="11323E0D"/>
    <w:rsid w:val="114C39BF"/>
    <w:rsid w:val="114F4F1F"/>
    <w:rsid w:val="11541E03"/>
    <w:rsid w:val="11560FF7"/>
    <w:rsid w:val="11566073"/>
    <w:rsid w:val="11583F5E"/>
    <w:rsid w:val="11853A1F"/>
    <w:rsid w:val="118A3424"/>
    <w:rsid w:val="118D4D6B"/>
    <w:rsid w:val="11A40C05"/>
    <w:rsid w:val="11BE3532"/>
    <w:rsid w:val="11C73733"/>
    <w:rsid w:val="11D12F8B"/>
    <w:rsid w:val="11DE4CEB"/>
    <w:rsid w:val="11E02D40"/>
    <w:rsid w:val="11E41B07"/>
    <w:rsid w:val="11E72BD0"/>
    <w:rsid w:val="11EB0C49"/>
    <w:rsid w:val="11F40BD1"/>
    <w:rsid w:val="11F420C2"/>
    <w:rsid w:val="1200158F"/>
    <w:rsid w:val="121D32FA"/>
    <w:rsid w:val="12263E58"/>
    <w:rsid w:val="12371119"/>
    <w:rsid w:val="123A1EA2"/>
    <w:rsid w:val="125F7286"/>
    <w:rsid w:val="12694C09"/>
    <w:rsid w:val="12874700"/>
    <w:rsid w:val="12920568"/>
    <w:rsid w:val="12AE4493"/>
    <w:rsid w:val="12B1030E"/>
    <w:rsid w:val="12B13ABB"/>
    <w:rsid w:val="12B34B0C"/>
    <w:rsid w:val="12B83CB2"/>
    <w:rsid w:val="12BF7808"/>
    <w:rsid w:val="12C64BDB"/>
    <w:rsid w:val="12C709BE"/>
    <w:rsid w:val="12C91077"/>
    <w:rsid w:val="12CB730B"/>
    <w:rsid w:val="12CD421F"/>
    <w:rsid w:val="12D06034"/>
    <w:rsid w:val="12D84F67"/>
    <w:rsid w:val="12E4186B"/>
    <w:rsid w:val="12EC7054"/>
    <w:rsid w:val="12F32C4A"/>
    <w:rsid w:val="12F804F7"/>
    <w:rsid w:val="13080837"/>
    <w:rsid w:val="130F278E"/>
    <w:rsid w:val="13377220"/>
    <w:rsid w:val="13427D20"/>
    <w:rsid w:val="134F45CC"/>
    <w:rsid w:val="136025B9"/>
    <w:rsid w:val="13671E28"/>
    <w:rsid w:val="13723B53"/>
    <w:rsid w:val="137B640E"/>
    <w:rsid w:val="137C56EB"/>
    <w:rsid w:val="13892E0A"/>
    <w:rsid w:val="13991492"/>
    <w:rsid w:val="13994C4B"/>
    <w:rsid w:val="13DA3389"/>
    <w:rsid w:val="13DF3648"/>
    <w:rsid w:val="13F00572"/>
    <w:rsid w:val="141652F0"/>
    <w:rsid w:val="142B330D"/>
    <w:rsid w:val="14302460"/>
    <w:rsid w:val="1431019E"/>
    <w:rsid w:val="14363316"/>
    <w:rsid w:val="14374D34"/>
    <w:rsid w:val="14466ED6"/>
    <w:rsid w:val="144A1420"/>
    <w:rsid w:val="145272D8"/>
    <w:rsid w:val="146A4539"/>
    <w:rsid w:val="146B2C6C"/>
    <w:rsid w:val="14737EAB"/>
    <w:rsid w:val="14753BCC"/>
    <w:rsid w:val="14756279"/>
    <w:rsid w:val="14793EA4"/>
    <w:rsid w:val="1486107B"/>
    <w:rsid w:val="148D2E91"/>
    <w:rsid w:val="14B36D86"/>
    <w:rsid w:val="14CA5DA7"/>
    <w:rsid w:val="14CC21E4"/>
    <w:rsid w:val="14CD661F"/>
    <w:rsid w:val="14D716A3"/>
    <w:rsid w:val="14E76BEE"/>
    <w:rsid w:val="14F67D03"/>
    <w:rsid w:val="15060A8A"/>
    <w:rsid w:val="15104CC4"/>
    <w:rsid w:val="1523342B"/>
    <w:rsid w:val="15276617"/>
    <w:rsid w:val="152972F5"/>
    <w:rsid w:val="153042EF"/>
    <w:rsid w:val="15352B7A"/>
    <w:rsid w:val="153705FF"/>
    <w:rsid w:val="1546413D"/>
    <w:rsid w:val="1558139A"/>
    <w:rsid w:val="1558290F"/>
    <w:rsid w:val="1568443D"/>
    <w:rsid w:val="15696265"/>
    <w:rsid w:val="157D3579"/>
    <w:rsid w:val="15880269"/>
    <w:rsid w:val="158B4B46"/>
    <w:rsid w:val="159C2BD4"/>
    <w:rsid w:val="15A61A15"/>
    <w:rsid w:val="15AE0F0E"/>
    <w:rsid w:val="15B26ACE"/>
    <w:rsid w:val="15CD7FB1"/>
    <w:rsid w:val="15D03A51"/>
    <w:rsid w:val="15F451D0"/>
    <w:rsid w:val="16011F18"/>
    <w:rsid w:val="16016781"/>
    <w:rsid w:val="1607299C"/>
    <w:rsid w:val="1608409C"/>
    <w:rsid w:val="16104DDD"/>
    <w:rsid w:val="161053CF"/>
    <w:rsid w:val="161D03A8"/>
    <w:rsid w:val="161F63B3"/>
    <w:rsid w:val="16383E57"/>
    <w:rsid w:val="164D49E6"/>
    <w:rsid w:val="16526B7A"/>
    <w:rsid w:val="16590824"/>
    <w:rsid w:val="165F7535"/>
    <w:rsid w:val="16604BE0"/>
    <w:rsid w:val="166E2F2C"/>
    <w:rsid w:val="16824B72"/>
    <w:rsid w:val="16826808"/>
    <w:rsid w:val="168270C2"/>
    <w:rsid w:val="168F3536"/>
    <w:rsid w:val="16916A50"/>
    <w:rsid w:val="16921265"/>
    <w:rsid w:val="169732C2"/>
    <w:rsid w:val="16A4586D"/>
    <w:rsid w:val="16A519B1"/>
    <w:rsid w:val="16A77D91"/>
    <w:rsid w:val="16A808FE"/>
    <w:rsid w:val="16AF7E3F"/>
    <w:rsid w:val="16B00BA6"/>
    <w:rsid w:val="17033F54"/>
    <w:rsid w:val="170A18D7"/>
    <w:rsid w:val="17204614"/>
    <w:rsid w:val="17314DC4"/>
    <w:rsid w:val="173921F2"/>
    <w:rsid w:val="17426615"/>
    <w:rsid w:val="17685E14"/>
    <w:rsid w:val="177C1659"/>
    <w:rsid w:val="178451A6"/>
    <w:rsid w:val="179D01CD"/>
    <w:rsid w:val="17B85352"/>
    <w:rsid w:val="17B86DF0"/>
    <w:rsid w:val="17C00444"/>
    <w:rsid w:val="17EA3B6D"/>
    <w:rsid w:val="17F8580D"/>
    <w:rsid w:val="18055431"/>
    <w:rsid w:val="1826647B"/>
    <w:rsid w:val="18324A3B"/>
    <w:rsid w:val="183317E8"/>
    <w:rsid w:val="18334374"/>
    <w:rsid w:val="183B495E"/>
    <w:rsid w:val="183B653B"/>
    <w:rsid w:val="18402C64"/>
    <w:rsid w:val="184B7610"/>
    <w:rsid w:val="18593CFD"/>
    <w:rsid w:val="185D025A"/>
    <w:rsid w:val="185E0C68"/>
    <w:rsid w:val="18667B67"/>
    <w:rsid w:val="18691408"/>
    <w:rsid w:val="186F79B4"/>
    <w:rsid w:val="18744FE6"/>
    <w:rsid w:val="187C3BA8"/>
    <w:rsid w:val="187D0C22"/>
    <w:rsid w:val="18834777"/>
    <w:rsid w:val="18894B39"/>
    <w:rsid w:val="18AC5A2E"/>
    <w:rsid w:val="18B140C8"/>
    <w:rsid w:val="18B404C5"/>
    <w:rsid w:val="18C114A4"/>
    <w:rsid w:val="18C55F11"/>
    <w:rsid w:val="18EC7FD0"/>
    <w:rsid w:val="18F01648"/>
    <w:rsid w:val="18F466B4"/>
    <w:rsid w:val="18F51AD8"/>
    <w:rsid w:val="191A610F"/>
    <w:rsid w:val="19292411"/>
    <w:rsid w:val="192A675D"/>
    <w:rsid w:val="193122CA"/>
    <w:rsid w:val="1931295B"/>
    <w:rsid w:val="1938139F"/>
    <w:rsid w:val="19393562"/>
    <w:rsid w:val="195A7E23"/>
    <w:rsid w:val="19770F23"/>
    <w:rsid w:val="19815306"/>
    <w:rsid w:val="198338F7"/>
    <w:rsid w:val="198725D3"/>
    <w:rsid w:val="19964B93"/>
    <w:rsid w:val="19A01EB0"/>
    <w:rsid w:val="19A33B4E"/>
    <w:rsid w:val="19A6137E"/>
    <w:rsid w:val="19AB0367"/>
    <w:rsid w:val="19B10013"/>
    <w:rsid w:val="19B32246"/>
    <w:rsid w:val="19B42C45"/>
    <w:rsid w:val="19B77A18"/>
    <w:rsid w:val="19CA6756"/>
    <w:rsid w:val="19D86F9C"/>
    <w:rsid w:val="19E84207"/>
    <w:rsid w:val="19E95482"/>
    <w:rsid w:val="19EF6576"/>
    <w:rsid w:val="19FC4ED6"/>
    <w:rsid w:val="19FD03D5"/>
    <w:rsid w:val="1A0874CD"/>
    <w:rsid w:val="1A18294A"/>
    <w:rsid w:val="1A1977CD"/>
    <w:rsid w:val="1A2C1401"/>
    <w:rsid w:val="1A423E49"/>
    <w:rsid w:val="1A513876"/>
    <w:rsid w:val="1A7008CD"/>
    <w:rsid w:val="1A721C75"/>
    <w:rsid w:val="1A774AE0"/>
    <w:rsid w:val="1A786CE6"/>
    <w:rsid w:val="1A856E9F"/>
    <w:rsid w:val="1A8C46E9"/>
    <w:rsid w:val="1A92793A"/>
    <w:rsid w:val="1A980907"/>
    <w:rsid w:val="1A9A0F91"/>
    <w:rsid w:val="1AA22BB7"/>
    <w:rsid w:val="1AA41B94"/>
    <w:rsid w:val="1AA76AC5"/>
    <w:rsid w:val="1AA96BE4"/>
    <w:rsid w:val="1AAB193A"/>
    <w:rsid w:val="1AB75520"/>
    <w:rsid w:val="1AD226C7"/>
    <w:rsid w:val="1AD25C3A"/>
    <w:rsid w:val="1AD70350"/>
    <w:rsid w:val="1AEE3C47"/>
    <w:rsid w:val="1AF156BC"/>
    <w:rsid w:val="1B142BD3"/>
    <w:rsid w:val="1B1616E2"/>
    <w:rsid w:val="1B2F7CA1"/>
    <w:rsid w:val="1B324DFA"/>
    <w:rsid w:val="1B46351E"/>
    <w:rsid w:val="1B4C0E33"/>
    <w:rsid w:val="1B5146FC"/>
    <w:rsid w:val="1B595E2D"/>
    <w:rsid w:val="1B6443B9"/>
    <w:rsid w:val="1B772CD3"/>
    <w:rsid w:val="1B790E64"/>
    <w:rsid w:val="1B845EC0"/>
    <w:rsid w:val="1B8C7190"/>
    <w:rsid w:val="1B9A3B7C"/>
    <w:rsid w:val="1BA549B5"/>
    <w:rsid w:val="1BCA3EEA"/>
    <w:rsid w:val="1BD93439"/>
    <w:rsid w:val="1BE03C9A"/>
    <w:rsid w:val="1BEC5CD6"/>
    <w:rsid w:val="1BF15E97"/>
    <w:rsid w:val="1BF304FA"/>
    <w:rsid w:val="1C09194A"/>
    <w:rsid w:val="1C0928C4"/>
    <w:rsid w:val="1C0D2FBB"/>
    <w:rsid w:val="1C103C3E"/>
    <w:rsid w:val="1C146950"/>
    <w:rsid w:val="1C1776C4"/>
    <w:rsid w:val="1C275716"/>
    <w:rsid w:val="1C350400"/>
    <w:rsid w:val="1C35140B"/>
    <w:rsid w:val="1C3B5B27"/>
    <w:rsid w:val="1C414B9A"/>
    <w:rsid w:val="1C4C6974"/>
    <w:rsid w:val="1C7B23F8"/>
    <w:rsid w:val="1C800796"/>
    <w:rsid w:val="1C887737"/>
    <w:rsid w:val="1C94080A"/>
    <w:rsid w:val="1CAD214E"/>
    <w:rsid w:val="1CB4561B"/>
    <w:rsid w:val="1CBC195B"/>
    <w:rsid w:val="1CBD13AE"/>
    <w:rsid w:val="1CCC032D"/>
    <w:rsid w:val="1CD32BAF"/>
    <w:rsid w:val="1CDD678E"/>
    <w:rsid w:val="1CE52842"/>
    <w:rsid w:val="1CF86C15"/>
    <w:rsid w:val="1CFC2E07"/>
    <w:rsid w:val="1CFD5436"/>
    <w:rsid w:val="1D153E1F"/>
    <w:rsid w:val="1D2D0D39"/>
    <w:rsid w:val="1D324127"/>
    <w:rsid w:val="1D3264CC"/>
    <w:rsid w:val="1D34117A"/>
    <w:rsid w:val="1D415975"/>
    <w:rsid w:val="1D492A77"/>
    <w:rsid w:val="1D4E65B5"/>
    <w:rsid w:val="1D524E6D"/>
    <w:rsid w:val="1D691CC5"/>
    <w:rsid w:val="1D6D4D4A"/>
    <w:rsid w:val="1D7A1D93"/>
    <w:rsid w:val="1D807904"/>
    <w:rsid w:val="1D830B04"/>
    <w:rsid w:val="1D9D3ADB"/>
    <w:rsid w:val="1D9F621B"/>
    <w:rsid w:val="1DA000F7"/>
    <w:rsid w:val="1DBB3D78"/>
    <w:rsid w:val="1DE0794E"/>
    <w:rsid w:val="1DE81822"/>
    <w:rsid w:val="1DF44453"/>
    <w:rsid w:val="1DFD0814"/>
    <w:rsid w:val="1E003ABB"/>
    <w:rsid w:val="1E031027"/>
    <w:rsid w:val="1E083DA1"/>
    <w:rsid w:val="1E272630"/>
    <w:rsid w:val="1E27297D"/>
    <w:rsid w:val="1E2F3AF3"/>
    <w:rsid w:val="1E341119"/>
    <w:rsid w:val="1E3C0449"/>
    <w:rsid w:val="1E4C502A"/>
    <w:rsid w:val="1E540B70"/>
    <w:rsid w:val="1E59502D"/>
    <w:rsid w:val="1E5C4EC5"/>
    <w:rsid w:val="1E645FDE"/>
    <w:rsid w:val="1E663DB4"/>
    <w:rsid w:val="1E7875AB"/>
    <w:rsid w:val="1E7A1C8D"/>
    <w:rsid w:val="1E813767"/>
    <w:rsid w:val="1E846AE1"/>
    <w:rsid w:val="1E862738"/>
    <w:rsid w:val="1E86554F"/>
    <w:rsid w:val="1E96109C"/>
    <w:rsid w:val="1E9A6E51"/>
    <w:rsid w:val="1E9F1E78"/>
    <w:rsid w:val="1EA63B35"/>
    <w:rsid w:val="1EB019C7"/>
    <w:rsid w:val="1EB8152A"/>
    <w:rsid w:val="1EBD1002"/>
    <w:rsid w:val="1EC72E27"/>
    <w:rsid w:val="1ED15E8E"/>
    <w:rsid w:val="1EDA79AB"/>
    <w:rsid w:val="1EDB0A9D"/>
    <w:rsid w:val="1EF6789D"/>
    <w:rsid w:val="1EFC3437"/>
    <w:rsid w:val="1F0D2A0A"/>
    <w:rsid w:val="1F1B3C6B"/>
    <w:rsid w:val="1F326D3E"/>
    <w:rsid w:val="1F3464C4"/>
    <w:rsid w:val="1F375CE4"/>
    <w:rsid w:val="1F546FAF"/>
    <w:rsid w:val="1F595CC9"/>
    <w:rsid w:val="1F796499"/>
    <w:rsid w:val="1F7D425D"/>
    <w:rsid w:val="1F905C22"/>
    <w:rsid w:val="1F9479CB"/>
    <w:rsid w:val="1FA04D0A"/>
    <w:rsid w:val="1FA04D20"/>
    <w:rsid w:val="1FA22701"/>
    <w:rsid w:val="1FAF02B6"/>
    <w:rsid w:val="1FB57E5B"/>
    <w:rsid w:val="1FE519E3"/>
    <w:rsid w:val="1FE87CD0"/>
    <w:rsid w:val="1FFD3885"/>
    <w:rsid w:val="200E64DE"/>
    <w:rsid w:val="2011775F"/>
    <w:rsid w:val="20144F98"/>
    <w:rsid w:val="201B2C09"/>
    <w:rsid w:val="201B3436"/>
    <w:rsid w:val="202270A7"/>
    <w:rsid w:val="202C67C3"/>
    <w:rsid w:val="20364117"/>
    <w:rsid w:val="20521DB3"/>
    <w:rsid w:val="20542C69"/>
    <w:rsid w:val="20662A5B"/>
    <w:rsid w:val="207627B2"/>
    <w:rsid w:val="20775E19"/>
    <w:rsid w:val="207B3F4E"/>
    <w:rsid w:val="20813DF3"/>
    <w:rsid w:val="20845DD9"/>
    <w:rsid w:val="20A61CC0"/>
    <w:rsid w:val="20C02285"/>
    <w:rsid w:val="20DC3FCC"/>
    <w:rsid w:val="20FF271D"/>
    <w:rsid w:val="21036303"/>
    <w:rsid w:val="21092E60"/>
    <w:rsid w:val="21097415"/>
    <w:rsid w:val="2114231E"/>
    <w:rsid w:val="212058C0"/>
    <w:rsid w:val="21263D9A"/>
    <w:rsid w:val="21265F9C"/>
    <w:rsid w:val="215A313B"/>
    <w:rsid w:val="21626976"/>
    <w:rsid w:val="2175521E"/>
    <w:rsid w:val="218258E4"/>
    <w:rsid w:val="2198488B"/>
    <w:rsid w:val="219D79BF"/>
    <w:rsid w:val="21A45146"/>
    <w:rsid w:val="21CC32B2"/>
    <w:rsid w:val="21D05D3B"/>
    <w:rsid w:val="21D95441"/>
    <w:rsid w:val="21E043EE"/>
    <w:rsid w:val="2200796C"/>
    <w:rsid w:val="220252DA"/>
    <w:rsid w:val="220B5DAD"/>
    <w:rsid w:val="22204596"/>
    <w:rsid w:val="222134F8"/>
    <w:rsid w:val="22276487"/>
    <w:rsid w:val="22293E8A"/>
    <w:rsid w:val="222D5262"/>
    <w:rsid w:val="2264162E"/>
    <w:rsid w:val="226C45FD"/>
    <w:rsid w:val="226D0C67"/>
    <w:rsid w:val="227036A0"/>
    <w:rsid w:val="22811C2C"/>
    <w:rsid w:val="22A66AF9"/>
    <w:rsid w:val="22C07B5E"/>
    <w:rsid w:val="22CC4D82"/>
    <w:rsid w:val="22CD16A3"/>
    <w:rsid w:val="22D40891"/>
    <w:rsid w:val="22E13D3C"/>
    <w:rsid w:val="22ED1C94"/>
    <w:rsid w:val="22F477BF"/>
    <w:rsid w:val="231A40F4"/>
    <w:rsid w:val="23285E13"/>
    <w:rsid w:val="232E38DA"/>
    <w:rsid w:val="23360BAE"/>
    <w:rsid w:val="233A74F6"/>
    <w:rsid w:val="234E35D2"/>
    <w:rsid w:val="234F7AD8"/>
    <w:rsid w:val="235300B7"/>
    <w:rsid w:val="23584FE9"/>
    <w:rsid w:val="236D034F"/>
    <w:rsid w:val="237B75B2"/>
    <w:rsid w:val="23A92A5B"/>
    <w:rsid w:val="23AD3397"/>
    <w:rsid w:val="23AF13B3"/>
    <w:rsid w:val="23C04A75"/>
    <w:rsid w:val="23CF15D8"/>
    <w:rsid w:val="23D07732"/>
    <w:rsid w:val="23D271FE"/>
    <w:rsid w:val="23DB2BD1"/>
    <w:rsid w:val="23FD220D"/>
    <w:rsid w:val="240B487F"/>
    <w:rsid w:val="240F50D6"/>
    <w:rsid w:val="2410233A"/>
    <w:rsid w:val="24107DCB"/>
    <w:rsid w:val="24162C02"/>
    <w:rsid w:val="2427220F"/>
    <w:rsid w:val="242A21C4"/>
    <w:rsid w:val="242F6BEA"/>
    <w:rsid w:val="243379F0"/>
    <w:rsid w:val="24422105"/>
    <w:rsid w:val="244261E8"/>
    <w:rsid w:val="2443148E"/>
    <w:rsid w:val="246750E9"/>
    <w:rsid w:val="24824431"/>
    <w:rsid w:val="24856F1A"/>
    <w:rsid w:val="24930C5E"/>
    <w:rsid w:val="249C166A"/>
    <w:rsid w:val="249C3D9E"/>
    <w:rsid w:val="24A0226B"/>
    <w:rsid w:val="24A45673"/>
    <w:rsid w:val="24AF11CD"/>
    <w:rsid w:val="24AF16D9"/>
    <w:rsid w:val="24B1603E"/>
    <w:rsid w:val="24C765FA"/>
    <w:rsid w:val="24CA6B28"/>
    <w:rsid w:val="24E52C67"/>
    <w:rsid w:val="24EC70E5"/>
    <w:rsid w:val="250755B3"/>
    <w:rsid w:val="250970E8"/>
    <w:rsid w:val="25135AEC"/>
    <w:rsid w:val="2525292D"/>
    <w:rsid w:val="25343293"/>
    <w:rsid w:val="25391ACB"/>
    <w:rsid w:val="254A4485"/>
    <w:rsid w:val="25614410"/>
    <w:rsid w:val="256810AE"/>
    <w:rsid w:val="25700662"/>
    <w:rsid w:val="25754D74"/>
    <w:rsid w:val="257D710D"/>
    <w:rsid w:val="257E0C83"/>
    <w:rsid w:val="259836CA"/>
    <w:rsid w:val="25BC45A4"/>
    <w:rsid w:val="25BF2F82"/>
    <w:rsid w:val="25D6554A"/>
    <w:rsid w:val="25EA1B35"/>
    <w:rsid w:val="25F93B42"/>
    <w:rsid w:val="25FA58CD"/>
    <w:rsid w:val="26097B20"/>
    <w:rsid w:val="26196AE9"/>
    <w:rsid w:val="261E6DF0"/>
    <w:rsid w:val="262667AE"/>
    <w:rsid w:val="263D1C3C"/>
    <w:rsid w:val="26581ABA"/>
    <w:rsid w:val="265A1CD1"/>
    <w:rsid w:val="26737D9D"/>
    <w:rsid w:val="267B4659"/>
    <w:rsid w:val="268A0B39"/>
    <w:rsid w:val="269D11C2"/>
    <w:rsid w:val="269F780B"/>
    <w:rsid w:val="26A33643"/>
    <w:rsid w:val="26AF4609"/>
    <w:rsid w:val="26D1534F"/>
    <w:rsid w:val="26D15AA2"/>
    <w:rsid w:val="26DB5343"/>
    <w:rsid w:val="26E54817"/>
    <w:rsid w:val="26F6506C"/>
    <w:rsid w:val="26F769CA"/>
    <w:rsid w:val="26F97241"/>
    <w:rsid w:val="27152D9D"/>
    <w:rsid w:val="27365BA1"/>
    <w:rsid w:val="273A04CF"/>
    <w:rsid w:val="275C77D0"/>
    <w:rsid w:val="27605186"/>
    <w:rsid w:val="276A5C65"/>
    <w:rsid w:val="27725816"/>
    <w:rsid w:val="27896F97"/>
    <w:rsid w:val="27922220"/>
    <w:rsid w:val="27932CE0"/>
    <w:rsid w:val="279A2F5D"/>
    <w:rsid w:val="279B637E"/>
    <w:rsid w:val="27A21053"/>
    <w:rsid w:val="27A45556"/>
    <w:rsid w:val="27A73103"/>
    <w:rsid w:val="27AE75CC"/>
    <w:rsid w:val="27C03907"/>
    <w:rsid w:val="27D069C6"/>
    <w:rsid w:val="27D14405"/>
    <w:rsid w:val="27D760CD"/>
    <w:rsid w:val="27F76280"/>
    <w:rsid w:val="27FE05C6"/>
    <w:rsid w:val="28066832"/>
    <w:rsid w:val="28093208"/>
    <w:rsid w:val="281248A3"/>
    <w:rsid w:val="28142BEB"/>
    <w:rsid w:val="28150B99"/>
    <w:rsid w:val="28205B99"/>
    <w:rsid w:val="28272E02"/>
    <w:rsid w:val="283D147C"/>
    <w:rsid w:val="28542FA0"/>
    <w:rsid w:val="285C268A"/>
    <w:rsid w:val="285D4CB1"/>
    <w:rsid w:val="286020C5"/>
    <w:rsid w:val="2896248C"/>
    <w:rsid w:val="289F4D1A"/>
    <w:rsid w:val="289F7C81"/>
    <w:rsid w:val="28A53AE6"/>
    <w:rsid w:val="28AE1148"/>
    <w:rsid w:val="28B1167F"/>
    <w:rsid w:val="28BC6F12"/>
    <w:rsid w:val="28CE274C"/>
    <w:rsid w:val="28D45261"/>
    <w:rsid w:val="28D704BD"/>
    <w:rsid w:val="28EA338F"/>
    <w:rsid w:val="28EE582C"/>
    <w:rsid w:val="28F648E9"/>
    <w:rsid w:val="28F770CB"/>
    <w:rsid w:val="29032C38"/>
    <w:rsid w:val="29070D99"/>
    <w:rsid w:val="290B4AC8"/>
    <w:rsid w:val="290D0875"/>
    <w:rsid w:val="292144E7"/>
    <w:rsid w:val="29287A45"/>
    <w:rsid w:val="292F5911"/>
    <w:rsid w:val="29333B0E"/>
    <w:rsid w:val="293F2CC6"/>
    <w:rsid w:val="2950028A"/>
    <w:rsid w:val="29632618"/>
    <w:rsid w:val="296A2A2F"/>
    <w:rsid w:val="296C2AF1"/>
    <w:rsid w:val="296F5282"/>
    <w:rsid w:val="298E6765"/>
    <w:rsid w:val="298F639A"/>
    <w:rsid w:val="29A83DFD"/>
    <w:rsid w:val="29B9468F"/>
    <w:rsid w:val="29BE2D37"/>
    <w:rsid w:val="29C31745"/>
    <w:rsid w:val="29CC6E65"/>
    <w:rsid w:val="29E153BA"/>
    <w:rsid w:val="29EB7292"/>
    <w:rsid w:val="29F0157C"/>
    <w:rsid w:val="29F43384"/>
    <w:rsid w:val="2A060908"/>
    <w:rsid w:val="2A14276C"/>
    <w:rsid w:val="2A142938"/>
    <w:rsid w:val="2A1538D0"/>
    <w:rsid w:val="2A18259C"/>
    <w:rsid w:val="2A322908"/>
    <w:rsid w:val="2A3877CC"/>
    <w:rsid w:val="2A3C3AC4"/>
    <w:rsid w:val="2A4223EB"/>
    <w:rsid w:val="2A440E9D"/>
    <w:rsid w:val="2A4E12DE"/>
    <w:rsid w:val="2A4F59FE"/>
    <w:rsid w:val="2A5F4405"/>
    <w:rsid w:val="2A66482D"/>
    <w:rsid w:val="2A8240DB"/>
    <w:rsid w:val="2A87064B"/>
    <w:rsid w:val="2A902334"/>
    <w:rsid w:val="2A9504A8"/>
    <w:rsid w:val="2A992DFF"/>
    <w:rsid w:val="2AA476D7"/>
    <w:rsid w:val="2AA960B4"/>
    <w:rsid w:val="2ACB4C43"/>
    <w:rsid w:val="2AE6095B"/>
    <w:rsid w:val="2AE95C8A"/>
    <w:rsid w:val="2B066038"/>
    <w:rsid w:val="2B083DF4"/>
    <w:rsid w:val="2B0E71AE"/>
    <w:rsid w:val="2B1C1E34"/>
    <w:rsid w:val="2B1D5AFB"/>
    <w:rsid w:val="2B1E41E9"/>
    <w:rsid w:val="2B206254"/>
    <w:rsid w:val="2B213DCE"/>
    <w:rsid w:val="2B232867"/>
    <w:rsid w:val="2B2822D1"/>
    <w:rsid w:val="2B420066"/>
    <w:rsid w:val="2B4B3518"/>
    <w:rsid w:val="2B563348"/>
    <w:rsid w:val="2B5A5BF5"/>
    <w:rsid w:val="2B6F3EA5"/>
    <w:rsid w:val="2B763C15"/>
    <w:rsid w:val="2B806203"/>
    <w:rsid w:val="2B8D41C8"/>
    <w:rsid w:val="2B8F5C5A"/>
    <w:rsid w:val="2B94656C"/>
    <w:rsid w:val="2B9560E7"/>
    <w:rsid w:val="2B9A4DFE"/>
    <w:rsid w:val="2B9D684A"/>
    <w:rsid w:val="2B9D713B"/>
    <w:rsid w:val="2B9F0406"/>
    <w:rsid w:val="2BA21A2C"/>
    <w:rsid w:val="2BAC0A66"/>
    <w:rsid w:val="2BAC16CB"/>
    <w:rsid w:val="2BCE766E"/>
    <w:rsid w:val="2BD55689"/>
    <w:rsid w:val="2BDB7B28"/>
    <w:rsid w:val="2BEA509B"/>
    <w:rsid w:val="2C02140E"/>
    <w:rsid w:val="2C0F7583"/>
    <w:rsid w:val="2C152902"/>
    <w:rsid w:val="2C1E0299"/>
    <w:rsid w:val="2C2D1ADD"/>
    <w:rsid w:val="2C3E0809"/>
    <w:rsid w:val="2C400AD9"/>
    <w:rsid w:val="2C461508"/>
    <w:rsid w:val="2C5523D3"/>
    <w:rsid w:val="2C6B2A10"/>
    <w:rsid w:val="2C756C62"/>
    <w:rsid w:val="2C9533AB"/>
    <w:rsid w:val="2C9A3C32"/>
    <w:rsid w:val="2CA3128C"/>
    <w:rsid w:val="2CAE3762"/>
    <w:rsid w:val="2CC016FF"/>
    <w:rsid w:val="2CC641A1"/>
    <w:rsid w:val="2CCB013C"/>
    <w:rsid w:val="2CDC0D73"/>
    <w:rsid w:val="2CDE093B"/>
    <w:rsid w:val="2CE526F7"/>
    <w:rsid w:val="2CF674B2"/>
    <w:rsid w:val="2CFA147B"/>
    <w:rsid w:val="2CFB16E4"/>
    <w:rsid w:val="2D004DD3"/>
    <w:rsid w:val="2D041E4E"/>
    <w:rsid w:val="2D362A12"/>
    <w:rsid w:val="2D4B7A3F"/>
    <w:rsid w:val="2D520722"/>
    <w:rsid w:val="2D557810"/>
    <w:rsid w:val="2D5609B3"/>
    <w:rsid w:val="2D753C2F"/>
    <w:rsid w:val="2D883734"/>
    <w:rsid w:val="2D8B3A28"/>
    <w:rsid w:val="2D9222C5"/>
    <w:rsid w:val="2D952EAE"/>
    <w:rsid w:val="2D99178D"/>
    <w:rsid w:val="2DA777F0"/>
    <w:rsid w:val="2DCD5130"/>
    <w:rsid w:val="2DD90424"/>
    <w:rsid w:val="2DDC0D16"/>
    <w:rsid w:val="2DDD4F0D"/>
    <w:rsid w:val="2DE9320E"/>
    <w:rsid w:val="2E1A2BE4"/>
    <w:rsid w:val="2E2079BC"/>
    <w:rsid w:val="2E225693"/>
    <w:rsid w:val="2E236E7E"/>
    <w:rsid w:val="2E2B0B37"/>
    <w:rsid w:val="2E2F02A2"/>
    <w:rsid w:val="2E344328"/>
    <w:rsid w:val="2E45359E"/>
    <w:rsid w:val="2E4B36B3"/>
    <w:rsid w:val="2E5027DB"/>
    <w:rsid w:val="2E602DBC"/>
    <w:rsid w:val="2E6314BB"/>
    <w:rsid w:val="2E631FA6"/>
    <w:rsid w:val="2E685800"/>
    <w:rsid w:val="2EA30313"/>
    <w:rsid w:val="2EA333A6"/>
    <w:rsid w:val="2EB0259E"/>
    <w:rsid w:val="2EB03DDD"/>
    <w:rsid w:val="2EB516B8"/>
    <w:rsid w:val="2EB531CC"/>
    <w:rsid w:val="2EB55D16"/>
    <w:rsid w:val="2EC51B0D"/>
    <w:rsid w:val="2ECF3D85"/>
    <w:rsid w:val="2EF05CCC"/>
    <w:rsid w:val="2EF73988"/>
    <w:rsid w:val="2F03685B"/>
    <w:rsid w:val="2F113BAB"/>
    <w:rsid w:val="2F16260B"/>
    <w:rsid w:val="2F23111D"/>
    <w:rsid w:val="2F2A26A6"/>
    <w:rsid w:val="2F2B39A7"/>
    <w:rsid w:val="2F312D41"/>
    <w:rsid w:val="2F3536E8"/>
    <w:rsid w:val="2F3A5261"/>
    <w:rsid w:val="2F3C4FB2"/>
    <w:rsid w:val="2F4B6318"/>
    <w:rsid w:val="2F5F06DF"/>
    <w:rsid w:val="2F750F95"/>
    <w:rsid w:val="2F763569"/>
    <w:rsid w:val="2F873C08"/>
    <w:rsid w:val="2F9967F4"/>
    <w:rsid w:val="2FB031CA"/>
    <w:rsid w:val="2FC57714"/>
    <w:rsid w:val="2FCD25F2"/>
    <w:rsid w:val="2FD21C0C"/>
    <w:rsid w:val="2FDF3DE5"/>
    <w:rsid w:val="2FE30326"/>
    <w:rsid w:val="301D0588"/>
    <w:rsid w:val="302B4192"/>
    <w:rsid w:val="3052014A"/>
    <w:rsid w:val="30527F92"/>
    <w:rsid w:val="30580AE1"/>
    <w:rsid w:val="30605A3D"/>
    <w:rsid w:val="306C00BA"/>
    <w:rsid w:val="307657A0"/>
    <w:rsid w:val="308636B4"/>
    <w:rsid w:val="308F0D73"/>
    <w:rsid w:val="30944AC2"/>
    <w:rsid w:val="309E0284"/>
    <w:rsid w:val="30A32BA5"/>
    <w:rsid w:val="30A4189D"/>
    <w:rsid w:val="30BD63D8"/>
    <w:rsid w:val="30BE76B6"/>
    <w:rsid w:val="30C84170"/>
    <w:rsid w:val="30D17515"/>
    <w:rsid w:val="310965E6"/>
    <w:rsid w:val="311942ED"/>
    <w:rsid w:val="31287204"/>
    <w:rsid w:val="31326427"/>
    <w:rsid w:val="31403CD3"/>
    <w:rsid w:val="31430F58"/>
    <w:rsid w:val="315B4DE7"/>
    <w:rsid w:val="315D4BBB"/>
    <w:rsid w:val="316777F5"/>
    <w:rsid w:val="3168023B"/>
    <w:rsid w:val="316D1DE9"/>
    <w:rsid w:val="31753CFA"/>
    <w:rsid w:val="318A60A7"/>
    <w:rsid w:val="318E3938"/>
    <w:rsid w:val="31AB0F9C"/>
    <w:rsid w:val="31AC0EC4"/>
    <w:rsid w:val="31AD71CB"/>
    <w:rsid w:val="31B11964"/>
    <w:rsid w:val="31C2552B"/>
    <w:rsid w:val="31D40207"/>
    <w:rsid w:val="31F73640"/>
    <w:rsid w:val="31F76581"/>
    <w:rsid w:val="32065770"/>
    <w:rsid w:val="32185C5C"/>
    <w:rsid w:val="321D0AA9"/>
    <w:rsid w:val="32203D7E"/>
    <w:rsid w:val="32224306"/>
    <w:rsid w:val="32254A0B"/>
    <w:rsid w:val="324B7E84"/>
    <w:rsid w:val="325D0C9A"/>
    <w:rsid w:val="3269726A"/>
    <w:rsid w:val="328B55A8"/>
    <w:rsid w:val="32A34515"/>
    <w:rsid w:val="32B42862"/>
    <w:rsid w:val="32C701B0"/>
    <w:rsid w:val="32D94C31"/>
    <w:rsid w:val="32E9466D"/>
    <w:rsid w:val="32EE7FEE"/>
    <w:rsid w:val="32FA3BF8"/>
    <w:rsid w:val="32FC31F5"/>
    <w:rsid w:val="330B1396"/>
    <w:rsid w:val="330C1FFF"/>
    <w:rsid w:val="331F40F9"/>
    <w:rsid w:val="33263439"/>
    <w:rsid w:val="332E1449"/>
    <w:rsid w:val="332F1EE5"/>
    <w:rsid w:val="33361583"/>
    <w:rsid w:val="333C7A43"/>
    <w:rsid w:val="334511AD"/>
    <w:rsid w:val="3346128A"/>
    <w:rsid w:val="33500AE5"/>
    <w:rsid w:val="335047C3"/>
    <w:rsid w:val="33526BC9"/>
    <w:rsid w:val="337856A2"/>
    <w:rsid w:val="33A100C2"/>
    <w:rsid w:val="33B55EE0"/>
    <w:rsid w:val="33B63018"/>
    <w:rsid w:val="33BC2451"/>
    <w:rsid w:val="33C13878"/>
    <w:rsid w:val="33CD40A3"/>
    <w:rsid w:val="33DF73AF"/>
    <w:rsid w:val="33E920D5"/>
    <w:rsid w:val="33EF7181"/>
    <w:rsid w:val="33F604F4"/>
    <w:rsid w:val="341549FF"/>
    <w:rsid w:val="34191AF4"/>
    <w:rsid w:val="341A1D28"/>
    <w:rsid w:val="341B5B29"/>
    <w:rsid w:val="34211C3F"/>
    <w:rsid w:val="34324B23"/>
    <w:rsid w:val="343B390F"/>
    <w:rsid w:val="344162A1"/>
    <w:rsid w:val="3443229A"/>
    <w:rsid w:val="3447058E"/>
    <w:rsid w:val="344A28C7"/>
    <w:rsid w:val="34545D86"/>
    <w:rsid w:val="346A622C"/>
    <w:rsid w:val="346E014A"/>
    <w:rsid w:val="348F0142"/>
    <w:rsid w:val="34961A56"/>
    <w:rsid w:val="34A36E1A"/>
    <w:rsid w:val="34A45B36"/>
    <w:rsid w:val="34AE2997"/>
    <w:rsid w:val="34B45B85"/>
    <w:rsid w:val="34D32B43"/>
    <w:rsid w:val="34E90EEA"/>
    <w:rsid w:val="34ED778E"/>
    <w:rsid w:val="34EF31D5"/>
    <w:rsid w:val="35146652"/>
    <w:rsid w:val="351D477E"/>
    <w:rsid w:val="35291AED"/>
    <w:rsid w:val="35453966"/>
    <w:rsid w:val="35475B9D"/>
    <w:rsid w:val="35523082"/>
    <w:rsid w:val="355643F7"/>
    <w:rsid w:val="3556565A"/>
    <w:rsid w:val="355820B9"/>
    <w:rsid w:val="35643AC0"/>
    <w:rsid w:val="35724110"/>
    <w:rsid w:val="357C67C1"/>
    <w:rsid w:val="357D7BD3"/>
    <w:rsid w:val="35A555D1"/>
    <w:rsid w:val="35AF3E48"/>
    <w:rsid w:val="35B227C6"/>
    <w:rsid w:val="35BA0FDF"/>
    <w:rsid w:val="35CC3807"/>
    <w:rsid w:val="35D53F11"/>
    <w:rsid w:val="35E41C46"/>
    <w:rsid w:val="35F25A14"/>
    <w:rsid w:val="35FA4784"/>
    <w:rsid w:val="360F25EA"/>
    <w:rsid w:val="36213CE0"/>
    <w:rsid w:val="36225F8D"/>
    <w:rsid w:val="362F303B"/>
    <w:rsid w:val="363E33D5"/>
    <w:rsid w:val="368025AC"/>
    <w:rsid w:val="36845C9B"/>
    <w:rsid w:val="36960F21"/>
    <w:rsid w:val="369A191F"/>
    <w:rsid w:val="36A70149"/>
    <w:rsid w:val="36D22615"/>
    <w:rsid w:val="36DB3717"/>
    <w:rsid w:val="36DB5F5E"/>
    <w:rsid w:val="36DC042D"/>
    <w:rsid w:val="36DC181C"/>
    <w:rsid w:val="36DC42AB"/>
    <w:rsid w:val="36E56433"/>
    <w:rsid w:val="36F04AB9"/>
    <w:rsid w:val="36F17BBA"/>
    <w:rsid w:val="36F62637"/>
    <w:rsid w:val="37215738"/>
    <w:rsid w:val="373D29DE"/>
    <w:rsid w:val="373D77DC"/>
    <w:rsid w:val="373F4B6D"/>
    <w:rsid w:val="37485A3A"/>
    <w:rsid w:val="37493790"/>
    <w:rsid w:val="3753768D"/>
    <w:rsid w:val="3759636C"/>
    <w:rsid w:val="3768192B"/>
    <w:rsid w:val="376E5728"/>
    <w:rsid w:val="376E58EE"/>
    <w:rsid w:val="378B54F7"/>
    <w:rsid w:val="378D58A0"/>
    <w:rsid w:val="37912258"/>
    <w:rsid w:val="37985896"/>
    <w:rsid w:val="37A1600B"/>
    <w:rsid w:val="37AA59E3"/>
    <w:rsid w:val="37AD5156"/>
    <w:rsid w:val="37B27B13"/>
    <w:rsid w:val="37B27E77"/>
    <w:rsid w:val="37B86317"/>
    <w:rsid w:val="37C7335B"/>
    <w:rsid w:val="37C93B8D"/>
    <w:rsid w:val="37DB25E2"/>
    <w:rsid w:val="37E60E9E"/>
    <w:rsid w:val="37E64EFE"/>
    <w:rsid w:val="37F65253"/>
    <w:rsid w:val="37FA0D1B"/>
    <w:rsid w:val="38012829"/>
    <w:rsid w:val="380D41C6"/>
    <w:rsid w:val="38121E8F"/>
    <w:rsid w:val="38373CBB"/>
    <w:rsid w:val="383A3612"/>
    <w:rsid w:val="38413ABE"/>
    <w:rsid w:val="384F4989"/>
    <w:rsid w:val="38637A07"/>
    <w:rsid w:val="386F79D2"/>
    <w:rsid w:val="38765B1C"/>
    <w:rsid w:val="387C391B"/>
    <w:rsid w:val="388D434F"/>
    <w:rsid w:val="38917245"/>
    <w:rsid w:val="38943E58"/>
    <w:rsid w:val="38A34728"/>
    <w:rsid w:val="38A768F6"/>
    <w:rsid w:val="38AA2DAE"/>
    <w:rsid w:val="38B50E4C"/>
    <w:rsid w:val="38C45408"/>
    <w:rsid w:val="38CB2A52"/>
    <w:rsid w:val="38CF0248"/>
    <w:rsid w:val="38DA1044"/>
    <w:rsid w:val="38E53463"/>
    <w:rsid w:val="38E85A81"/>
    <w:rsid w:val="38EC6236"/>
    <w:rsid w:val="390139EF"/>
    <w:rsid w:val="390B31FF"/>
    <w:rsid w:val="390D2D45"/>
    <w:rsid w:val="390F7267"/>
    <w:rsid w:val="39144D53"/>
    <w:rsid w:val="39195BF8"/>
    <w:rsid w:val="3927746B"/>
    <w:rsid w:val="392B39FB"/>
    <w:rsid w:val="39316576"/>
    <w:rsid w:val="39597DB6"/>
    <w:rsid w:val="39727DF6"/>
    <w:rsid w:val="397906F9"/>
    <w:rsid w:val="39791509"/>
    <w:rsid w:val="39795425"/>
    <w:rsid w:val="397C5A29"/>
    <w:rsid w:val="398B2360"/>
    <w:rsid w:val="399B7C92"/>
    <w:rsid w:val="39A50B6F"/>
    <w:rsid w:val="39BB1E69"/>
    <w:rsid w:val="39D20AF0"/>
    <w:rsid w:val="39D216B2"/>
    <w:rsid w:val="39E156F0"/>
    <w:rsid w:val="39EE3620"/>
    <w:rsid w:val="39FD6214"/>
    <w:rsid w:val="3A103C42"/>
    <w:rsid w:val="3A145BAE"/>
    <w:rsid w:val="3A2E2F8E"/>
    <w:rsid w:val="3A507B0C"/>
    <w:rsid w:val="3A677A27"/>
    <w:rsid w:val="3A6B1490"/>
    <w:rsid w:val="3A7419A4"/>
    <w:rsid w:val="3A8F16A9"/>
    <w:rsid w:val="3A9E4335"/>
    <w:rsid w:val="3AA1274C"/>
    <w:rsid w:val="3AB256B8"/>
    <w:rsid w:val="3AB6562A"/>
    <w:rsid w:val="3AC32B5B"/>
    <w:rsid w:val="3ADA437D"/>
    <w:rsid w:val="3AE615B3"/>
    <w:rsid w:val="3AF41F6D"/>
    <w:rsid w:val="3AFC3689"/>
    <w:rsid w:val="3B1966DB"/>
    <w:rsid w:val="3B1C223E"/>
    <w:rsid w:val="3B29231C"/>
    <w:rsid w:val="3B2A61FC"/>
    <w:rsid w:val="3B315955"/>
    <w:rsid w:val="3B4C1DF8"/>
    <w:rsid w:val="3B517F03"/>
    <w:rsid w:val="3B562259"/>
    <w:rsid w:val="3B6409F0"/>
    <w:rsid w:val="3B65118F"/>
    <w:rsid w:val="3B6F21D2"/>
    <w:rsid w:val="3B86554E"/>
    <w:rsid w:val="3B8B2680"/>
    <w:rsid w:val="3B982AFE"/>
    <w:rsid w:val="3BA344C5"/>
    <w:rsid w:val="3BB06E59"/>
    <w:rsid w:val="3BB35A9B"/>
    <w:rsid w:val="3BBE38E2"/>
    <w:rsid w:val="3BC76589"/>
    <w:rsid w:val="3BCB004F"/>
    <w:rsid w:val="3BCE6603"/>
    <w:rsid w:val="3BD3700C"/>
    <w:rsid w:val="3BDD2621"/>
    <w:rsid w:val="3BE11A85"/>
    <w:rsid w:val="3BED0335"/>
    <w:rsid w:val="3BF14C3F"/>
    <w:rsid w:val="3BFD0010"/>
    <w:rsid w:val="3C1208F5"/>
    <w:rsid w:val="3C16249F"/>
    <w:rsid w:val="3C3E3147"/>
    <w:rsid w:val="3C415AA3"/>
    <w:rsid w:val="3C431E7C"/>
    <w:rsid w:val="3C5A7388"/>
    <w:rsid w:val="3C7363CB"/>
    <w:rsid w:val="3C792D15"/>
    <w:rsid w:val="3C7B3411"/>
    <w:rsid w:val="3C953E20"/>
    <w:rsid w:val="3C9D05BD"/>
    <w:rsid w:val="3CA41386"/>
    <w:rsid w:val="3CA4762F"/>
    <w:rsid w:val="3CA56F5E"/>
    <w:rsid w:val="3CBD11A4"/>
    <w:rsid w:val="3CC40129"/>
    <w:rsid w:val="3CD95C18"/>
    <w:rsid w:val="3CDB771E"/>
    <w:rsid w:val="3CDD01F7"/>
    <w:rsid w:val="3CDD169E"/>
    <w:rsid w:val="3CE2155F"/>
    <w:rsid w:val="3CE7239B"/>
    <w:rsid w:val="3CE93793"/>
    <w:rsid w:val="3CF03ADC"/>
    <w:rsid w:val="3D174D28"/>
    <w:rsid w:val="3D1B30FF"/>
    <w:rsid w:val="3D2B2392"/>
    <w:rsid w:val="3D2C06E3"/>
    <w:rsid w:val="3D3853A6"/>
    <w:rsid w:val="3D3C2FB5"/>
    <w:rsid w:val="3D5479B4"/>
    <w:rsid w:val="3D5523FC"/>
    <w:rsid w:val="3D5D5FAD"/>
    <w:rsid w:val="3D6E13D8"/>
    <w:rsid w:val="3D7E1223"/>
    <w:rsid w:val="3D880621"/>
    <w:rsid w:val="3DC95D03"/>
    <w:rsid w:val="3DCF747C"/>
    <w:rsid w:val="3DD00F52"/>
    <w:rsid w:val="3DD841A8"/>
    <w:rsid w:val="3DD9204F"/>
    <w:rsid w:val="3DEF758A"/>
    <w:rsid w:val="3DF037A2"/>
    <w:rsid w:val="3E093842"/>
    <w:rsid w:val="3E100F05"/>
    <w:rsid w:val="3E153839"/>
    <w:rsid w:val="3E2359C4"/>
    <w:rsid w:val="3E243DDC"/>
    <w:rsid w:val="3E25068D"/>
    <w:rsid w:val="3E2B1444"/>
    <w:rsid w:val="3E2D3558"/>
    <w:rsid w:val="3E2F49C9"/>
    <w:rsid w:val="3E344FBE"/>
    <w:rsid w:val="3E3F1D31"/>
    <w:rsid w:val="3E47432E"/>
    <w:rsid w:val="3E5042BD"/>
    <w:rsid w:val="3E546397"/>
    <w:rsid w:val="3E5C4FBC"/>
    <w:rsid w:val="3E6C7E98"/>
    <w:rsid w:val="3E7044FE"/>
    <w:rsid w:val="3E7118ED"/>
    <w:rsid w:val="3E831E11"/>
    <w:rsid w:val="3E8E202F"/>
    <w:rsid w:val="3E944A1F"/>
    <w:rsid w:val="3E9E3EA7"/>
    <w:rsid w:val="3EA27DFC"/>
    <w:rsid w:val="3EAA6E69"/>
    <w:rsid w:val="3EB72011"/>
    <w:rsid w:val="3EB87F99"/>
    <w:rsid w:val="3EC66E4E"/>
    <w:rsid w:val="3EC83750"/>
    <w:rsid w:val="3ECD4E86"/>
    <w:rsid w:val="3ED52F95"/>
    <w:rsid w:val="3EEC377D"/>
    <w:rsid w:val="3EFE53A2"/>
    <w:rsid w:val="3F082DEC"/>
    <w:rsid w:val="3F0E6293"/>
    <w:rsid w:val="3F100A14"/>
    <w:rsid w:val="3F1415A5"/>
    <w:rsid w:val="3F1736A3"/>
    <w:rsid w:val="3F175232"/>
    <w:rsid w:val="3F2F658B"/>
    <w:rsid w:val="3F375596"/>
    <w:rsid w:val="3F4E0B90"/>
    <w:rsid w:val="3F5E0705"/>
    <w:rsid w:val="3F5E74EF"/>
    <w:rsid w:val="3F660E10"/>
    <w:rsid w:val="3F6828BA"/>
    <w:rsid w:val="3F694137"/>
    <w:rsid w:val="3F6A58DB"/>
    <w:rsid w:val="3F6F7559"/>
    <w:rsid w:val="3F831445"/>
    <w:rsid w:val="3F8E10DE"/>
    <w:rsid w:val="3F92458C"/>
    <w:rsid w:val="3F9F4E83"/>
    <w:rsid w:val="3FA41FD1"/>
    <w:rsid w:val="3FA654F4"/>
    <w:rsid w:val="3FAD74DA"/>
    <w:rsid w:val="3FAE3E6A"/>
    <w:rsid w:val="3FAF4FC5"/>
    <w:rsid w:val="3FB70B9B"/>
    <w:rsid w:val="3FB9613A"/>
    <w:rsid w:val="3FBD4EA9"/>
    <w:rsid w:val="3FC61D90"/>
    <w:rsid w:val="3FCD4D73"/>
    <w:rsid w:val="3FD03C2D"/>
    <w:rsid w:val="3FDD0BB2"/>
    <w:rsid w:val="3FDF1B78"/>
    <w:rsid w:val="3FEB0345"/>
    <w:rsid w:val="3FFC0219"/>
    <w:rsid w:val="401140BC"/>
    <w:rsid w:val="401B4694"/>
    <w:rsid w:val="40257FBC"/>
    <w:rsid w:val="402D302A"/>
    <w:rsid w:val="403073C0"/>
    <w:rsid w:val="403A1357"/>
    <w:rsid w:val="405B2E19"/>
    <w:rsid w:val="40695B00"/>
    <w:rsid w:val="40760093"/>
    <w:rsid w:val="408B53D4"/>
    <w:rsid w:val="40951FA3"/>
    <w:rsid w:val="40A23D77"/>
    <w:rsid w:val="40A56BED"/>
    <w:rsid w:val="40A62B29"/>
    <w:rsid w:val="40B9409D"/>
    <w:rsid w:val="40B9594A"/>
    <w:rsid w:val="40BE6661"/>
    <w:rsid w:val="40D026E3"/>
    <w:rsid w:val="40E25910"/>
    <w:rsid w:val="40E3155D"/>
    <w:rsid w:val="410A4318"/>
    <w:rsid w:val="41152E8B"/>
    <w:rsid w:val="41195658"/>
    <w:rsid w:val="411B2647"/>
    <w:rsid w:val="411F2520"/>
    <w:rsid w:val="41345E65"/>
    <w:rsid w:val="41373C90"/>
    <w:rsid w:val="41401C69"/>
    <w:rsid w:val="414976DD"/>
    <w:rsid w:val="4150039C"/>
    <w:rsid w:val="4150263A"/>
    <w:rsid w:val="416128AA"/>
    <w:rsid w:val="4171311A"/>
    <w:rsid w:val="41715CBB"/>
    <w:rsid w:val="41797253"/>
    <w:rsid w:val="418E1CA2"/>
    <w:rsid w:val="41A609E3"/>
    <w:rsid w:val="41B95315"/>
    <w:rsid w:val="41BA0708"/>
    <w:rsid w:val="41BE026A"/>
    <w:rsid w:val="41CE20E3"/>
    <w:rsid w:val="41CF3338"/>
    <w:rsid w:val="41D82E6B"/>
    <w:rsid w:val="41DD3BCB"/>
    <w:rsid w:val="41DD51F1"/>
    <w:rsid w:val="41E7134D"/>
    <w:rsid w:val="420013C8"/>
    <w:rsid w:val="420D18AB"/>
    <w:rsid w:val="42196057"/>
    <w:rsid w:val="42206889"/>
    <w:rsid w:val="42321A59"/>
    <w:rsid w:val="42323432"/>
    <w:rsid w:val="423A2E84"/>
    <w:rsid w:val="424E46F6"/>
    <w:rsid w:val="42582698"/>
    <w:rsid w:val="4269156D"/>
    <w:rsid w:val="426B20CA"/>
    <w:rsid w:val="42754BAD"/>
    <w:rsid w:val="42776DF5"/>
    <w:rsid w:val="427E7A33"/>
    <w:rsid w:val="42851A12"/>
    <w:rsid w:val="42957379"/>
    <w:rsid w:val="429D1E8B"/>
    <w:rsid w:val="42A17159"/>
    <w:rsid w:val="42B41400"/>
    <w:rsid w:val="42C54DB2"/>
    <w:rsid w:val="42DD1804"/>
    <w:rsid w:val="42E1301D"/>
    <w:rsid w:val="42E50E2C"/>
    <w:rsid w:val="42F57E62"/>
    <w:rsid w:val="430B06B0"/>
    <w:rsid w:val="43245703"/>
    <w:rsid w:val="433045BA"/>
    <w:rsid w:val="433234D8"/>
    <w:rsid w:val="433529B8"/>
    <w:rsid w:val="433C2338"/>
    <w:rsid w:val="433E0C1C"/>
    <w:rsid w:val="433E2F9F"/>
    <w:rsid w:val="434357B7"/>
    <w:rsid w:val="43527375"/>
    <w:rsid w:val="43586E12"/>
    <w:rsid w:val="435B5A4D"/>
    <w:rsid w:val="43644C99"/>
    <w:rsid w:val="4369607B"/>
    <w:rsid w:val="436A04FC"/>
    <w:rsid w:val="436D5431"/>
    <w:rsid w:val="438304B5"/>
    <w:rsid w:val="438F5319"/>
    <w:rsid w:val="43985DBF"/>
    <w:rsid w:val="439F3A7F"/>
    <w:rsid w:val="439F4AFC"/>
    <w:rsid w:val="43A5447F"/>
    <w:rsid w:val="43C06B14"/>
    <w:rsid w:val="43CD1E64"/>
    <w:rsid w:val="43EE2648"/>
    <w:rsid w:val="43F13214"/>
    <w:rsid w:val="440055C0"/>
    <w:rsid w:val="440703B7"/>
    <w:rsid w:val="44101FD7"/>
    <w:rsid w:val="4413636F"/>
    <w:rsid w:val="44453164"/>
    <w:rsid w:val="444601BD"/>
    <w:rsid w:val="444857BD"/>
    <w:rsid w:val="446126DD"/>
    <w:rsid w:val="44615BDA"/>
    <w:rsid w:val="446A172D"/>
    <w:rsid w:val="44703702"/>
    <w:rsid w:val="44A40AB7"/>
    <w:rsid w:val="44B906BB"/>
    <w:rsid w:val="44B922E2"/>
    <w:rsid w:val="44D84192"/>
    <w:rsid w:val="44DF56C2"/>
    <w:rsid w:val="44E00AAA"/>
    <w:rsid w:val="44F212D8"/>
    <w:rsid w:val="44FC4B09"/>
    <w:rsid w:val="450255AA"/>
    <w:rsid w:val="450274DC"/>
    <w:rsid w:val="450B62E6"/>
    <w:rsid w:val="45191D98"/>
    <w:rsid w:val="45284F2E"/>
    <w:rsid w:val="452E2C3A"/>
    <w:rsid w:val="45300167"/>
    <w:rsid w:val="45346F94"/>
    <w:rsid w:val="454F688E"/>
    <w:rsid w:val="45596A7F"/>
    <w:rsid w:val="456832D6"/>
    <w:rsid w:val="456C4F6B"/>
    <w:rsid w:val="4575530D"/>
    <w:rsid w:val="457833B4"/>
    <w:rsid w:val="457F3508"/>
    <w:rsid w:val="45835707"/>
    <w:rsid w:val="45866282"/>
    <w:rsid w:val="458F6DCA"/>
    <w:rsid w:val="45A710DF"/>
    <w:rsid w:val="45A76FC5"/>
    <w:rsid w:val="45AA7A4F"/>
    <w:rsid w:val="45C6757A"/>
    <w:rsid w:val="45C967FC"/>
    <w:rsid w:val="45CF051B"/>
    <w:rsid w:val="45DA2467"/>
    <w:rsid w:val="45E00516"/>
    <w:rsid w:val="45E010B2"/>
    <w:rsid w:val="45EA1F1E"/>
    <w:rsid w:val="45EA5AA6"/>
    <w:rsid w:val="45F30D68"/>
    <w:rsid w:val="460A2D60"/>
    <w:rsid w:val="460B2709"/>
    <w:rsid w:val="460F1BEC"/>
    <w:rsid w:val="461E66C8"/>
    <w:rsid w:val="46236EA7"/>
    <w:rsid w:val="46363D75"/>
    <w:rsid w:val="463A484B"/>
    <w:rsid w:val="464D7FE6"/>
    <w:rsid w:val="465C7DF3"/>
    <w:rsid w:val="46626409"/>
    <w:rsid w:val="46695C9A"/>
    <w:rsid w:val="46773A59"/>
    <w:rsid w:val="467B62E8"/>
    <w:rsid w:val="467C2468"/>
    <w:rsid w:val="468D7198"/>
    <w:rsid w:val="46A40971"/>
    <w:rsid w:val="46A55A46"/>
    <w:rsid w:val="46A97153"/>
    <w:rsid w:val="46AC46F8"/>
    <w:rsid w:val="46AE244F"/>
    <w:rsid w:val="46B52531"/>
    <w:rsid w:val="46C5559D"/>
    <w:rsid w:val="46DA3BD8"/>
    <w:rsid w:val="46E70968"/>
    <w:rsid w:val="470038DD"/>
    <w:rsid w:val="470147A1"/>
    <w:rsid w:val="47057213"/>
    <w:rsid w:val="47147D70"/>
    <w:rsid w:val="471A0CE7"/>
    <w:rsid w:val="47285DA8"/>
    <w:rsid w:val="47285E93"/>
    <w:rsid w:val="472F5DD1"/>
    <w:rsid w:val="47396015"/>
    <w:rsid w:val="47435351"/>
    <w:rsid w:val="474759D5"/>
    <w:rsid w:val="47586DFA"/>
    <w:rsid w:val="475D5020"/>
    <w:rsid w:val="47617500"/>
    <w:rsid w:val="476E5021"/>
    <w:rsid w:val="47745160"/>
    <w:rsid w:val="477D54DD"/>
    <w:rsid w:val="47865EAB"/>
    <w:rsid w:val="47866515"/>
    <w:rsid w:val="47933934"/>
    <w:rsid w:val="479E5F12"/>
    <w:rsid w:val="479E7868"/>
    <w:rsid w:val="47B9474A"/>
    <w:rsid w:val="47D6494D"/>
    <w:rsid w:val="47D847FC"/>
    <w:rsid w:val="47DF57FB"/>
    <w:rsid w:val="47F23C5E"/>
    <w:rsid w:val="47FF4C6A"/>
    <w:rsid w:val="480246F2"/>
    <w:rsid w:val="481712D5"/>
    <w:rsid w:val="48266C0F"/>
    <w:rsid w:val="485574DC"/>
    <w:rsid w:val="486543A7"/>
    <w:rsid w:val="488D2F96"/>
    <w:rsid w:val="48A173DC"/>
    <w:rsid w:val="48EC327B"/>
    <w:rsid w:val="4902012D"/>
    <w:rsid w:val="490950FA"/>
    <w:rsid w:val="4912652B"/>
    <w:rsid w:val="491769DB"/>
    <w:rsid w:val="492170A0"/>
    <w:rsid w:val="4928553E"/>
    <w:rsid w:val="494C6A58"/>
    <w:rsid w:val="49543713"/>
    <w:rsid w:val="49564C8B"/>
    <w:rsid w:val="4958595E"/>
    <w:rsid w:val="49611F5D"/>
    <w:rsid w:val="49641694"/>
    <w:rsid w:val="4970139F"/>
    <w:rsid w:val="497115DB"/>
    <w:rsid w:val="49763AD4"/>
    <w:rsid w:val="497826F8"/>
    <w:rsid w:val="4981549C"/>
    <w:rsid w:val="49844E6E"/>
    <w:rsid w:val="498659CF"/>
    <w:rsid w:val="498B3F05"/>
    <w:rsid w:val="499470DF"/>
    <w:rsid w:val="49965C01"/>
    <w:rsid w:val="499D0880"/>
    <w:rsid w:val="49A11696"/>
    <w:rsid w:val="49AF522A"/>
    <w:rsid w:val="49B317E9"/>
    <w:rsid w:val="49BB06B2"/>
    <w:rsid w:val="49C26F2F"/>
    <w:rsid w:val="49C521CD"/>
    <w:rsid w:val="49D761FB"/>
    <w:rsid w:val="49DF3A84"/>
    <w:rsid w:val="49E909FA"/>
    <w:rsid w:val="4A1407A7"/>
    <w:rsid w:val="4A2B072C"/>
    <w:rsid w:val="4A2C640B"/>
    <w:rsid w:val="4A2F5BCB"/>
    <w:rsid w:val="4A391914"/>
    <w:rsid w:val="4A4D4031"/>
    <w:rsid w:val="4A4E732B"/>
    <w:rsid w:val="4A67794F"/>
    <w:rsid w:val="4A6C1E0D"/>
    <w:rsid w:val="4A775B69"/>
    <w:rsid w:val="4A785F36"/>
    <w:rsid w:val="4A7D3412"/>
    <w:rsid w:val="4A830445"/>
    <w:rsid w:val="4A847D80"/>
    <w:rsid w:val="4AA015C1"/>
    <w:rsid w:val="4AA44994"/>
    <w:rsid w:val="4AB80A5F"/>
    <w:rsid w:val="4AC92086"/>
    <w:rsid w:val="4AC95374"/>
    <w:rsid w:val="4AD46CE9"/>
    <w:rsid w:val="4ADB3075"/>
    <w:rsid w:val="4AE13378"/>
    <w:rsid w:val="4AE5295B"/>
    <w:rsid w:val="4B0C768F"/>
    <w:rsid w:val="4B402F1B"/>
    <w:rsid w:val="4B4B6C7C"/>
    <w:rsid w:val="4B55377D"/>
    <w:rsid w:val="4B5B418B"/>
    <w:rsid w:val="4B6C5144"/>
    <w:rsid w:val="4B6C698C"/>
    <w:rsid w:val="4B857111"/>
    <w:rsid w:val="4B956C7A"/>
    <w:rsid w:val="4BA53594"/>
    <w:rsid w:val="4BAB02F5"/>
    <w:rsid w:val="4BAC32C8"/>
    <w:rsid w:val="4BAF13E5"/>
    <w:rsid w:val="4BB3703A"/>
    <w:rsid w:val="4BCC71D3"/>
    <w:rsid w:val="4BD0666B"/>
    <w:rsid w:val="4BD628AF"/>
    <w:rsid w:val="4BE63233"/>
    <w:rsid w:val="4BEC6808"/>
    <w:rsid w:val="4BEF0D92"/>
    <w:rsid w:val="4BF0188C"/>
    <w:rsid w:val="4BF26B60"/>
    <w:rsid w:val="4BF86ACC"/>
    <w:rsid w:val="4BFA2F18"/>
    <w:rsid w:val="4BFD4AA0"/>
    <w:rsid w:val="4BFF730F"/>
    <w:rsid w:val="4C014131"/>
    <w:rsid w:val="4C4C513B"/>
    <w:rsid w:val="4C6A5615"/>
    <w:rsid w:val="4C83353B"/>
    <w:rsid w:val="4C8862B0"/>
    <w:rsid w:val="4C8B2163"/>
    <w:rsid w:val="4C8D74AB"/>
    <w:rsid w:val="4C9B4209"/>
    <w:rsid w:val="4CA45D71"/>
    <w:rsid w:val="4CA94BBF"/>
    <w:rsid w:val="4CAD4915"/>
    <w:rsid w:val="4CC30F61"/>
    <w:rsid w:val="4CC83093"/>
    <w:rsid w:val="4CD21352"/>
    <w:rsid w:val="4CE2396D"/>
    <w:rsid w:val="4CFB3EB1"/>
    <w:rsid w:val="4D032722"/>
    <w:rsid w:val="4D2C11D0"/>
    <w:rsid w:val="4D485761"/>
    <w:rsid w:val="4D4A172F"/>
    <w:rsid w:val="4D7B3D2F"/>
    <w:rsid w:val="4D7C6794"/>
    <w:rsid w:val="4D8018F3"/>
    <w:rsid w:val="4D976EEA"/>
    <w:rsid w:val="4D9A0D6F"/>
    <w:rsid w:val="4D9B788D"/>
    <w:rsid w:val="4DAA591E"/>
    <w:rsid w:val="4DAD025F"/>
    <w:rsid w:val="4DC817AF"/>
    <w:rsid w:val="4DCA76FB"/>
    <w:rsid w:val="4DCB5224"/>
    <w:rsid w:val="4DCD6E89"/>
    <w:rsid w:val="4DE64BBF"/>
    <w:rsid w:val="4DFE2C4C"/>
    <w:rsid w:val="4E1A48DE"/>
    <w:rsid w:val="4E2205D2"/>
    <w:rsid w:val="4E3D5242"/>
    <w:rsid w:val="4E62369D"/>
    <w:rsid w:val="4E673999"/>
    <w:rsid w:val="4E6801E8"/>
    <w:rsid w:val="4E751CC6"/>
    <w:rsid w:val="4E7A0DDF"/>
    <w:rsid w:val="4E81736C"/>
    <w:rsid w:val="4E8321EB"/>
    <w:rsid w:val="4E847893"/>
    <w:rsid w:val="4E911774"/>
    <w:rsid w:val="4E9859F6"/>
    <w:rsid w:val="4E9863BA"/>
    <w:rsid w:val="4EA65C1D"/>
    <w:rsid w:val="4EAC3C68"/>
    <w:rsid w:val="4EAF1585"/>
    <w:rsid w:val="4EBB3A2E"/>
    <w:rsid w:val="4EC70D57"/>
    <w:rsid w:val="4ED226E2"/>
    <w:rsid w:val="4ED24069"/>
    <w:rsid w:val="4ED54540"/>
    <w:rsid w:val="4EDE1238"/>
    <w:rsid w:val="4EDF755E"/>
    <w:rsid w:val="4EFA2C76"/>
    <w:rsid w:val="4EFE13E0"/>
    <w:rsid w:val="4F176A14"/>
    <w:rsid w:val="4F2E2E87"/>
    <w:rsid w:val="4F377EC0"/>
    <w:rsid w:val="4F3F137C"/>
    <w:rsid w:val="4F3F5BE3"/>
    <w:rsid w:val="4F410E0D"/>
    <w:rsid w:val="4F644347"/>
    <w:rsid w:val="4F701FA8"/>
    <w:rsid w:val="4F937160"/>
    <w:rsid w:val="4FAC702A"/>
    <w:rsid w:val="4FB22C3C"/>
    <w:rsid w:val="4FC81A35"/>
    <w:rsid w:val="4FDB289F"/>
    <w:rsid w:val="4FEC283A"/>
    <w:rsid w:val="4FF22C8C"/>
    <w:rsid w:val="4FFD54C0"/>
    <w:rsid w:val="4FFF2C94"/>
    <w:rsid w:val="50415F18"/>
    <w:rsid w:val="504F63B4"/>
    <w:rsid w:val="505478CA"/>
    <w:rsid w:val="505C0BEE"/>
    <w:rsid w:val="507730BB"/>
    <w:rsid w:val="508C35E1"/>
    <w:rsid w:val="5091213E"/>
    <w:rsid w:val="50B42717"/>
    <w:rsid w:val="50BA2842"/>
    <w:rsid w:val="50BD3F80"/>
    <w:rsid w:val="50C76C83"/>
    <w:rsid w:val="50C77484"/>
    <w:rsid w:val="50C87FD1"/>
    <w:rsid w:val="50CC2F2A"/>
    <w:rsid w:val="50D06C37"/>
    <w:rsid w:val="50D45639"/>
    <w:rsid w:val="50D84B0D"/>
    <w:rsid w:val="50DA70FE"/>
    <w:rsid w:val="50E130F2"/>
    <w:rsid w:val="50E45644"/>
    <w:rsid w:val="50EF0DE9"/>
    <w:rsid w:val="50F05872"/>
    <w:rsid w:val="50FA059F"/>
    <w:rsid w:val="50FC2768"/>
    <w:rsid w:val="50FC36E6"/>
    <w:rsid w:val="50FC38A3"/>
    <w:rsid w:val="50FD092D"/>
    <w:rsid w:val="51222B02"/>
    <w:rsid w:val="51233961"/>
    <w:rsid w:val="51240B5B"/>
    <w:rsid w:val="51261970"/>
    <w:rsid w:val="513C75C0"/>
    <w:rsid w:val="513F04F0"/>
    <w:rsid w:val="5148639C"/>
    <w:rsid w:val="51656558"/>
    <w:rsid w:val="5174221B"/>
    <w:rsid w:val="5178372D"/>
    <w:rsid w:val="51820966"/>
    <w:rsid w:val="51895DAD"/>
    <w:rsid w:val="51A24130"/>
    <w:rsid w:val="51B0390B"/>
    <w:rsid w:val="51BE24A3"/>
    <w:rsid w:val="51D73039"/>
    <w:rsid w:val="51E61740"/>
    <w:rsid w:val="51F71A35"/>
    <w:rsid w:val="51F81DF3"/>
    <w:rsid w:val="520301D1"/>
    <w:rsid w:val="521235B8"/>
    <w:rsid w:val="521C3752"/>
    <w:rsid w:val="52203CC3"/>
    <w:rsid w:val="5222558D"/>
    <w:rsid w:val="52326132"/>
    <w:rsid w:val="523574B8"/>
    <w:rsid w:val="523D5D6D"/>
    <w:rsid w:val="524334C1"/>
    <w:rsid w:val="52463C9F"/>
    <w:rsid w:val="525E0429"/>
    <w:rsid w:val="526322A7"/>
    <w:rsid w:val="52775930"/>
    <w:rsid w:val="527930AF"/>
    <w:rsid w:val="528761BD"/>
    <w:rsid w:val="52961309"/>
    <w:rsid w:val="529A0897"/>
    <w:rsid w:val="52BA5035"/>
    <w:rsid w:val="52CF63E2"/>
    <w:rsid w:val="52FD4680"/>
    <w:rsid w:val="52FE72A8"/>
    <w:rsid w:val="53046BD9"/>
    <w:rsid w:val="5304711E"/>
    <w:rsid w:val="530A6269"/>
    <w:rsid w:val="534A39B6"/>
    <w:rsid w:val="53512DDD"/>
    <w:rsid w:val="53597ACC"/>
    <w:rsid w:val="536B1AA2"/>
    <w:rsid w:val="53823001"/>
    <w:rsid w:val="538C40FE"/>
    <w:rsid w:val="538C5C2A"/>
    <w:rsid w:val="538D7107"/>
    <w:rsid w:val="53930582"/>
    <w:rsid w:val="539C40B6"/>
    <w:rsid w:val="53A96A64"/>
    <w:rsid w:val="53AA7273"/>
    <w:rsid w:val="53C274E2"/>
    <w:rsid w:val="53DD664B"/>
    <w:rsid w:val="53E14848"/>
    <w:rsid w:val="53FE012A"/>
    <w:rsid w:val="5414720C"/>
    <w:rsid w:val="541D6E07"/>
    <w:rsid w:val="54264F07"/>
    <w:rsid w:val="542F1C70"/>
    <w:rsid w:val="543025AD"/>
    <w:rsid w:val="54311205"/>
    <w:rsid w:val="544031CC"/>
    <w:rsid w:val="54582B75"/>
    <w:rsid w:val="546B39D2"/>
    <w:rsid w:val="54735A4A"/>
    <w:rsid w:val="547A6DED"/>
    <w:rsid w:val="547E1427"/>
    <w:rsid w:val="54823680"/>
    <w:rsid w:val="54860E61"/>
    <w:rsid w:val="54994B36"/>
    <w:rsid w:val="549C50F5"/>
    <w:rsid w:val="54A0305A"/>
    <w:rsid w:val="54A311DF"/>
    <w:rsid w:val="54A36E95"/>
    <w:rsid w:val="54A64608"/>
    <w:rsid w:val="54AF1BFF"/>
    <w:rsid w:val="54CD22FB"/>
    <w:rsid w:val="54E22826"/>
    <w:rsid w:val="54E40A81"/>
    <w:rsid w:val="54E80740"/>
    <w:rsid w:val="54EF7357"/>
    <w:rsid w:val="54F04B5F"/>
    <w:rsid w:val="54F559F5"/>
    <w:rsid w:val="55041CB2"/>
    <w:rsid w:val="55066D89"/>
    <w:rsid w:val="55147504"/>
    <w:rsid w:val="552B3D4B"/>
    <w:rsid w:val="553047C2"/>
    <w:rsid w:val="55574867"/>
    <w:rsid w:val="555929D0"/>
    <w:rsid w:val="5568129F"/>
    <w:rsid w:val="55692A62"/>
    <w:rsid w:val="556A3F83"/>
    <w:rsid w:val="558D406B"/>
    <w:rsid w:val="55910DBB"/>
    <w:rsid w:val="559737F7"/>
    <w:rsid w:val="55AA2109"/>
    <w:rsid w:val="55B33E7E"/>
    <w:rsid w:val="55B650FE"/>
    <w:rsid w:val="55BE76F2"/>
    <w:rsid w:val="55C73AA7"/>
    <w:rsid w:val="55CD7DB2"/>
    <w:rsid w:val="56084CF3"/>
    <w:rsid w:val="5610107D"/>
    <w:rsid w:val="56135F61"/>
    <w:rsid w:val="561A71B1"/>
    <w:rsid w:val="56311DBD"/>
    <w:rsid w:val="56372B06"/>
    <w:rsid w:val="56391AA2"/>
    <w:rsid w:val="563F244E"/>
    <w:rsid w:val="5646208E"/>
    <w:rsid w:val="564644D2"/>
    <w:rsid w:val="564B6A40"/>
    <w:rsid w:val="566450C3"/>
    <w:rsid w:val="566B4F2A"/>
    <w:rsid w:val="566D193E"/>
    <w:rsid w:val="56797EAC"/>
    <w:rsid w:val="567D5E1B"/>
    <w:rsid w:val="567D6E7B"/>
    <w:rsid w:val="56883673"/>
    <w:rsid w:val="569226C1"/>
    <w:rsid w:val="569A6FAB"/>
    <w:rsid w:val="56A064CD"/>
    <w:rsid w:val="56A64A20"/>
    <w:rsid w:val="56B35A45"/>
    <w:rsid w:val="56BE7A56"/>
    <w:rsid w:val="56BF0322"/>
    <w:rsid w:val="56C25041"/>
    <w:rsid w:val="56D8105B"/>
    <w:rsid w:val="56E06678"/>
    <w:rsid w:val="56F17DB0"/>
    <w:rsid w:val="56F543BF"/>
    <w:rsid w:val="57060142"/>
    <w:rsid w:val="57132594"/>
    <w:rsid w:val="571457A2"/>
    <w:rsid w:val="571B1B91"/>
    <w:rsid w:val="572254A7"/>
    <w:rsid w:val="57587558"/>
    <w:rsid w:val="576337B6"/>
    <w:rsid w:val="576F714F"/>
    <w:rsid w:val="5770501B"/>
    <w:rsid w:val="57733133"/>
    <w:rsid w:val="57755CEE"/>
    <w:rsid w:val="577A000F"/>
    <w:rsid w:val="577C7041"/>
    <w:rsid w:val="57865A07"/>
    <w:rsid w:val="578D1B3D"/>
    <w:rsid w:val="5797000B"/>
    <w:rsid w:val="57A02EEC"/>
    <w:rsid w:val="57A40FFC"/>
    <w:rsid w:val="57A769BA"/>
    <w:rsid w:val="57AD22D4"/>
    <w:rsid w:val="57B70E8A"/>
    <w:rsid w:val="57D73579"/>
    <w:rsid w:val="57F7416F"/>
    <w:rsid w:val="582C073E"/>
    <w:rsid w:val="583B3E20"/>
    <w:rsid w:val="58411F4E"/>
    <w:rsid w:val="584A13EF"/>
    <w:rsid w:val="584A790A"/>
    <w:rsid w:val="5859075C"/>
    <w:rsid w:val="585A4093"/>
    <w:rsid w:val="58657A9C"/>
    <w:rsid w:val="587170FD"/>
    <w:rsid w:val="587409A3"/>
    <w:rsid w:val="58807512"/>
    <w:rsid w:val="588A71CF"/>
    <w:rsid w:val="58AD54A0"/>
    <w:rsid w:val="58B22B8B"/>
    <w:rsid w:val="58B51282"/>
    <w:rsid w:val="58B878E7"/>
    <w:rsid w:val="58C8587C"/>
    <w:rsid w:val="58CC63B1"/>
    <w:rsid w:val="58CD0656"/>
    <w:rsid w:val="58CD34AC"/>
    <w:rsid w:val="58D1797F"/>
    <w:rsid w:val="58EA2FA1"/>
    <w:rsid w:val="58F421AA"/>
    <w:rsid w:val="58F650D2"/>
    <w:rsid w:val="58F95F8E"/>
    <w:rsid w:val="5901069B"/>
    <w:rsid w:val="59112ABE"/>
    <w:rsid w:val="592A6DA6"/>
    <w:rsid w:val="593072A0"/>
    <w:rsid w:val="593F69D0"/>
    <w:rsid w:val="596565BA"/>
    <w:rsid w:val="59761424"/>
    <w:rsid w:val="59767488"/>
    <w:rsid w:val="597F06EC"/>
    <w:rsid w:val="599148F8"/>
    <w:rsid w:val="59945EED"/>
    <w:rsid w:val="59A6440D"/>
    <w:rsid w:val="59C966E5"/>
    <w:rsid w:val="59CA7A06"/>
    <w:rsid w:val="59CE6224"/>
    <w:rsid w:val="59DA5732"/>
    <w:rsid w:val="59EC3BB1"/>
    <w:rsid w:val="59EF7605"/>
    <w:rsid w:val="59F56423"/>
    <w:rsid w:val="59F74741"/>
    <w:rsid w:val="59FD50FF"/>
    <w:rsid w:val="5A0F08D9"/>
    <w:rsid w:val="5A142A3B"/>
    <w:rsid w:val="5A2C0C7D"/>
    <w:rsid w:val="5A2D6F5B"/>
    <w:rsid w:val="5A3566B8"/>
    <w:rsid w:val="5A3B4F4D"/>
    <w:rsid w:val="5A3D7EC8"/>
    <w:rsid w:val="5A4444A7"/>
    <w:rsid w:val="5A46302F"/>
    <w:rsid w:val="5A48646A"/>
    <w:rsid w:val="5A51331B"/>
    <w:rsid w:val="5A69168C"/>
    <w:rsid w:val="5A81596C"/>
    <w:rsid w:val="5A81719D"/>
    <w:rsid w:val="5A836633"/>
    <w:rsid w:val="5A96742F"/>
    <w:rsid w:val="5AA81E53"/>
    <w:rsid w:val="5AC16DB2"/>
    <w:rsid w:val="5AC75E13"/>
    <w:rsid w:val="5AF56BB4"/>
    <w:rsid w:val="5AF63DF7"/>
    <w:rsid w:val="5AFB50F9"/>
    <w:rsid w:val="5B031C07"/>
    <w:rsid w:val="5B0F289E"/>
    <w:rsid w:val="5B177E5C"/>
    <w:rsid w:val="5B19721F"/>
    <w:rsid w:val="5B1E71E3"/>
    <w:rsid w:val="5B21315E"/>
    <w:rsid w:val="5B253CC4"/>
    <w:rsid w:val="5B302621"/>
    <w:rsid w:val="5B3753FB"/>
    <w:rsid w:val="5B3B7536"/>
    <w:rsid w:val="5B3F1BF2"/>
    <w:rsid w:val="5B671E17"/>
    <w:rsid w:val="5B6969B1"/>
    <w:rsid w:val="5B7D6122"/>
    <w:rsid w:val="5B861101"/>
    <w:rsid w:val="5B8B5FB8"/>
    <w:rsid w:val="5B905E54"/>
    <w:rsid w:val="5B923EBF"/>
    <w:rsid w:val="5B9A069B"/>
    <w:rsid w:val="5BA21479"/>
    <w:rsid w:val="5BA522D7"/>
    <w:rsid w:val="5BB06C1E"/>
    <w:rsid w:val="5BB40DEC"/>
    <w:rsid w:val="5BBB0090"/>
    <w:rsid w:val="5BBD5961"/>
    <w:rsid w:val="5BBD6E9E"/>
    <w:rsid w:val="5BC12217"/>
    <w:rsid w:val="5BC46EEB"/>
    <w:rsid w:val="5BDF537C"/>
    <w:rsid w:val="5BE21A79"/>
    <w:rsid w:val="5BE86336"/>
    <w:rsid w:val="5BFB2CDA"/>
    <w:rsid w:val="5BFF5894"/>
    <w:rsid w:val="5C0161B4"/>
    <w:rsid w:val="5C075953"/>
    <w:rsid w:val="5C293AD1"/>
    <w:rsid w:val="5C303B70"/>
    <w:rsid w:val="5C3C4DBC"/>
    <w:rsid w:val="5C515ED0"/>
    <w:rsid w:val="5C952657"/>
    <w:rsid w:val="5CB9352D"/>
    <w:rsid w:val="5CC034E3"/>
    <w:rsid w:val="5CC90AA1"/>
    <w:rsid w:val="5CD433EE"/>
    <w:rsid w:val="5CDC4397"/>
    <w:rsid w:val="5CF7053F"/>
    <w:rsid w:val="5CFC58D7"/>
    <w:rsid w:val="5CFC639D"/>
    <w:rsid w:val="5D02172E"/>
    <w:rsid w:val="5D1A13B5"/>
    <w:rsid w:val="5D1D7AE5"/>
    <w:rsid w:val="5D3907F3"/>
    <w:rsid w:val="5D40560E"/>
    <w:rsid w:val="5D452D82"/>
    <w:rsid w:val="5D56305A"/>
    <w:rsid w:val="5D5F66E3"/>
    <w:rsid w:val="5D70763A"/>
    <w:rsid w:val="5D8856FC"/>
    <w:rsid w:val="5DB256C7"/>
    <w:rsid w:val="5DCA44B9"/>
    <w:rsid w:val="5DD004E3"/>
    <w:rsid w:val="5DE82787"/>
    <w:rsid w:val="5DEC52BD"/>
    <w:rsid w:val="5DF16D7A"/>
    <w:rsid w:val="5E080D41"/>
    <w:rsid w:val="5E106EAB"/>
    <w:rsid w:val="5E141055"/>
    <w:rsid w:val="5E162ED8"/>
    <w:rsid w:val="5E1A5039"/>
    <w:rsid w:val="5E341661"/>
    <w:rsid w:val="5E3F0CB0"/>
    <w:rsid w:val="5E4340AE"/>
    <w:rsid w:val="5E4D2BA3"/>
    <w:rsid w:val="5E5023B6"/>
    <w:rsid w:val="5E504C74"/>
    <w:rsid w:val="5E64605B"/>
    <w:rsid w:val="5E732272"/>
    <w:rsid w:val="5E7B07BF"/>
    <w:rsid w:val="5E8520CD"/>
    <w:rsid w:val="5E876BA3"/>
    <w:rsid w:val="5E9351DB"/>
    <w:rsid w:val="5E992A84"/>
    <w:rsid w:val="5EA84F5D"/>
    <w:rsid w:val="5EB42C6F"/>
    <w:rsid w:val="5EB90EF0"/>
    <w:rsid w:val="5EBB08B3"/>
    <w:rsid w:val="5EBC6954"/>
    <w:rsid w:val="5EBF3673"/>
    <w:rsid w:val="5ED5660E"/>
    <w:rsid w:val="5ED75856"/>
    <w:rsid w:val="5EE64F89"/>
    <w:rsid w:val="5EE6645A"/>
    <w:rsid w:val="5EE71E79"/>
    <w:rsid w:val="5EEA1AF1"/>
    <w:rsid w:val="5EEA7B88"/>
    <w:rsid w:val="5EF53F88"/>
    <w:rsid w:val="5F363081"/>
    <w:rsid w:val="5F3F7F26"/>
    <w:rsid w:val="5F433E12"/>
    <w:rsid w:val="5F442150"/>
    <w:rsid w:val="5F55545F"/>
    <w:rsid w:val="5F615C68"/>
    <w:rsid w:val="5F646698"/>
    <w:rsid w:val="5F653B06"/>
    <w:rsid w:val="5F6A496D"/>
    <w:rsid w:val="5F6A70AE"/>
    <w:rsid w:val="5F6E0C27"/>
    <w:rsid w:val="5F701A55"/>
    <w:rsid w:val="5F74541F"/>
    <w:rsid w:val="5F8F53A5"/>
    <w:rsid w:val="5F9C21AD"/>
    <w:rsid w:val="5FA57BCF"/>
    <w:rsid w:val="5FAC3C68"/>
    <w:rsid w:val="5FAE339E"/>
    <w:rsid w:val="5FAE3BAB"/>
    <w:rsid w:val="5FB04D2B"/>
    <w:rsid w:val="5FCE61D8"/>
    <w:rsid w:val="5FCE6FA1"/>
    <w:rsid w:val="5FD70936"/>
    <w:rsid w:val="5FDE7A66"/>
    <w:rsid w:val="5FE810CD"/>
    <w:rsid w:val="5FF169EA"/>
    <w:rsid w:val="60004C87"/>
    <w:rsid w:val="600908BA"/>
    <w:rsid w:val="601E2674"/>
    <w:rsid w:val="60271871"/>
    <w:rsid w:val="60354BF1"/>
    <w:rsid w:val="60354FE3"/>
    <w:rsid w:val="603D68DC"/>
    <w:rsid w:val="603E72DF"/>
    <w:rsid w:val="605E07C7"/>
    <w:rsid w:val="606113E5"/>
    <w:rsid w:val="606A13E7"/>
    <w:rsid w:val="606C2A34"/>
    <w:rsid w:val="60753AA6"/>
    <w:rsid w:val="608D25A6"/>
    <w:rsid w:val="608D5168"/>
    <w:rsid w:val="60910655"/>
    <w:rsid w:val="609116C2"/>
    <w:rsid w:val="60914877"/>
    <w:rsid w:val="60961816"/>
    <w:rsid w:val="609F2133"/>
    <w:rsid w:val="60A37253"/>
    <w:rsid w:val="60A4600F"/>
    <w:rsid w:val="60C00546"/>
    <w:rsid w:val="60D218B0"/>
    <w:rsid w:val="60D53795"/>
    <w:rsid w:val="60E206C5"/>
    <w:rsid w:val="60F86329"/>
    <w:rsid w:val="60FF475C"/>
    <w:rsid w:val="61124999"/>
    <w:rsid w:val="612A7B96"/>
    <w:rsid w:val="613213D9"/>
    <w:rsid w:val="61361E7E"/>
    <w:rsid w:val="61373613"/>
    <w:rsid w:val="61381C9F"/>
    <w:rsid w:val="6148645B"/>
    <w:rsid w:val="615517F1"/>
    <w:rsid w:val="6164159C"/>
    <w:rsid w:val="616A79B9"/>
    <w:rsid w:val="616B5D8F"/>
    <w:rsid w:val="616F0D16"/>
    <w:rsid w:val="61741614"/>
    <w:rsid w:val="618456C2"/>
    <w:rsid w:val="61911444"/>
    <w:rsid w:val="61921874"/>
    <w:rsid w:val="61A23FDC"/>
    <w:rsid w:val="61B45121"/>
    <w:rsid w:val="61BD0471"/>
    <w:rsid w:val="61C85C23"/>
    <w:rsid w:val="61CF303B"/>
    <w:rsid w:val="61D241EC"/>
    <w:rsid w:val="61E90476"/>
    <w:rsid w:val="61F54340"/>
    <w:rsid w:val="61FA06B9"/>
    <w:rsid w:val="620D1236"/>
    <w:rsid w:val="6219396A"/>
    <w:rsid w:val="621E03F3"/>
    <w:rsid w:val="62262336"/>
    <w:rsid w:val="6230681E"/>
    <w:rsid w:val="62360FF2"/>
    <w:rsid w:val="6240030E"/>
    <w:rsid w:val="62591BBA"/>
    <w:rsid w:val="625D6F3F"/>
    <w:rsid w:val="62666C2B"/>
    <w:rsid w:val="6277467F"/>
    <w:rsid w:val="62803958"/>
    <w:rsid w:val="62874808"/>
    <w:rsid w:val="62874FFD"/>
    <w:rsid w:val="62C408F0"/>
    <w:rsid w:val="62C67DE1"/>
    <w:rsid w:val="62D649B3"/>
    <w:rsid w:val="62DB2948"/>
    <w:rsid w:val="62E04C3F"/>
    <w:rsid w:val="62F226BF"/>
    <w:rsid w:val="62F8399E"/>
    <w:rsid w:val="62FE0FF0"/>
    <w:rsid w:val="6303679E"/>
    <w:rsid w:val="631D3C9C"/>
    <w:rsid w:val="631F1134"/>
    <w:rsid w:val="63791857"/>
    <w:rsid w:val="637C1E43"/>
    <w:rsid w:val="637C24D1"/>
    <w:rsid w:val="637F4566"/>
    <w:rsid w:val="63A26600"/>
    <w:rsid w:val="63A5700B"/>
    <w:rsid w:val="63AD4C81"/>
    <w:rsid w:val="63AD70BE"/>
    <w:rsid w:val="63B63806"/>
    <w:rsid w:val="63BA23C2"/>
    <w:rsid w:val="63C36AFC"/>
    <w:rsid w:val="63C5166C"/>
    <w:rsid w:val="63C95AA0"/>
    <w:rsid w:val="63D359BF"/>
    <w:rsid w:val="63E871C9"/>
    <w:rsid w:val="63E97547"/>
    <w:rsid w:val="63F23B09"/>
    <w:rsid w:val="63FD7E57"/>
    <w:rsid w:val="640E21F9"/>
    <w:rsid w:val="64251700"/>
    <w:rsid w:val="64282012"/>
    <w:rsid w:val="642E5B0B"/>
    <w:rsid w:val="644043A9"/>
    <w:rsid w:val="64463B67"/>
    <w:rsid w:val="64577984"/>
    <w:rsid w:val="646F17FC"/>
    <w:rsid w:val="646F6E21"/>
    <w:rsid w:val="6473303B"/>
    <w:rsid w:val="6482084B"/>
    <w:rsid w:val="64885CA2"/>
    <w:rsid w:val="64926782"/>
    <w:rsid w:val="649921C9"/>
    <w:rsid w:val="64AC5EEC"/>
    <w:rsid w:val="64B53B86"/>
    <w:rsid w:val="64DE4FA0"/>
    <w:rsid w:val="64E03805"/>
    <w:rsid w:val="64E05BAE"/>
    <w:rsid w:val="64EA71BC"/>
    <w:rsid w:val="64F50D7C"/>
    <w:rsid w:val="64F74C3E"/>
    <w:rsid w:val="6515525E"/>
    <w:rsid w:val="651C59BB"/>
    <w:rsid w:val="651E2F9C"/>
    <w:rsid w:val="65275918"/>
    <w:rsid w:val="653E17C2"/>
    <w:rsid w:val="65440A4D"/>
    <w:rsid w:val="65583753"/>
    <w:rsid w:val="65686D24"/>
    <w:rsid w:val="656E5BB6"/>
    <w:rsid w:val="65766380"/>
    <w:rsid w:val="65850870"/>
    <w:rsid w:val="658723DB"/>
    <w:rsid w:val="65BF7339"/>
    <w:rsid w:val="65C1563C"/>
    <w:rsid w:val="65C81DD7"/>
    <w:rsid w:val="65C97915"/>
    <w:rsid w:val="65CD52A2"/>
    <w:rsid w:val="65CE0420"/>
    <w:rsid w:val="65EA517F"/>
    <w:rsid w:val="65EC082B"/>
    <w:rsid w:val="661C01F6"/>
    <w:rsid w:val="6636119C"/>
    <w:rsid w:val="663F3261"/>
    <w:rsid w:val="665E0769"/>
    <w:rsid w:val="66767630"/>
    <w:rsid w:val="667D1E2D"/>
    <w:rsid w:val="66A62F18"/>
    <w:rsid w:val="66AE50DF"/>
    <w:rsid w:val="66BF4D9B"/>
    <w:rsid w:val="66D6355F"/>
    <w:rsid w:val="66F57FF2"/>
    <w:rsid w:val="671F3E19"/>
    <w:rsid w:val="672571D2"/>
    <w:rsid w:val="672E773B"/>
    <w:rsid w:val="67554517"/>
    <w:rsid w:val="675F6ECF"/>
    <w:rsid w:val="67662843"/>
    <w:rsid w:val="676A652C"/>
    <w:rsid w:val="676C60A7"/>
    <w:rsid w:val="677B4758"/>
    <w:rsid w:val="677E2D05"/>
    <w:rsid w:val="67A44DB6"/>
    <w:rsid w:val="67B46AA4"/>
    <w:rsid w:val="67B6791A"/>
    <w:rsid w:val="67C065FA"/>
    <w:rsid w:val="67C847AF"/>
    <w:rsid w:val="67D37BA1"/>
    <w:rsid w:val="67D957C0"/>
    <w:rsid w:val="67DC169F"/>
    <w:rsid w:val="67FD74AA"/>
    <w:rsid w:val="68005DD0"/>
    <w:rsid w:val="680B6A10"/>
    <w:rsid w:val="6823497B"/>
    <w:rsid w:val="682F3F7B"/>
    <w:rsid w:val="683353CD"/>
    <w:rsid w:val="684625A1"/>
    <w:rsid w:val="685E353F"/>
    <w:rsid w:val="688215FC"/>
    <w:rsid w:val="68AB6EAE"/>
    <w:rsid w:val="68AE71F9"/>
    <w:rsid w:val="68AF24B4"/>
    <w:rsid w:val="68BC294C"/>
    <w:rsid w:val="68CC208E"/>
    <w:rsid w:val="68D01287"/>
    <w:rsid w:val="68DE5A1F"/>
    <w:rsid w:val="68E806A8"/>
    <w:rsid w:val="68EA1FED"/>
    <w:rsid w:val="68F249D8"/>
    <w:rsid w:val="68F94C61"/>
    <w:rsid w:val="68FF7A3F"/>
    <w:rsid w:val="69076A5A"/>
    <w:rsid w:val="69083A4C"/>
    <w:rsid w:val="6911053B"/>
    <w:rsid w:val="694C1494"/>
    <w:rsid w:val="694D1A5E"/>
    <w:rsid w:val="69587A6F"/>
    <w:rsid w:val="697A5148"/>
    <w:rsid w:val="698249D5"/>
    <w:rsid w:val="69931135"/>
    <w:rsid w:val="699856BF"/>
    <w:rsid w:val="699E77C8"/>
    <w:rsid w:val="69B94630"/>
    <w:rsid w:val="69BF7BB1"/>
    <w:rsid w:val="69CB6D2F"/>
    <w:rsid w:val="69D51D4B"/>
    <w:rsid w:val="69E50B84"/>
    <w:rsid w:val="69E833AC"/>
    <w:rsid w:val="6A0E23AF"/>
    <w:rsid w:val="6A107C3C"/>
    <w:rsid w:val="6A135438"/>
    <w:rsid w:val="6A2F2BB4"/>
    <w:rsid w:val="6A494BE8"/>
    <w:rsid w:val="6A503DDB"/>
    <w:rsid w:val="6A69413C"/>
    <w:rsid w:val="6A8D77F9"/>
    <w:rsid w:val="6A952DF0"/>
    <w:rsid w:val="6AA968FA"/>
    <w:rsid w:val="6AAA3D15"/>
    <w:rsid w:val="6AAB15FD"/>
    <w:rsid w:val="6AB26C4F"/>
    <w:rsid w:val="6AB7595B"/>
    <w:rsid w:val="6AC02702"/>
    <w:rsid w:val="6AD0452E"/>
    <w:rsid w:val="6AD97999"/>
    <w:rsid w:val="6ADC2266"/>
    <w:rsid w:val="6AE6471E"/>
    <w:rsid w:val="6AE67C51"/>
    <w:rsid w:val="6AE81183"/>
    <w:rsid w:val="6AF5058A"/>
    <w:rsid w:val="6AF54A3C"/>
    <w:rsid w:val="6AFA6728"/>
    <w:rsid w:val="6B04482B"/>
    <w:rsid w:val="6B0F0A06"/>
    <w:rsid w:val="6B280372"/>
    <w:rsid w:val="6B417ABE"/>
    <w:rsid w:val="6B497206"/>
    <w:rsid w:val="6B5D73A1"/>
    <w:rsid w:val="6B675B51"/>
    <w:rsid w:val="6B6E1935"/>
    <w:rsid w:val="6B791D67"/>
    <w:rsid w:val="6B9672E2"/>
    <w:rsid w:val="6B9F0931"/>
    <w:rsid w:val="6BAB47C5"/>
    <w:rsid w:val="6BBD0AAA"/>
    <w:rsid w:val="6BBE6C23"/>
    <w:rsid w:val="6BC94515"/>
    <w:rsid w:val="6BCC76DB"/>
    <w:rsid w:val="6BD8366C"/>
    <w:rsid w:val="6BE43FB9"/>
    <w:rsid w:val="6BE45423"/>
    <w:rsid w:val="6BE71872"/>
    <w:rsid w:val="6BE87AC4"/>
    <w:rsid w:val="6BF07378"/>
    <w:rsid w:val="6BF10A7C"/>
    <w:rsid w:val="6C080372"/>
    <w:rsid w:val="6C443130"/>
    <w:rsid w:val="6C445F69"/>
    <w:rsid w:val="6C4C615E"/>
    <w:rsid w:val="6C4E2455"/>
    <w:rsid w:val="6C5B3648"/>
    <w:rsid w:val="6C5D2A67"/>
    <w:rsid w:val="6C7E170D"/>
    <w:rsid w:val="6C8D0136"/>
    <w:rsid w:val="6C8F70DF"/>
    <w:rsid w:val="6C920F03"/>
    <w:rsid w:val="6C962827"/>
    <w:rsid w:val="6CA470AE"/>
    <w:rsid w:val="6CBF4424"/>
    <w:rsid w:val="6CC70EBC"/>
    <w:rsid w:val="6CC90029"/>
    <w:rsid w:val="6CCB21F0"/>
    <w:rsid w:val="6CD26FA2"/>
    <w:rsid w:val="6CFA450E"/>
    <w:rsid w:val="6D07658B"/>
    <w:rsid w:val="6D1518DE"/>
    <w:rsid w:val="6D1E78AC"/>
    <w:rsid w:val="6D2A0C1E"/>
    <w:rsid w:val="6D4663DA"/>
    <w:rsid w:val="6D467362"/>
    <w:rsid w:val="6D470611"/>
    <w:rsid w:val="6D4B12A0"/>
    <w:rsid w:val="6D6F38BD"/>
    <w:rsid w:val="6D7B5410"/>
    <w:rsid w:val="6D8D4013"/>
    <w:rsid w:val="6D947BA0"/>
    <w:rsid w:val="6D985B85"/>
    <w:rsid w:val="6DA3706A"/>
    <w:rsid w:val="6DA555CE"/>
    <w:rsid w:val="6DA6248E"/>
    <w:rsid w:val="6DAB14D3"/>
    <w:rsid w:val="6DAB284A"/>
    <w:rsid w:val="6DB60213"/>
    <w:rsid w:val="6DEE179E"/>
    <w:rsid w:val="6DFA5817"/>
    <w:rsid w:val="6E1678CA"/>
    <w:rsid w:val="6E2960DB"/>
    <w:rsid w:val="6E2B1726"/>
    <w:rsid w:val="6E6F4D87"/>
    <w:rsid w:val="6E875368"/>
    <w:rsid w:val="6E876A1A"/>
    <w:rsid w:val="6E8F6ECB"/>
    <w:rsid w:val="6E983E35"/>
    <w:rsid w:val="6E9E5C1A"/>
    <w:rsid w:val="6EA40047"/>
    <w:rsid w:val="6EA82890"/>
    <w:rsid w:val="6EAE069B"/>
    <w:rsid w:val="6EB05C53"/>
    <w:rsid w:val="6ECC0DF7"/>
    <w:rsid w:val="6ECD53A9"/>
    <w:rsid w:val="6EE5593F"/>
    <w:rsid w:val="6EEC4B86"/>
    <w:rsid w:val="6EEE093C"/>
    <w:rsid w:val="6EF50632"/>
    <w:rsid w:val="6F124EE7"/>
    <w:rsid w:val="6F1A392E"/>
    <w:rsid w:val="6F207A01"/>
    <w:rsid w:val="6F4562A4"/>
    <w:rsid w:val="6F574A1F"/>
    <w:rsid w:val="6F5E118B"/>
    <w:rsid w:val="6F6C3F37"/>
    <w:rsid w:val="6F757EA7"/>
    <w:rsid w:val="6F781D05"/>
    <w:rsid w:val="6F800D4E"/>
    <w:rsid w:val="6F84389F"/>
    <w:rsid w:val="6F8D41C8"/>
    <w:rsid w:val="6F8D62BF"/>
    <w:rsid w:val="6F9019DD"/>
    <w:rsid w:val="6F921B0E"/>
    <w:rsid w:val="6F9D3B75"/>
    <w:rsid w:val="6FC57A8F"/>
    <w:rsid w:val="6FD20F86"/>
    <w:rsid w:val="6FFB11EC"/>
    <w:rsid w:val="6FFE3E34"/>
    <w:rsid w:val="70143213"/>
    <w:rsid w:val="701C4749"/>
    <w:rsid w:val="702E4604"/>
    <w:rsid w:val="70300125"/>
    <w:rsid w:val="70343FCA"/>
    <w:rsid w:val="703B782D"/>
    <w:rsid w:val="70454C15"/>
    <w:rsid w:val="705B386F"/>
    <w:rsid w:val="705C787C"/>
    <w:rsid w:val="706E5BEB"/>
    <w:rsid w:val="707B7A3B"/>
    <w:rsid w:val="707C1A99"/>
    <w:rsid w:val="707D0547"/>
    <w:rsid w:val="70815A12"/>
    <w:rsid w:val="70861078"/>
    <w:rsid w:val="709223B5"/>
    <w:rsid w:val="70956655"/>
    <w:rsid w:val="70A70492"/>
    <w:rsid w:val="70CE6622"/>
    <w:rsid w:val="70D4275F"/>
    <w:rsid w:val="70DB32BD"/>
    <w:rsid w:val="70DD3E1C"/>
    <w:rsid w:val="70E71E86"/>
    <w:rsid w:val="70F83F7C"/>
    <w:rsid w:val="70F95885"/>
    <w:rsid w:val="71000835"/>
    <w:rsid w:val="710C2BD2"/>
    <w:rsid w:val="71156158"/>
    <w:rsid w:val="711E1A1C"/>
    <w:rsid w:val="71261FD0"/>
    <w:rsid w:val="714B3569"/>
    <w:rsid w:val="715764DF"/>
    <w:rsid w:val="71590990"/>
    <w:rsid w:val="716A1E2F"/>
    <w:rsid w:val="716B4EA3"/>
    <w:rsid w:val="716F6030"/>
    <w:rsid w:val="71771615"/>
    <w:rsid w:val="717A20B4"/>
    <w:rsid w:val="717C78CF"/>
    <w:rsid w:val="717D102B"/>
    <w:rsid w:val="718830A9"/>
    <w:rsid w:val="718C01E4"/>
    <w:rsid w:val="7192329A"/>
    <w:rsid w:val="719916A5"/>
    <w:rsid w:val="719D3F3F"/>
    <w:rsid w:val="71AA7D9C"/>
    <w:rsid w:val="71B2418A"/>
    <w:rsid w:val="71B3109F"/>
    <w:rsid w:val="71C12955"/>
    <w:rsid w:val="71C43853"/>
    <w:rsid w:val="71C87D78"/>
    <w:rsid w:val="71CA6791"/>
    <w:rsid w:val="71D35C3B"/>
    <w:rsid w:val="71D92869"/>
    <w:rsid w:val="71EF2707"/>
    <w:rsid w:val="71F3785F"/>
    <w:rsid w:val="72031A70"/>
    <w:rsid w:val="721E5102"/>
    <w:rsid w:val="72202363"/>
    <w:rsid w:val="723B03E2"/>
    <w:rsid w:val="723F2741"/>
    <w:rsid w:val="72402ED1"/>
    <w:rsid w:val="72613615"/>
    <w:rsid w:val="726A7471"/>
    <w:rsid w:val="72731F05"/>
    <w:rsid w:val="728225B0"/>
    <w:rsid w:val="728507EE"/>
    <w:rsid w:val="72A24B11"/>
    <w:rsid w:val="72A43EE7"/>
    <w:rsid w:val="72C92DBD"/>
    <w:rsid w:val="72D0299B"/>
    <w:rsid w:val="72D3643C"/>
    <w:rsid w:val="72DE253C"/>
    <w:rsid w:val="72F22A83"/>
    <w:rsid w:val="72F863B1"/>
    <w:rsid w:val="7309097B"/>
    <w:rsid w:val="73094063"/>
    <w:rsid w:val="732549F3"/>
    <w:rsid w:val="73343D7F"/>
    <w:rsid w:val="73471920"/>
    <w:rsid w:val="736456E1"/>
    <w:rsid w:val="73717F22"/>
    <w:rsid w:val="73826A57"/>
    <w:rsid w:val="738A3F6D"/>
    <w:rsid w:val="739365A4"/>
    <w:rsid w:val="739429DF"/>
    <w:rsid w:val="73966A0C"/>
    <w:rsid w:val="73A55958"/>
    <w:rsid w:val="73AA51AA"/>
    <w:rsid w:val="73B8517F"/>
    <w:rsid w:val="73B94117"/>
    <w:rsid w:val="73C17C5C"/>
    <w:rsid w:val="73C352AE"/>
    <w:rsid w:val="73C60720"/>
    <w:rsid w:val="73C64FFD"/>
    <w:rsid w:val="73CE6F52"/>
    <w:rsid w:val="73D1248B"/>
    <w:rsid w:val="73D61419"/>
    <w:rsid w:val="73DC2CC7"/>
    <w:rsid w:val="73DC5D65"/>
    <w:rsid w:val="73E83100"/>
    <w:rsid w:val="73E949DD"/>
    <w:rsid w:val="73FA00B6"/>
    <w:rsid w:val="73FF35F5"/>
    <w:rsid w:val="740B1E3E"/>
    <w:rsid w:val="74110E4F"/>
    <w:rsid w:val="7413784C"/>
    <w:rsid w:val="741E1A98"/>
    <w:rsid w:val="7425628C"/>
    <w:rsid w:val="742C0B41"/>
    <w:rsid w:val="74340A61"/>
    <w:rsid w:val="743A45EB"/>
    <w:rsid w:val="743E57BA"/>
    <w:rsid w:val="7472074F"/>
    <w:rsid w:val="74931323"/>
    <w:rsid w:val="74C73CD0"/>
    <w:rsid w:val="74C94AC5"/>
    <w:rsid w:val="74CB508E"/>
    <w:rsid w:val="74DE2A2C"/>
    <w:rsid w:val="74ED5576"/>
    <w:rsid w:val="750167BE"/>
    <w:rsid w:val="75105AAA"/>
    <w:rsid w:val="75252E0E"/>
    <w:rsid w:val="75393295"/>
    <w:rsid w:val="753C2408"/>
    <w:rsid w:val="754048C2"/>
    <w:rsid w:val="75447ED9"/>
    <w:rsid w:val="754C6BA7"/>
    <w:rsid w:val="755023E7"/>
    <w:rsid w:val="7563668F"/>
    <w:rsid w:val="75641DB6"/>
    <w:rsid w:val="758164BF"/>
    <w:rsid w:val="75A46C8C"/>
    <w:rsid w:val="75AC41E2"/>
    <w:rsid w:val="75AE329E"/>
    <w:rsid w:val="75BA42D4"/>
    <w:rsid w:val="75C5515B"/>
    <w:rsid w:val="75E7501D"/>
    <w:rsid w:val="75EC4D18"/>
    <w:rsid w:val="75F176C7"/>
    <w:rsid w:val="76061F39"/>
    <w:rsid w:val="7618714A"/>
    <w:rsid w:val="76243E3A"/>
    <w:rsid w:val="762E1329"/>
    <w:rsid w:val="763F2354"/>
    <w:rsid w:val="76425ECE"/>
    <w:rsid w:val="764C4665"/>
    <w:rsid w:val="76584D67"/>
    <w:rsid w:val="766709E4"/>
    <w:rsid w:val="766737CD"/>
    <w:rsid w:val="767153FD"/>
    <w:rsid w:val="76764BDF"/>
    <w:rsid w:val="76787C53"/>
    <w:rsid w:val="767B25C8"/>
    <w:rsid w:val="76834FE2"/>
    <w:rsid w:val="768929CE"/>
    <w:rsid w:val="76A47A1D"/>
    <w:rsid w:val="76B96E85"/>
    <w:rsid w:val="76C831E2"/>
    <w:rsid w:val="76EE6FAD"/>
    <w:rsid w:val="76F54768"/>
    <w:rsid w:val="76F72FD4"/>
    <w:rsid w:val="76F7731F"/>
    <w:rsid w:val="770030C9"/>
    <w:rsid w:val="7712457F"/>
    <w:rsid w:val="771F5EDB"/>
    <w:rsid w:val="772133E0"/>
    <w:rsid w:val="77262E56"/>
    <w:rsid w:val="772B3D93"/>
    <w:rsid w:val="772F0B6B"/>
    <w:rsid w:val="776407BA"/>
    <w:rsid w:val="777D134D"/>
    <w:rsid w:val="778C7FAC"/>
    <w:rsid w:val="779122BD"/>
    <w:rsid w:val="77AB1DAB"/>
    <w:rsid w:val="77BA5F1B"/>
    <w:rsid w:val="77C964FC"/>
    <w:rsid w:val="77D92896"/>
    <w:rsid w:val="77EC7749"/>
    <w:rsid w:val="77ED5F9C"/>
    <w:rsid w:val="77F4231E"/>
    <w:rsid w:val="77F90A8D"/>
    <w:rsid w:val="780C7687"/>
    <w:rsid w:val="78125AD6"/>
    <w:rsid w:val="78194C35"/>
    <w:rsid w:val="78211D32"/>
    <w:rsid w:val="78415C70"/>
    <w:rsid w:val="7846139D"/>
    <w:rsid w:val="78505ED7"/>
    <w:rsid w:val="785430C3"/>
    <w:rsid w:val="787770BB"/>
    <w:rsid w:val="787C185F"/>
    <w:rsid w:val="787C1CA7"/>
    <w:rsid w:val="788D430B"/>
    <w:rsid w:val="789271DC"/>
    <w:rsid w:val="78A13393"/>
    <w:rsid w:val="78B50510"/>
    <w:rsid w:val="78B65DD1"/>
    <w:rsid w:val="78BE5292"/>
    <w:rsid w:val="78C100D1"/>
    <w:rsid w:val="78D41969"/>
    <w:rsid w:val="78D5255D"/>
    <w:rsid w:val="78D706BF"/>
    <w:rsid w:val="78D81A7B"/>
    <w:rsid w:val="78DB2784"/>
    <w:rsid w:val="78E42661"/>
    <w:rsid w:val="78E95FDB"/>
    <w:rsid w:val="78F954E5"/>
    <w:rsid w:val="790B6A59"/>
    <w:rsid w:val="791305A6"/>
    <w:rsid w:val="79291F05"/>
    <w:rsid w:val="793358AF"/>
    <w:rsid w:val="794624D1"/>
    <w:rsid w:val="794B7EF5"/>
    <w:rsid w:val="794D1C60"/>
    <w:rsid w:val="7955742B"/>
    <w:rsid w:val="79662E35"/>
    <w:rsid w:val="7968632E"/>
    <w:rsid w:val="796C6B1E"/>
    <w:rsid w:val="79713760"/>
    <w:rsid w:val="7977279C"/>
    <w:rsid w:val="797E5801"/>
    <w:rsid w:val="799A7BE3"/>
    <w:rsid w:val="79A60903"/>
    <w:rsid w:val="79AF6091"/>
    <w:rsid w:val="79B67F13"/>
    <w:rsid w:val="79CC6612"/>
    <w:rsid w:val="79D53C6A"/>
    <w:rsid w:val="79E74CD0"/>
    <w:rsid w:val="79ED2B79"/>
    <w:rsid w:val="79F05BBC"/>
    <w:rsid w:val="79F36A05"/>
    <w:rsid w:val="79FD4249"/>
    <w:rsid w:val="7A0624C7"/>
    <w:rsid w:val="7A111C67"/>
    <w:rsid w:val="7A164605"/>
    <w:rsid w:val="7A3F79FB"/>
    <w:rsid w:val="7A5D6737"/>
    <w:rsid w:val="7A5E2758"/>
    <w:rsid w:val="7A5F5028"/>
    <w:rsid w:val="7A600310"/>
    <w:rsid w:val="7A7037E5"/>
    <w:rsid w:val="7A78483D"/>
    <w:rsid w:val="7A7D6D0B"/>
    <w:rsid w:val="7A8A781B"/>
    <w:rsid w:val="7A904865"/>
    <w:rsid w:val="7AC95D99"/>
    <w:rsid w:val="7AEF0BC0"/>
    <w:rsid w:val="7AF4687F"/>
    <w:rsid w:val="7AFF63FC"/>
    <w:rsid w:val="7B321037"/>
    <w:rsid w:val="7B390DC8"/>
    <w:rsid w:val="7B4A68CD"/>
    <w:rsid w:val="7B4C79A4"/>
    <w:rsid w:val="7B5C356D"/>
    <w:rsid w:val="7B761E56"/>
    <w:rsid w:val="7B802D8D"/>
    <w:rsid w:val="7B823259"/>
    <w:rsid w:val="7B891F60"/>
    <w:rsid w:val="7B9E6D0D"/>
    <w:rsid w:val="7BAC292A"/>
    <w:rsid w:val="7BAC296B"/>
    <w:rsid w:val="7BB820A8"/>
    <w:rsid w:val="7BC22D4D"/>
    <w:rsid w:val="7BCB2C89"/>
    <w:rsid w:val="7BE31433"/>
    <w:rsid w:val="7BF91E8F"/>
    <w:rsid w:val="7BFB5256"/>
    <w:rsid w:val="7C060A99"/>
    <w:rsid w:val="7C065384"/>
    <w:rsid w:val="7C08354A"/>
    <w:rsid w:val="7C092164"/>
    <w:rsid w:val="7C09398C"/>
    <w:rsid w:val="7C096801"/>
    <w:rsid w:val="7C194DB1"/>
    <w:rsid w:val="7C1B696A"/>
    <w:rsid w:val="7C293038"/>
    <w:rsid w:val="7C3144E4"/>
    <w:rsid w:val="7C595AE4"/>
    <w:rsid w:val="7C5A613A"/>
    <w:rsid w:val="7C5E59DF"/>
    <w:rsid w:val="7C6923E3"/>
    <w:rsid w:val="7C6A0990"/>
    <w:rsid w:val="7C821535"/>
    <w:rsid w:val="7C8B6EAA"/>
    <w:rsid w:val="7C947760"/>
    <w:rsid w:val="7C9A738D"/>
    <w:rsid w:val="7CA96DAC"/>
    <w:rsid w:val="7CBA0F5E"/>
    <w:rsid w:val="7CCC6EE9"/>
    <w:rsid w:val="7CD26837"/>
    <w:rsid w:val="7CDC3B91"/>
    <w:rsid w:val="7CF62AC9"/>
    <w:rsid w:val="7CF7011A"/>
    <w:rsid w:val="7D115CE5"/>
    <w:rsid w:val="7D1203CD"/>
    <w:rsid w:val="7D201153"/>
    <w:rsid w:val="7D21594A"/>
    <w:rsid w:val="7D254DEB"/>
    <w:rsid w:val="7D296388"/>
    <w:rsid w:val="7D3B6731"/>
    <w:rsid w:val="7D3F707F"/>
    <w:rsid w:val="7D650C68"/>
    <w:rsid w:val="7D6B6A88"/>
    <w:rsid w:val="7D736C5B"/>
    <w:rsid w:val="7D8378CF"/>
    <w:rsid w:val="7D9544B2"/>
    <w:rsid w:val="7DAA03FF"/>
    <w:rsid w:val="7DBB04FD"/>
    <w:rsid w:val="7DBB12EC"/>
    <w:rsid w:val="7DBD3473"/>
    <w:rsid w:val="7DC96497"/>
    <w:rsid w:val="7DCD4B2C"/>
    <w:rsid w:val="7DDE27DD"/>
    <w:rsid w:val="7DF76AF2"/>
    <w:rsid w:val="7DF8393B"/>
    <w:rsid w:val="7DFD5A85"/>
    <w:rsid w:val="7E126711"/>
    <w:rsid w:val="7E1B0368"/>
    <w:rsid w:val="7E406EE9"/>
    <w:rsid w:val="7E4973FC"/>
    <w:rsid w:val="7E520CF8"/>
    <w:rsid w:val="7E5A2A16"/>
    <w:rsid w:val="7E6523C6"/>
    <w:rsid w:val="7E73446D"/>
    <w:rsid w:val="7E7755E7"/>
    <w:rsid w:val="7E7E3296"/>
    <w:rsid w:val="7E963E86"/>
    <w:rsid w:val="7EAF0D04"/>
    <w:rsid w:val="7EC01719"/>
    <w:rsid w:val="7ECA1B68"/>
    <w:rsid w:val="7ED51D8D"/>
    <w:rsid w:val="7EDD24DA"/>
    <w:rsid w:val="7EEB0822"/>
    <w:rsid w:val="7F053CB7"/>
    <w:rsid w:val="7F0602D4"/>
    <w:rsid w:val="7F1258C2"/>
    <w:rsid w:val="7F1A7BC9"/>
    <w:rsid w:val="7F2E171C"/>
    <w:rsid w:val="7F334CBC"/>
    <w:rsid w:val="7F47658A"/>
    <w:rsid w:val="7F5B2972"/>
    <w:rsid w:val="7F5D44AD"/>
    <w:rsid w:val="7F6814F7"/>
    <w:rsid w:val="7F762836"/>
    <w:rsid w:val="7F793E84"/>
    <w:rsid w:val="7F884A4E"/>
    <w:rsid w:val="7F9231E3"/>
    <w:rsid w:val="7F984A83"/>
    <w:rsid w:val="7F9C28CE"/>
    <w:rsid w:val="7FB01A95"/>
    <w:rsid w:val="7FB04335"/>
    <w:rsid w:val="7FB43BB3"/>
    <w:rsid w:val="7FC672FF"/>
    <w:rsid w:val="7FC946DF"/>
    <w:rsid w:val="7FCA4AC0"/>
    <w:rsid w:val="7FE31131"/>
    <w:rsid w:val="7FF5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0" fillcolor="white">
      <v:fill color="white"/>
    </o:shapedefaults>
    <o:shapelayout v:ext="edit">
      <o:idmap v:ext="edit" data="1"/>
    </o:shapelayout>
  </w:shapeDefaults>
  <w:decimalSymbol w:val="."/>
  <w:listSeparator w:val=","/>
  <w14:docId w14:val="580CF6FB"/>
  <w15:docId w15:val="{F0AE9E5E-E96D-4769-A434-87EDE4EF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sid w:val="006F766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F766A"/>
    <w:rPr>
      <w:color w:val="605E5C"/>
      <w:shd w:val="clear" w:color="auto" w:fill="E1DFDD"/>
    </w:rPr>
  </w:style>
  <w:style w:type="character" w:styleId="a6">
    <w:name w:val="FollowedHyperlink"/>
    <w:basedOn w:val="a0"/>
    <w:rsid w:val="007B6E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qicoder.com/fireblog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jiaqicoder.com/" TargetMode="External"/><Relationship Id="rId17" Type="http://schemas.openxmlformats.org/officeDocument/2006/relationships/hyperlink" Target="mailto:2473487465@qq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ee.com/zyxbj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gif"/><Relationship Id="rId10" Type="http://schemas.openxmlformats.org/officeDocument/2006/relationships/hyperlink" Target="https://blog.csdn.net/weixin_44717047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iyu\AppData\Roaming\kingsoft\office6\templates\download\618b8b78-bac1-a941-823b-4c458cbf553c\&#21069;&#31471;&#23454;&#20064;&#29983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简历内容"/>
    </customSectPr>
    <customSectPr>
      <sectNamePr val="修改方法1"/>
    </customSectPr>
    <customSectPr>
      <sectNamePr val="修改方法2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前端实习生简历.docx</Template>
  <TotalTime>678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支宇</dc:creator>
  <cp:keywords/>
  <dc:description/>
  <cp:lastModifiedBy>Liu Jiaqi</cp:lastModifiedBy>
  <cp:revision>10</cp:revision>
  <cp:lastPrinted>2021-12-23T06:24:00Z</cp:lastPrinted>
  <dcterms:created xsi:type="dcterms:W3CDTF">2020-09-08T07:57:00Z</dcterms:created>
  <dcterms:modified xsi:type="dcterms:W3CDTF">2021-12-30T17:11:00Z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