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D69" w14:textId="198A081B" w:rsidR="005C458B" w:rsidRDefault="00C541CA">
      <w:pPr>
        <w:sectPr w:rsidR="005C45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2691E34D">
          <v:shapetype id="_x0000_t202" coordsize="21600,21600" o:spt="202" path="m,l,21600r21600,l21600,xe">
            <v:stroke joinstyle="miter"/>
            <v:path gradientshapeok="t" o:connecttype="rect"/>
          </v:shapetype>
          <v:shape id="文本框 117" o:spid="_x0000_s1091" type="#_x0000_t202" style="position:absolute;left:0;text-align:left;margin-left:91.8pt;margin-top:396.45pt;width:387.7pt;height:356.1pt;z-index:25161830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" filled="f" stroked="f" strokeweight=".5pt">
            <v:textbox style="mso-next-textbox:#文本框 117">
              <w:txbxContent>
                <w:p w14:paraId="1890E3BB" w14:textId="3D5418DB" w:rsidR="005C458B" w:rsidRPr="00A10B2B" w:rsidRDefault="007256DA" w:rsidP="000A5E3B">
                  <w:pPr>
                    <w:spacing w:line="440" w:lineRule="exac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长葛警情系统2</w:t>
                  </w:r>
                  <w:r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.0</w:t>
                  </w:r>
                </w:p>
                <w:p w14:paraId="5B75BC3C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 xml:space="preserve">技术：Vue + </w:t>
                  </w:r>
                  <w:proofErr w:type="spellStart"/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Echarts</w:t>
                  </w:r>
                  <w:proofErr w:type="spellEnd"/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 xml:space="preserve"> + Element UI</w:t>
                  </w:r>
                </w:p>
                <w:p w14:paraId="4EC33A30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项目简介：为长葛市的警察局制作的警情追踪系统，主要提供了直观，生动，可交互，数据可视化图表。</w:t>
                  </w:r>
                </w:p>
                <w:p w14:paraId="37E792D1" w14:textId="79D5CAD6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工作内容：我负责多个可视化交互性难度较大的图表开发以及基本页面的开发</w:t>
                  </w:r>
                </w:p>
                <w:p w14:paraId="49F835D7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武器分级情报系统</w:t>
                  </w:r>
                </w:p>
                <w:p w14:paraId="523651BF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技术</w:t>
                  </w:r>
                  <w:proofErr w:type="gramStart"/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栈</w:t>
                  </w:r>
                  <w:proofErr w:type="gramEnd"/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：Vue + Element UI</w:t>
                  </w:r>
                </w:p>
                <w:p w14:paraId="08EAE1A9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项目简介：为军方提供可靠的武器信息系统，用户可订阅追踪武器的最新动态。</w:t>
                  </w:r>
                </w:p>
                <w:p w14:paraId="35DFB8A2" w14:textId="77777777" w:rsidR="00043E70" w:rsidRPr="00043E70" w:rsidRDefault="00043E70" w:rsidP="00043E70">
                  <w:pPr>
                    <w:spacing w:line="360" w:lineRule="exact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043E7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工作内容：</w:t>
                  </w:r>
                </w:p>
                <w:p w14:paraId="62BAE715" w14:textId="77777777" w:rsidR="00043E70" w:rsidRPr="00C541CA" w:rsidRDefault="00043E70" w:rsidP="00C541CA">
                  <w:pPr>
                    <w:spacing w:line="360" w:lineRule="exact"/>
                    <w:ind w:firstLineChars="100" w:firstLine="210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1.实现武器的信息展示包括图片文档视频文字信息</w:t>
                  </w:r>
                </w:p>
                <w:p w14:paraId="373FEE5D" w14:textId="77777777" w:rsidR="00043E70" w:rsidRPr="00C541CA" w:rsidRDefault="00043E70" w:rsidP="00C541CA">
                  <w:pPr>
                    <w:spacing w:line="360" w:lineRule="exact"/>
                    <w:ind w:firstLineChars="100" w:firstLine="210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2.实现装备的编辑添加删除等功能</w:t>
                  </w:r>
                </w:p>
                <w:p w14:paraId="2AA8488B" w14:textId="77777777" w:rsidR="00043E70" w:rsidRPr="00C541CA" w:rsidRDefault="00043E70" w:rsidP="00C541CA">
                  <w:pPr>
                    <w:spacing w:line="360" w:lineRule="exact"/>
                    <w:ind w:firstLineChars="100" w:firstLine="210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3.装备的</w:t>
                  </w:r>
                  <w:proofErr w:type="gramStart"/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全局弹窗对比</w:t>
                  </w:r>
                  <w:proofErr w:type="gramEnd"/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功能</w:t>
                  </w:r>
                </w:p>
                <w:p w14:paraId="14F3BF69" w14:textId="77777777" w:rsidR="00043E70" w:rsidRPr="00C541CA" w:rsidRDefault="00043E70" w:rsidP="00C541CA">
                  <w:pPr>
                    <w:spacing w:line="360" w:lineRule="exact"/>
                    <w:ind w:firstLineChars="100" w:firstLine="210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4.像浏览器标签</w:t>
                  </w:r>
                  <w:proofErr w:type="gramStart"/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页一样</w:t>
                  </w:r>
                  <w:proofErr w:type="gramEnd"/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实现装备的浏览记录功能</w:t>
                  </w:r>
                </w:p>
                <w:p w14:paraId="42179AA1" w14:textId="71E8AD89" w:rsidR="00CC58F7" w:rsidRPr="00C541CA" w:rsidRDefault="00043E70" w:rsidP="00C541CA">
                  <w:pPr>
                    <w:spacing w:line="360" w:lineRule="exact"/>
                    <w:ind w:firstLineChars="100" w:firstLine="210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C541CA"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  <w:t>5</w:t>
                  </w: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.为全组</w:t>
                  </w:r>
                  <w:r w:rsidR="003F11EF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封装</w:t>
                  </w:r>
                  <w:r w:rsidRPr="00C541C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了多个公用组件</w:t>
                  </w:r>
                </w:p>
                <w:p w14:paraId="4E568569" w14:textId="2A34DF29" w:rsidR="007B6E80" w:rsidRPr="007B6E80" w:rsidRDefault="007B6E80" w:rsidP="0018135B">
                  <w:pPr>
                    <w:spacing w:line="440" w:lineRule="exac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proofErr w:type="gramStart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博客项目</w:t>
                  </w:r>
                  <w:proofErr w:type="gramEnd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：</w:t>
                  </w:r>
                </w:p>
                <w:p w14:paraId="4B4E83CF" w14:textId="77777777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项目技术：Vue 3， 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FireBase</w:t>
                  </w:r>
                  <w:proofErr w:type="spell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 作为后端。 </w:t>
                  </w:r>
                </w:p>
                <w:p w14:paraId="3C0B6EA2" w14:textId="1E236F2F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项目特点：前后端分离，响应式布局，实现了登录注册，发布文章，文章编辑，文章删除等功能。 </w:t>
                  </w:r>
                </w:p>
                <w:p w14:paraId="3153148A" w14:textId="4F3D523E" w:rsidR="007B6E80" w:rsidRPr="000A5E3B" w:rsidRDefault="00043E7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hyperlink r:id="rId6" w:history="1">
                    <w:r w:rsidR="007B6E80" w:rsidRPr="00043E70">
                      <w:rPr>
                        <w:rStyle w:val="a4"/>
                        <w:rFonts w:ascii="微软雅黑" w:eastAsia="微软雅黑" w:hAnsi="微软雅黑" w:cs="微软雅黑"/>
                        <w:sz w:val="20"/>
                        <w:szCs w:val="20"/>
                        <w:shd w:val="clear" w:color="auto" w:fill="FFFFFF"/>
                      </w:rPr>
                      <w:t>项目预览</w:t>
                    </w:r>
                  </w:hyperlink>
                  <w:r w:rsidR="007B6E80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：（firebase 是由</w:t>
                  </w:r>
                  <w:proofErr w:type="gramStart"/>
                  <w:r w:rsidR="007B6E80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谷歌提供</w:t>
                  </w:r>
                  <w:proofErr w:type="gramEnd"/>
                  <w:r w:rsidR="007B6E80"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的服务，需要代理才能正常显示）</w:t>
                  </w:r>
                </w:p>
              </w:txbxContent>
            </v:textbox>
          </v:shape>
        </w:pict>
      </w:r>
      <w:r w:rsidR="00043E70">
        <w:rPr>
          <w:noProof/>
        </w:rPr>
        <w:pict w14:anchorId="1986E56E">
          <v:group id="组合 82" o:spid="_x0000_s1086" style="position:absolute;left:0;text-align:left;margin-left:94.1pt;margin-top:359.7pt;width:380.65pt;height:33pt;z-index:251700224" coordorigin="7776,13303" coordsize="7613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">
            <v:group id="组合 80" o:spid="_x0000_s1087" style="position:absolute;left:7776;top:13303;width:1781;height:536" coordorigin="4566,4303" coordsize="178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矩形 64" o:spid="_x0000_s1088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cDwwAAANs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TeD5JfwAuXgAAAD//wMAUEsBAi0AFAAGAAgAAAAhANvh9svuAAAAhQEAABMAAAAAAAAAAAAA&#10;AAAAAAAAAFtDb250ZW50X1R5cGVzXS54bWxQSwECLQAUAAYACAAAACEAWvQsW78AAAAVAQAACwAA&#10;AAAAAAAAAAAAAAAfAQAAX3JlbHMvLnJlbHNQSwECLQAUAAYACAAAACEAiErHA8MAAADbAAAADwAA&#10;AAAAAAAAAAAAAAAHAgAAZHJzL2Rvd25yZXYueG1sUEsFBgAAAAADAAMAtwAAAPcCAAAAAA==&#10;" filled="f" stroked="f">
                <v:textbox style="mso-next-textbox:#矩形 64">
                  <w:txbxContent>
                    <w:p w14:paraId="7A394A65" w14:textId="6EBF7685" w:rsidR="005C458B" w:rsidRPr="00A10B2B" w:rsidRDefault="007256D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65" o:spid="_x0000_s1089" type="#_x0000_t75" style="position:absolute;left:4566;top:4405;width:334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">
                <v:imagedata r:id="rId7" o:title="技能"/>
              </v:shape>
            </v:group>
            <v:rect id="矩形 71" o:spid="_x0000_s1090" style="position:absolute;left:7785;top:1393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" fillcolor="gray [1629]" stroked="f" strokeweight="1pt"/>
          </v:group>
        </w:pict>
      </w:r>
      <w:r w:rsidR="00043E70">
        <w:rPr>
          <w:noProof/>
        </w:rPr>
        <w:pict w14:anchorId="7C0749F5">
          <v:shape id="文本框 122" o:spid="_x0000_s1085" type="#_x0000_t202" style="position:absolute;left:0;text-align:left;margin-left:95.3pt;margin-top:313.85pt;width:389.3pt;height:50.5pt;z-index:2517432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" filled="f" stroked="f" strokeweight=".5pt">
            <v:textbox style="mso-next-textbox:#文本框 122">
              <w:txbxContent>
                <w:p w14:paraId="3FE637E5" w14:textId="53C96DD5" w:rsidR="005C458B" w:rsidRPr="00A10B2B" w:rsidRDefault="003F7E57" w:rsidP="007256DA">
                  <w:pPr>
                    <w:snapToGrid w:val="0"/>
                    <w:spacing w:line="288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21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043E70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6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-202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12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                                  </w:t>
                  </w:r>
                </w:p>
                <w:p w14:paraId="0FE7036F" w14:textId="4101178D" w:rsidR="005C458B" w:rsidRPr="00A10B2B" w:rsidRDefault="007256DA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湖南星汉数智有限公司</w:t>
                  </w:r>
                </w:p>
              </w:txbxContent>
            </v:textbox>
          </v:shape>
        </w:pict>
      </w:r>
      <w:r w:rsidR="00C372BA">
        <w:rPr>
          <w:noProof/>
        </w:rPr>
        <w:drawing>
          <wp:anchor distT="0" distB="0" distL="114300" distR="114300" simplePos="0" relativeHeight="251658752" behindDoc="0" locked="0" layoutInCell="1" allowOverlap="1" wp14:anchorId="1BD25102" wp14:editId="2E18D3D0">
            <wp:simplePos x="0" y="0"/>
            <wp:positionH relativeFrom="column">
              <wp:posOffset>-436069</wp:posOffset>
            </wp:positionH>
            <wp:positionV relativeFrom="paragraph">
              <wp:posOffset>-187590</wp:posOffset>
            </wp:positionV>
            <wp:extent cx="786912" cy="1013897"/>
            <wp:effectExtent l="57150" t="19050" r="32385" b="72390"/>
            <wp:wrapNone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12" cy="10138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1EF">
        <w:rPr>
          <w:noProof/>
        </w:rPr>
        <w:pict w14:anchorId="4D5CA688">
          <v:shape id="文本框 73" o:spid="_x0000_s1079" type="#_x0000_t202" style="position:absolute;left:0;text-align:left;margin-left:94.1pt;margin-top:142.7pt;width:386.4pt;height:135.55pt;z-index:25160396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" filled="f" stroked="f" strokeweight=".5pt">
            <v:textbox style="mso-next-textbox:#文本框 73">
              <w:txbxContent>
                <w:p w14:paraId="14A02906" w14:textId="0BA8D52E" w:rsidR="00267521" w:rsidRPr="00267521" w:rsidRDefault="003F7E57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职业技能：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 HTML、CSS，Java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cript 并能熟练进行项目开发；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ES6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语法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，对 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cript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中闭包，原型链等有清晰的认知。熟悉前后端分离模式，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熟练使用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Vue及其全家桶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Vuex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，Vue-router，Vue-cli，和 Element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UI 组件库</w:t>
                  </w:r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以及</w:t>
                  </w:r>
                  <w:proofErr w:type="spellStart"/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Echarts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；熟练使用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Npm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, Webpack，Git 等工具；了解 Node，Express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。</w:t>
                  </w:r>
                  <w:r w:rsidR="00267521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br/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博客：</w:t>
                  </w:r>
                  <w:hyperlink r:id="rId9" w:history="1">
                    <w:r w:rsidR="00267521" w:rsidRPr="007256D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CSDN</w:t>
                    </w:r>
                  </w:hyperlink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hyperlink r:id="rId10" w:history="1">
                    <w:r w:rsidR="00267521" w:rsidRPr="007256D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Git</w:t>
                    </w:r>
                    <w:r w:rsidR="00267521" w:rsidRPr="007256DA">
                      <w:rPr>
                        <w:rStyle w:val="a4"/>
                        <w:rFonts w:ascii="微软雅黑" w:eastAsia="微软雅黑" w:hAnsi="微软雅黑"/>
                        <w:szCs w:val="21"/>
                      </w:rPr>
                      <w:t>ee</w:t>
                    </w:r>
                  </w:hyperlink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hyperlink r:id="rId11" w:history="1">
                    <w:proofErr w:type="gramStart"/>
                    <w:r w:rsidR="00267521" w:rsidRPr="0011112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个人博客</w:t>
                    </w:r>
                    <w:proofErr w:type="gramEnd"/>
                  </w:hyperlink>
                </w:p>
                <w:p w14:paraId="2CF8C6E8" w14:textId="5AE56B65" w:rsidR="005C458B" w:rsidRDefault="005C458B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</w:p>
                <w:p w14:paraId="5EF3756A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CEC5A1F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524A1F58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00A142C6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458B4433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0AC4410F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260083F0" w14:textId="77777777" w:rsidR="005C458B" w:rsidRDefault="005C458B">
                  <w:pPr>
                    <w:spacing w:line="360" w:lineRule="auto"/>
                  </w:pPr>
                </w:p>
                <w:p w14:paraId="7CD25D75" w14:textId="77777777" w:rsidR="005C458B" w:rsidRDefault="005C458B"/>
              </w:txbxContent>
            </v:textbox>
          </v:shape>
        </w:pict>
      </w:r>
      <w:r w:rsidR="003F11EF">
        <w:rPr>
          <w:noProof/>
        </w:rPr>
        <w:pict w14:anchorId="3C5AAB5D">
          <v:group id="组合 79" o:spid="_x0000_s1080" style="position:absolute;left:0;text-align:left;margin-left:95pt;margin-top:281.75pt;width:380.5pt;height:33pt;z-index:251649024;mso-position-horizontal-relative:text;mso-position-vertical-relative:text" coordorigin="7779,8233" coordsize="7610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">
            <v:group id="组合 74" o:spid="_x0000_s1081" style="position:absolute;left:7779;top:8233;width:1795;height:536" coordorigin="4552,4303" coordsize="179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rect id="矩形 64" o:spid="_x0000_s1082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<v:textbox style="mso-next-textbox:#矩形 64">
                  <w:txbxContent>
                    <w:p w14:paraId="171C98E1" w14:textId="2DF38CD8" w:rsidR="005C458B" w:rsidRPr="00A10B2B" w:rsidRDefault="007256D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工作</w:t>
                      </w:r>
                      <w:r w:rsidR="003F7E57"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  <v:shape id="图片 65" o:spid="_x0000_s1083" type="#_x0000_t75" style="position:absolute;left:4552;top:4432;width:304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">
                <v:imagedata r:id="rId12" o:title="评估"/>
              </v:shape>
            </v:group>
            <v:rect id="矩形 70" o:spid="_x0000_s1084" style="position:absolute;left:7785;top:88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" fillcolor="gray [1629]" stroked="f" strokeweight="1pt"/>
          </v:group>
        </w:pict>
      </w:r>
      <w:r w:rsidR="003F11EF">
        <w:rPr>
          <w:noProof/>
        </w:rPr>
        <w:pict w14:anchorId="5338A6D2">
          <v:group id="组合 77" o:spid="_x0000_s1074" style="position:absolute;left:0;text-align:left;margin-left:94.7pt;margin-top:100.25pt;width:380.5pt;height:32.25pt;z-index:251677696;mso-position-horizontal-relative:text;mso-position-vertical-relative:text" coordorigin="7779,4348" coordsize="761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">
            <v:group id="组合 65" o:spid="_x0000_s1075" style="position:absolute;left:7779;top:4348;width:1796;height:536" coordorigin="4551,4303" coordsize="179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rect id="矩形 64" o:spid="_x0000_s1076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<v:textbox>
                  <w:txbxContent>
                    <w:p w14:paraId="314612DD" w14:textId="77777777" w:rsidR="005C458B" w:rsidRPr="00A10B2B" w:rsidRDefault="003F7E57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职业技能</w:t>
                      </w:r>
                    </w:p>
                  </w:txbxContent>
                </v:textbox>
              </v:rect>
              <v:shape id="图片 65" o:spid="_x0000_s1077" type="#_x0000_t75" style="position:absolute;left:4551;top:4416;width:32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">
                <v:imagedata r:id="rId13" o:title="测量(2)"/>
              </v:shape>
            </v:group>
            <v:rect id="矩形 63" o:spid="_x0000_s1078" style="position:absolute;left:7785;top:49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" fillcolor="gray [1629]" stroked="f" strokeweight="1pt"/>
          </v:group>
        </w:pict>
      </w:r>
      <w:r w:rsidR="003F11EF">
        <w:rPr>
          <w:noProof/>
        </w:rPr>
        <w:pict w14:anchorId="759DDB48">
          <v:rect id="矩形 84" o:spid="_x0000_s1073" style="position:absolute;left:0;text-align:left;margin-left:-67.3pt;margin-top:757.3pt;width:549.9pt;height:11.95pt;z-index:25171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" fillcolor="#3b4d5b" stroked="f" strokeweight="1pt"/>
        </w:pict>
      </w:r>
      <w:r w:rsidR="003F11EF">
        <w:rPr>
          <w:noProof/>
        </w:rPr>
        <w:pict w14:anchorId="1B219D91">
          <v:shape id="文本框 52" o:spid="_x0000_s1099" type="#_x0000_t202" style="position:absolute;left:0;text-align:left;margin-left:91.45pt;margin-top:2.3pt;width:388.55pt;height:92.2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" filled="f" stroked="f" strokeweight=".5pt">
            <v:textbox style="mso-next-textbox:#文本框 52">
              <w:txbxContent>
                <w:p w14:paraId="67057271" w14:textId="2569D5E8" w:rsidR="005C458B" w:rsidRPr="00A10B2B" w:rsidRDefault="003F7E57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2017.09-2021.06                                     院校：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湖南农业大学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</w:t>
                  </w:r>
                </w:p>
                <w:p w14:paraId="3F694EE4" w14:textId="6430A9A2" w:rsidR="005C458B" w:rsidRPr="00A10B2B" w:rsidRDefault="003F7E57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所学专业：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材料化学</w:t>
                  </w:r>
                </w:p>
                <w:p w14:paraId="5584E708" w14:textId="79789D5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获得证书：</w:t>
                  </w:r>
                  <w:r w:rsidRPr="00A10B2B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Cs w:val="21"/>
                      <w:shd w:val="clear" w:color="auto" w:fill="FFFFFF"/>
                    </w:rPr>
                    <w:t>英语四级(617) 六级(581) 普通话二甲</w:t>
                  </w:r>
                </w:p>
                <w:p w14:paraId="0C18C936" w14:textId="4AD480B9" w:rsidR="0082561C" w:rsidRPr="00A10B2B" w:rsidRDefault="00267521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获得荣誉：</w:t>
                  </w: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t>国家励志奖学金 校三好学生 校二等奖学</w:t>
                  </w:r>
                </w:p>
                <w:p w14:paraId="125C1360" w14:textId="77777777" w:rsidR="0082561C" w:rsidRPr="00A10B2B" w:rsidRDefault="0082561C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</w:p>
                <w:p w14:paraId="2DE94D13" w14:textId="160EEC1E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cr/>
                  </w:r>
                </w:p>
                <w:p w14:paraId="47154543" w14:textId="7777777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9E8AAB2" w14:textId="77777777" w:rsidR="00F77510" w:rsidRPr="00A10B2B" w:rsidRDefault="00F77510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/>
                      <w:b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3F11EF">
        <w:rPr>
          <w:noProof/>
        </w:rPr>
        <w:pict w14:anchorId="21D47FFF">
          <v:rect id="矩形 62" o:spid="_x0000_s1098" style="position:absolute;left:0;text-align:left;margin-left:-67.3pt;margin-top:-71.85pt;width:549.9pt;height:1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" fillcolor="#3b4d5b" stroked="f" strokeweight="1pt"/>
        </w:pict>
      </w:r>
      <w:r w:rsidR="003F11EF">
        <w:rPr>
          <w:noProof/>
        </w:rPr>
        <w:pict w14:anchorId="6B881283">
          <v:group id="组合 72" o:spid="_x0000_s1093" style="position:absolute;left:0;text-align:left;margin-left:99.3pt;margin-top:-38.25pt;width:380.2pt;height:31.5pt;z-index:251624448;mso-position-horizontal-relative:text;mso-position-vertical-relative:text" coordorigin="7785,958" coordsize="7604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">
            <v:group id="组合 11" o:spid="_x0000_s1094" style="position:absolute;left:7794;top:958;width:1797;height:536" coordorigin="4550,4303" coordsize="17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矩形 64" o:spid="_x0000_s109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<v:textbox>
                  <w:txbxContent>
                    <w:p w14:paraId="18A231AF" w14:textId="04FFE85D" w:rsidR="005C458B" w:rsidRPr="00A10B2B" w:rsidRDefault="00C372B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rect>
              <v:shape id="图片 65" o:spid="_x0000_s1096" type="#_x0000_t75" style="position:absolute;left:4550;top:4462;width:27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">
                <v:imagedata r:id="rId14" o:title="读书"/>
              </v:shape>
            </v:group>
            <v:rect id="矩形 61" o:spid="_x0000_s1097" style="position:absolute;left:7785;top:1560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" fillcolor="gray [1629]" stroked="f" strokeweight="1pt"/>
          </v:group>
        </w:pict>
      </w:r>
      <w:r w:rsidR="003F11EF">
        <w:rPr>
          <w:noProof/>
        </w:rPr>
        <w:pict w14:anchorId="4DFCE421">
          <v:rect id="矩形 20" o:spid="_x0000_s1092" style="position:absolute;left:0;text-align:left;margin-left:-90.05pt;margin-top:-73.4pt;width:170pt;height:846.9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" fillcolor="#e2e2e2" stroked="f" strokeweight="1pt">
            <v:fill r:id="rId15" o:title="" color2="white [3212]" type="pattern"/>
            <v:textbox style="mso-next-textbox:#矩形 20">
              <w:txbxContent>
                <w:p w14:paraId="31F16E75" w14:textId="77777777" w:rsidR="005C458B" w:rsidRDefault="005C458B">
                  <w:pPr>
                    <w:jc w:val="center"/>
                  </w:pPr>
                </w:p>
              </w:txbxContent>
            </v:textbox>
          </v:rect>
        </w:pict>
      </w:r>
      <w:r w:rsidR="003F11EF">
        <w:rPr>
          <w:noProof/>
        </w:rPr>
        <w:pict w14:anchorId="059043CE">
          <v:shape id="_x0000_s1072" type="#_x0000_t202" style="position:absolute;left:0;text-align:left;margin-left:-69pt;margin-top:76.15pt;width:126.85pt;height:73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" filled="f" stroked="f" strokeweight=".5pt">
            <v:textbox style="mso-next-textbox:#_x0000_s1072">
              <w:txbxContent>
                <w:p w14:paraId="0DEB7AA5" w14:textId="14E3C38E" w:rsidR="005C458B" w:rsidRDefault="006F766A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bCs/>
                      <w:color w:val="3B4D5B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36"/>
                      <w:szCs w:val="36"/>
                    </w:rPr>
                    <w:t>刘嘉琪</w:t>
                  </w:r>
                </w:p>
                <w:p w14:paraId="1DCCB41B" w14:textId="2A2F4E57" w:rsidR="005C458B" w:rsidRDefault="003F7E57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color w:val="3B4D5B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应聘</w:t>
                  </w:r>
                  <w:r>
                    <w:rPr>
                      <w:rFonts w:ascii="微软雅黑" w:eastAsia="微软雅黑" w:hAnsi="微软雅黑" w:hint="eastAsia"/>
                      <w:color w:val="3B4D5B"/>
                      <w:sz w:val="24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前端</w:t>
                  </w:r>
                  <w:r w:rsidR="007256DA"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24"/>
                    </w:rPr>
                    <w:t>开发</w:t>
                  </w:r>
                </w:p>
              </w:txbxContent>
            </v:textbox>
          </v:shape>
        </w:pict>
      </w:r>
      <w:r w:rsidR="003F11EF">
        <w:rPr>
          <w:noProof/>
        </w:rPr>
        <w:pict w14:anchorId="32DD49F3">
          <v:group id="组合 51" o:spid="_x0000_s1069" style="position:absolute;left:0;text-align:left;margin-left:-62.4pt;margin-top:499.8pt;width:89.8pt;height:26.8pt;z-index:251670016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">
            <v:rect id="矩形 64" o:spid="_x0000_s1070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<v:textbox>
                <w:txbxContent>
                  <w:p w14:paraId="41356165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联系方式</w:t>
                    </w:r>
                  </w:p>
                </w:txbxContent>
              </v:textbox>
            </v:rect>
            <v:shape id="图片 65" o:spid="_x0000_s1071" type="#_x0000_t75" style="position:absolute;left:4551;top:4481;width:27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">
              <v:imagedata r:id="rId16" o:title="邮箱(2)"/>
            </v:shape>
          </v:group>
        </w:pict>
      </w:r>
      <w:r w:rsidR="003F11EF">
        <w:rPr>
          <w:noProof/>
        </w:rPr>
        <w:pict w14:anchorId="20F8ACF4">
          <v:shape id="_x0000_s1068" type="#_x0000_t202" style="position:absolute;left:0;text-align:left;margin-left:-71.25pt;margin-top:532.8pt;width:139.35pt;height:95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" filled="f" stroked="f" strokeweight=".5pt">
            <v:textbox style="mso-next-textbox:#_x0000_s1068">
              <w:txbxContent>
                <w:p w14:paraId="17819956" w14:textId="3A78F948" w:rsidR="005C458B" w:rsidRPr="00A10B2B" w:rsidRDefault="003F7E57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电话：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18975664428</w:t>
                  </w:r>
                </w:p>
                <w:p w14:paraId="61E44830" w14:textId="19D4CD05" w:rsidR="005C458B" w:rsidRPr="00A10B2B" w:rsidRDefault="003F7E57" w:rsidP="00C372B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邮箱</w:t>
                  </w:r>
                  <w:r w:rsidR="00C372BA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：</w:t>
                  </w:r>
                  <w:hyperlink r:id="rId17" w:history="1">
                    <w:r w:rsidR="00C372BA" w:rsidRPr="00C372BA">
                      <w:rPr>
                        <w:rStyle w:val="a4"/>
                        <w:rFonts w:ascii="微软雅黑" w:eastAsia="微软雅黑" w:hAnsi="微软雅黑" w:cs="微软雅黑"/>
                        <w:bCs/>
                        <w:sz w:val="16"/>
                        <w:szCs w:val="16"/>
                      </w:rPr>
                      <w:t>2473487465</w:t>
                    </w:r>
                    <w:r w:rsidR="00C372BA" w:rsidRPr="00C372BA">
                      <w:rPr>
                        <w:rStyle w:val="a4"/>
                        <w:rFonts w:ascii="微软雅黑" w:eastAsia="微软雅黑" w:hAnsi="微软雅黑" w:cs="微软雅黑" w:hint="eastAsia"/>
                        <w:bCs/>
                        <w:sz w:val="16"/>
                        <w:szCs w:val="16"/>
                      </w:rPr>
                      <w:t>@qq.com</w:t>
                    </w:r>
                  </w:hyperlink>
                </w:p>
                <w:p w14:paraId="0E3F68F2" w14:textId="0F4FDFFC" w:rsidR="006F766A" w:rsidRPr="00A10B2B" w:rsidRDefault="006F766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3F11EF">
        <w:rPr>
          <w:noProof/>
        </w:rPr>
        <w:pict w14:anchorId="3C517632">
          <v:shape id="文本框 87" o:spid="_x0000_s1067" type="#_x0000_t202" style="position:absolute;left:0;text-align:left;margin-left:-71.25pt;margin-top:199.05pt;width:127.35pt;height:275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" filled="f" stroked="f" strokeweight=".5pt">
            <v:textbox style="mso-next-textbox:#文本框 87">
              <w:txbxContent>
                <w:p w14:paraId="0D0EE6CC" w14:textId="3165B235" w:rsidR="005C458B" w:rsidRPr="00A10B2B" w:rsidRDefault="003F7E57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出生：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1999.0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9</w:t>
                  </w:r>
                </w:p>
                <w:p w14:paraId="0FB8E340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学历：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本科</w:t>
                  </w:r>
                </w:p>
                <w:p w14:paraId="42F2B823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性别：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女</w:t>
                  </w:r>
                </w:p>
                <w:p w14:paraId="748EDECB" w14:textId="57FA7D1B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籍贯：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湖南澧县</w:t>
                  </w:r>
                </w:p>
                <w:p w14:paraId="280607E9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民族：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汉族</w:t>
                  </w:r>
                </w:p>
                <w:p w14:paraId="3FEEDC11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政治面貌：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共青团员</w:t>
                  </w:r>
                </w:p>
                <w:p w14:paraId="55C8E72F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  <w:p w14:paraId="1759DFCD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="003F11EF">
        <w:rPr>
          <w:noProof/>
        </w:rPr>
        <w:pict w14:anchorId="554563C5">
          <v:group id="组合 60" o:spid="_x0000_s1064" style="position:absolute;left:0;text-align:left;margin-left:-62.4pt;margin-top:164.55pt;width:89.8pt;height:26.8pt;z-index:251667968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">
            <v:rect id="矩形 64" o:spid="_x0000_s106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<v:textbox>
                <w:txbxContent>
                  <w:p w14:paraId="7DBE3E6B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基本背景</w:t>
                    </w:r>
                  </w:p>
                </w:txbxContent>
              </v:textbox>
            </v:rect>
            <v:shape id="图片 65" o:spid="_x0000_s1066" type="#_x0000_t75" style="position:absolute;left:4551;top:4446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">
              <v:imagedata r:id="rId18" o:title="姓名2"/>
            </v:shape>
          </v:group>
        </w:pict>
      </w:r>
    </w:p>
    <w:p w14:paraId="61979C87" w14:textId="22745B0F" w:rsidR="005C458B" w:rsidRDefault="005C458B" w:rsidP="00A6623D"/>
    <w:sectPr w:rsidR="005C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27450"/>
    <w:multiLevelType w:val="singleLevel"/>
    <w:tmpl w:val="8EF2745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5398B"/>
    <w:multiLevelType w:val="singleLevel"/>
    <w:tmpl w:val="AB4539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623E467"/>
    <w:multiLevelType w:val="singleLevel"/>
    <w:tmpl w:val="B623E46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C416EB"/>
    <w:multiLevelType w:val="singleLevel"/>
    <w:tmpl w:val="C2C41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2802355"/>
    <w:multiLevelType w:val="singleLevel"/>
    <w:tmpl w:val="E28023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BA42939"/>
    <w:multiLevelType w:val="singleLevel"/>
    <w:tmpl w:val="4BA4293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95F145D"/>
    <w:multiLevelType w:val="singleLevel"/>
    <w:tmpl w:val="695F1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F503EDD"/>
    <w:rsid w:val="00043E70"/>
    <w:rsid w:val="000A5E3B"/>
    <w:rsid w:val="0011112A"/>
    <w:rsid w:val="0015135D"/>
    <w:rsid w:val="0018135B"/>
    <w:rsid w:val="00252166"/>
    <w:rsid w:val="00267521"/>
    <w:rsid w:val="003C7497"/>
    <w:rsid w:val="003F11EF"/>
    <w:rsid w:val="003F7E57"/>
    <w:rsid w:val="004839E6"/>
    <w:rsid w:val="00562328"/>
    <w:rsid w:val="005B3F85"/>
    <w:rsid w:val="005C458B"/>
    <w:rsid w:val="00631964"/>
    <w:rsid w:val="006F766A"/>
    <w:rsid w:val="007256DA"/>
    <w:rsid w:val="00777784"/>
    <w:rsid w:val="00781F27"/>
    <w:rsid w:val="007B6E80"/>
    <w:rsid w:val="0082561C"/>
    <w:rsid w:val="00837E59"/>
    <w:rsid w:val="00843D7A"/>
    <w:rsid w:val="008824C2"/>
    <w:rsid w:val="008D339A"/>
    <w:rsid w:val="00941A91"/>
    <w:rsid w:val="0097199F"/>
    <w:rsid w:val="00992C99"/>
    <w:rsid w:val="009E1480"/>
    <w:rsid w:val="00A10B2B"/>
    <w:rsid w:val="00A6623D"/>
    <w:rsid w:val="00AE45AE"/>
    <w:rsid w:val="00B418CF"/>
    <w:rsid w:val="00B442CB"/>
    <w:rsid w:val="00C15C5B"/>
    <w:rsid w:val="00C360DC"/>
    <w:rsid w:val="00C372BA"/>
    <w:rsid w:val="00C541CA"/>
    <w:rsid w:val="00C96E01"/>
    <w:rsid w:val="00CC58F7"/>
    <w:rsid w:val="00DA1F07"/>
    <w:rsid w:val="00E04AA2"/>
    <w:rsid w:val="00EB7BC7"/>
    <w:rsid w:val="00F55EFB"/>
    <w:rsid w:val="00F564CF"/>
    <w:rsid w:val="00F77510"/>
    <w:rsid w:val="00F935A1"/>
    <w:rsid w:val="00FA010B"/>
    <w:rsid w:val="012657B4"/>
    <w:rsid w:val="01266E89"/>
    <w:rsid w:val="013F06AB"/>
    <w:rsid w:val="01467B99"/>
    <w:rsid w:val="0149633B"/>
    <w:rsid w:val="014D5622"/>
    <w:rsid w:val="01543D92"/>
    <w:rsid w:val="0157761D"/>
    <w:rsid w:val="015F31D9"/>
    <w:rsid w:val="016E7D68"/>
    <w:rsid w:val="0170619E"/>
    <w:rsid w:val="01A06E2B"/>
    <w:rsid w:val="01AD1A1A"/>
    <w:rsid w:val="01B5502B"/>
    <w:rsid w:val="01B860D6"/>
    <w:rsid w:val="01C13AF5"/>
    <w:rsid w:val="01C51AD3"/>
    <w:rsid w:val="01C916D7"/>
    <w:rsid w:val="01D3407E"/>
    <w:rsid w:val="01D43539"/>
    <w:rsid w:val="01E820AD"/>
    <w:rsid w:val="01F96B53"/>
    <w:rsid w:val="01FB5C1F"/>
    <w:rsid w:val="01FD371D"/>
    <w:rsid w:val="02032876"/>
    <w:rsid w:val="020841A6"/>
    <w:rsid w:val="02254124"/>
    <w:rsid w:val="022E06FE"/>
    <w:rsid w:val="023B494E"/>
    <w:rsid w:val="02400028"/>
    <w:rsid w:val="02401A04"/>
    <w:rsid w:val="024E7E09"/>
    <w:rsid w:val="02691E87"/>
    <w:rsid w:val="0284662D"/>
    <w:rsid w:val="02B5790F"/>
    <w:rsid w:val="02C20230"/>
    <w:rsid w:val="02FF53EC"/>
    <w:rsid w:val="03062A85"/>
    <w:rsid w:val="030A2B0C"/>
    <w:rsid w:val="030E4674"/>
    <w:rsid w:val="03183010"/>
    <w:rsid w:val="031A5886"/>
    <w:rsid w:val="032A05B1"/>
    <w:rsid w:val="032E3E55"/>
    <w:rsid w:val="032E45E2"/>
    <w:rsid w:val="03301BEE"/>
    <w:rsid w:val="03356D1C"/>
    <w:rsid w:val="034C307A"/>
    <w:rsid w:val="036D7697"/>
    <w:rsid w:val="0370750F"/>
    <w:rsid w:val="037476FB"/>
    <w:rsid w:val="037A1103"/>
    <w:rsid w:val="037C49AA"/>
    <w:rsid w:val="0394306A"/>
    <w:rsid w:val="03A809EC"/>
    <w:rsid w:val="03C00DC8"/>
    <w:rsid w:val="03C5145C"/>
    <w:rsid w:val="03C82B80"/>
    <w:rsid w:val="03CA00F7"/>
    <w:rsid w:val="03D03CD7"/>
    <w:rsid w:val="03D919E0"/>
    <w:rsid w:val="03E365E8"/>
    <w:rsid w:val="03EB2E6D"/>
    <w:rsid w:val="03EC0C59"/>
    <w:rsid w:val="0400715D"/>
    <w:rsid w:val="04090345"/>
    <w:rsid w:val="04137CAD"/>
    <w:rsid w:val="041A61EF"/>
    <w:rsid w:val="04281046"/>
    <w:rsid w:val="04371842"/>
    <w:rsid w:val="04537F17"/>
    <w:rsid w:val="04547A46"/>
    <w:rsid w:val="045C3F22"/>
    <w:rsid w:val="045F1A81"/>
    <w:rsid w:val="04656D95"/>
    <w:rsid w:val="046E579E"/>
    <w:rsid w:val="046F777B"/>
    <w:rsid w:val="047D2032"/>
    <w:rsid w:val="0488660D"/>
    <w:rsid w:val="04953495"/>
    <w:rsid w:val="04995BFD"/>
    <w:rsid w:val="049E7899"/>
    <w:rsid w:val="049F693A"/>
    <w:rsid w:val="04A064C7"/>
    <w:rsid w:val="04AC4C7F"/>
    <w:rsid w:val="04C179B6"/>
    <w:rsid w:val="04D267B1"/>
    <w:rsid w:val="04DC14FF"/>
    <w:rsid w:val="04E97FB6"/>
    <w:rsid w:val="04FA5A3E"/>
    <w:rsid w:val="04FC522C"/>
    <w:rsid w:val="05014C02"/>
    <w:rsid w:val="050E397D"/>
    <w:rsid w:val="05135563"/>
    <w:rsid w:val="051A046D"/>
    <w:rsid w:val="051B265E"/>
    <w:rsid w:val="051F4720"/>
    <w:rsid w:val="05281AC7"/>
    <w:rsid w:val="053000D2"/>
    <w:rsid w:val="05357B63"/>
    <w:rsid w:val="053F2FE4"/>
    <w:rsid w:val="053F324E"/>
    <w:rsid w:val="0542004D"/>
    <w:rsid w:val="054A1C61"/>
    <w:rsid w:val="05554F9E"/>
    <w:rsid w:val="055658BC"/>
    <w:rsid w:val="055B449F"/>
    <w:rsid w:val="055E40F3"/>
    <w:rsid w:val="056A6DA0"/>
    <w:rsid w:val="05842524"/>
    <w:rsid w:val="058A4FFF"/>
    <w:rsid w:val="059228FD"/>
    <w:rsid w:val="059801D5"/>
    <w:rsid w:val="059A1F6B"/>
    <w:rsid w:val="059D2B0A"/>
    <w:rsid w:val="05AD781B"/>
    <w:rsid w:val="05B66C2B"/>
    <w:rsid w:val="05C80779"/>
    <w:rsid w:val="05E22DC0"/>
    <w:rsid w:val="060334D6"/>
    <w:rsid w:val="060A6F3E"/>
    <w:rsid w:val="060B41AB"/>
    <w:rsid w:val="06163DB0"/>
    <w:rsid w:val="0617272F"/>
    <w:rsid w:val="061D7ED7"/>
    <w:rsid w:val="063A0200"/>
    <w:rsid w:val="063B1037"/>
    <w:rsid w:val="06402923"/>
    <w:rsid w:val="06475C33"/>
    <w:rsid w:val="064D24B7"/>
    <w:rsid w:val="06662E67"/>
    <w:rsid w:val="067D7BE7"/>
    <w:rsid w:val="067E5A42"/>
    <w:rsid w:val="069D36A5"/>
    <w:rsid w:val="06A97CDF"/>
    <w:rsid w:val="06AE3E10"/>
    <w:rsid w:val="06B148F5"/>
    <w:rsid w:val="06BA096E"/>
    <w:rsid w:val="06BF7590"/>
    <w:rsid w:val="06C33E8C"/>
    <w:rsid w:val="06CB1990"/>
    <w:rsid w:val="06CB213B"/>
    <w:rsid w:val="06DF50F4"/>
    <w:rsid w:val="06EC224F"/>
    <w:rsid w:val="06F602AE"/>
    <w:rsid w:val="06FD5942"/>
    <w:rsid w:val="07051F16"/>
    <w:rsid w:val="072700C8"/>
    <w:rsid w:val="0731477D"/>
    <w:rsid w:val="075B7921"/>
    <w:rsid w:val="07827F0E"/>
    <w:rsid w:val="078E27D0"/>
    <w:rsid w:val="07A81C0B"/>
    <w:rsid w:val="07B14923"/>
    <w:rsid w:val="07BD7BD0"/>
    <w:rsid w:val="07C05A3B"/>
    <w:rsid w:val="07C35FF4"/>
    <w:rsid w:val="07C46F3B"/>
    <w:rsid w:val="07C7728F"/>
    <w:rsid w:val="07D47555"/>
    <w:rsid w:val="07FA71BA"/>
    <w:rsid w:val="07FE1D5D"/>
    <w:rsid w:val="08332A71"/>
    <w:rsid w:val="08413A40"/>
    <w:rsid w:val="084532E0"/>
    <w:rsid w:val="084B2513"/>
    <w:rsid w:val="08732ED1"/>
    <w:rsid w:val="0875163F"/>
    <w:rsid w:val="087C6571"/>
    <w:rsid w:val="088260A8"/>
    <w:rsid w:val="08A74E1A"/>
    <w:rsid w:val="08D93709"/>
    <w:rsid w:val="08E623F8"/>
    <w:rsid w:val="08EC1967"/>
    <w:rsid w:val="09006747"/>
    <w:rsid w:val="090109FE"/>
    <w:rsid w:val="091341CE"/>
    <w:rsid w:val="092400A9"/>
    <w:rsid w:val="092D7704"/>
    <w:rsid w:val="09396F37"/>
    <w:rsid w:val="094B5A64"/>
    <w:rsid w:val="094C28FA"/>
    <w:rsid w:val="097A41D3"/>
    <w:rsid w:val="097C1841"/>
    <w:rsid w:val="0984117C"/>
    <w:rsid w:val="09845829"/>
    <w:rsid w:val="09861A72"/>
    <w:rsid w:val="09A27AF1"/>
    <w:rsid w:val="09A87856"/>
    <w:rsid w:val="09AF2C8A"/>
    <w:rsid w:val="09AF3733"/>
    <w:rsid w:val="09BD526C"/>
    <w:rsid w:val="09C34C48"/>
    <w:rsid w:val="09C6572F"/>
    <w:rsid w:val="09CF2636"/>
    <w:rsid w:val="09D11E1A"/>
    <w:rsid w:val="09E60E6B"/>
    <w:rsid w:val="09F160D6"/>
    <w:rsid w:val="09FC6795"/>
    <w:rsid w:val="09FF2245"/>
    <w:rsid w:val="0A040489"/>
    <w:rsid w:val="0A07133D"/>
    <w:rsid w:val="0A3E60DE"/>
    <w:rsid w:val="0A3F4073"/>
    <w:rsid w:val="0A62069B"/>
    <w:rsid w:val="0A677CD6"/>
    <w:rsid w:val="0A7A4515"/>
    <w:rsid w:val="0A8B5456"/>
    <w:rsid w:val="0A9003FB"/>
    <w:rsid w:val="0A916994"/>
    <w:rsid w:val="0A944443"/>
    <w:rsid w:val="0A946E9E"/>
    <w:rsid w:val="0A996A76"/>
    <w:rsid w:val="0A9E1793"/>
    <w:rsid w:val="0AB3715E"/>
    <w:rsid w:val="0ABA7F7A"/>
    <w:rsid w:val="0ACA2607"/>
    <w:rsid w:val="0ACB7D58"/>
    <w:rsid w:val="0ADB179D"/>
    <w:rsid w:val="0ADB65A3"/>
    <w:rsid w:val="0AEB26F8"/>
    <w:rsid w:val="0AEE38D1"/>
    <w:rsid w:val="0AF04006"/>
    <w:rsid w:val="0AF8074A"/>
    <w:rsid w:val="0B047A78"/>
    <w:rsid w:val="0B09246E"/>
    <w:rsid w:val="0B147E22"/>
    <w:rsid w:val="0B1E6D5C"/>
    <w:rsid w:val="0B2F32A5"/>
    <w:rsid w:val="0B363888"/>
    <w:rsid w:val="0B384574"/>
    <w:rsid w:val="0B3E2C52"/>
    <w:rsid w:val="0B3E7A43"/>
    <w:rsid w:val="0B595E79"/>
    <w:rsid w:val="0B5C201E"/>
    <w:rsid w:val="0B624A99"/>
    <w:rsid w:val="0B711DCC"/>
    <w:rsid w:val="0B75672B"/>
    <w:rsid w:val="0B7764F9"/>
    <w:rsid w:val="0B7823DC"/>
    <w:rsid w:val="0B790E05"/>
    <w:rsid w:val="0B7A5B47"/>
    <w:rsid w:val="0B8071B9"/>
    <w:rsid w:val="0B82749E"/>
    <w:rsid w:val="0B832A48"/>
    <w:rsid w:val="0B994BD5"/>
    <w:rsid w:val="0B9E7501"/>
    <w:rsid w:val="0BA916EC"/>
    <w:rsid w:val="0BD05C9A"/>
    <w:rsid w:val="0BD72532"/>
    <w:rsid w:val="0BD763FD"/>
    <w:rsid w:val="0C01425F"/>
    <w:rsid w:val="0C154BBD"/>
    <w:rsid w:val="0C245ED9"/>
    <w:rsid w:val="0C53223E"/>
    <w:rsid w:val="0C5A05E6"/>
    <w:rsid w:val="0C5F3681"/>
    <w:rsid w:val="0C642563"/>
    <w:rsid w:val="0C6D1583"/>
    <w:rsid w:val="0C784DF7"/>
    <w:rsid w:val="0C7C745A"/>
    <w:rsid w:val="0C976CC2"/>
    <w:rsid w:val="0C980D7D"/>
    <w:rsid w:val="0C9D4437"/>
    <w:rsid w:val="0CB12C4C"/>
    <w:rsid w:val="0CB86294"/>
    <w:rsid w:val="0CD72F21"/>
    <w:rsid w:val="0CE22436"/>
    <w:rsid w:val="0CE87322"/>
    <w:rsid w:val="0CED63C9"/>
    <w:rsid w:val="0D0046E2"/>
    <w:rsid w:val="0D010337"/>
    <w:rsid w:val="0D0F1F64"/>
    <w:rsid w:val="0D115B60"/>
    <w:rsid w:val="0D1406D7"/>
    <w:rsid w:val="0D193823"/>
    <w:rsid w:val="0D290635"/>
    <w:rsid w:val="0D2B09FA"/>
    <w:rsid w:val="0D2F298B"/>
    <w:rsid w:val="0D31500F"/>
    <w:rsid w:val="0D5A17E0"/>
    <w:rsid w:val="0D6515AC"/>
    <w:rsid w:val="0D7E11D5"/>
    <w:rsid w:val="0D9403E1"/>
    <w:rsid w:val="0DA81AAE"/>
    <w:rsid w:val="0DAE7F5B"/>
    <w:rsid w:val="0DB61694"/>
    <w:rsid w:val="0DB63AFF"/>
    <w:rsid w:val="0DB95510"/>
    <w:rsid w:val="0DBB6C37"/>
    <w:rsid w:val="0DC30686"/>
    <w:rsid w:val="0DC70AE9"/>
    <w:rsid w:val="0DD163EB"/>
    <w:rsid w:val="0DDC2B1B"/>
    <w:rsid w:val="0DE12DC4"/>
    <w:rsid w:val="0E0D044D"/>
    <w:rsid w:val="0E493E86"/>
    <w:rsid w:val="0E5161CB"/>
    <w:rsid w:val="0E5760BE"/>
    <w:rsid w:val="0E5E53F9"/>
    <w:rsid w:val="0E793A1E"/>
    <w:rsid w:val="0E844BA3"/>
    <w:rsid w:val="0E9407D6"/>
    <w:rsid w:val="0EA62971"/>
    <w:rsid w:val="0EAB22F6"/>
    <w:rsid w:val="0EB82671"/>
    <w:rsid w:val="0EBD4A37"/>
    <w:rsid w:val="0EBE3C73"/>
    <w:rsid w:val="0EC56D52"/>
    <w:rsid w:val="0ED252C4"/>
    <w:rsid w:val="0EE212F9"/>
    <w:rsid w:val="0EE9217F"/>
    <w:rsid w:val="0EE95887"/>
    <w:rsid w:val="0EEC38CD"/>
    <w:rsid w:val="0EF41A6A"/>
    <w:rsid w:val="0EFF734F"/>
    <w:rsid w:val="0F0E6F5D"/>
    <w:rsid w:val="0F126852"/>
    <w:rsid w:val="0F1F42A1"/>
    <w:rsid w:val="0F21411F"/>
    <w:rsid w:val="0F277A0E"/>
    <w:rsid w:val="0F3368F4"/>
    <w:rsid w:val="0F345B04"/>
    <w:rsid w:val="0F360CA6"/>
    <w:rsid w:val="0F44155D"/>
    <w:rsid w:val="0F4F42F5"/>
    <w:rsid w:val="0F503EDD"/>
    <w:rsid w:val="0F631A3F"/>
    <w:rsid w:val="0F664E2B"/>
    <w:rsid w:val="0F6711CE"/>
    <w:rsid w:val="0F6F2221"/>
    <w:rsid w:val="0F8A6E66"/>
    <w:rsid w:val="0FA11581"/>
    <w:rsid w:val="0FBF2E5E"/>
    <w:rsid w:val="0FC035C1"/>
    <w:rsid w:val="0FCB46F5"/>
    <w:rsid w:val="0FDA6B65"/>
    <w:rsid w:val="0FDC0FF3"/>
    <w:rsid w:val="0FDD5914"/>
    <w:rsid w:val="0FDE5B0F"/>
    <w:rsid w:val="0FE4293A"/>
    <w:rsid w:val="0FE4653D"/>
    <w:rsid w:val="0FEA6599"/>
    <w:rsid w:val="0FED4D21"/>
    <w:rsid w:val="0FF61CAF"/>
    <w:rsid w:val="1004723E"/>
    <w:rsid w:val="10085BBA"/>
    <w:rsid w:val="100C522E"/>
    <w:rsid w:val="101538F7"/>
    <w:rsid w:val="10154880"/>
    <w:rsid w:val="10167505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408F3"/>
    <w:rsid w:val="10957E84"/>
    <w:rsid w:val="109C1C45"/>
    <w:rsid w:val="10A31F9C"/>
    <w:rsid w:val="10AC1EED"/>
    <w:rsid w:val="10BC3F33"/>
    <w:rsid w:val="10C36CEB"/>
    <w:rsid w:val="10C6288F"/>
    <w:rsid w:val="10CA7779"/>
    <w:rsid w:val="10CE0739"/>
    <w:rsid w:val="10D37D68"/>
    <w:rsid w:val="10E63A5D"/>
    <w:rsid w:val="10F92C4B"/>
    <w:rsid w:val="10FB265C"/>
    <w:rsid w:val="10FB3891"/>
    <w:rsid w:val="110921F6"/>
    <w:rsid w:val="110A3932"/>
    <w:rsid w:val="110D0301"/>
    <w:rsid w:val="110E1AE9"/>
    <w:rsid w:val="111143AE"/>
    <w:rsid w:val="11170342"/>
    <w:rsid w:val="11277EBF"/>
    <w:rsid w:val="11323E0D"/>
    <w:rsid w:val="114C39BF"/>
    <w:rsid w:val="114F4F1F"/>
    <w:rsid w:val="11541E03"/>
    <w:rsid w:val="11560FF7"/>
    <w:rsid w:val="11566073"/>
    <w:rsid w:val="11583F5E"/>
    <w:rsid w:val="11853A1F"/>
    <w:rsid w:val="118A3424"/>
    <w:rsid w:val="118D4D6B"/>
    <w:rsid w:val="11A40C05"/>
    <w:rsid w:val="11BE3532"/>
    <w:rsid w:val="11C73733"/>
    <w:rsid w:val="11D12F8B"/>
    <w:rsid w:val="11DE4CEB"/>
    <w:rsid w:val="11E02D40"/>
    <w:rsid w:val="11E41B07"/>
    <w:rsid w:val="11E72BD0"/>
    <w:rsid w:val="11EB0C49"/>
    <w:rsid w:val="11F40BD1"/>
    <w:rsid w:val="11F420C2"/>
    <w:rsid w:val="1200158F"/>
    <w:rsid w:val="121D32FA"/>
    <w:rsid w:val="12263E58"/>
    <w:rsid w:val="12371119"/>
    <w:rsid w:val="123A1EA2"/>
    <w:rsid w:val="125F7286"/>
    <w:rsid w:val="12694C09"/>
    <w:rsid w:val="12874700"/>
    <w:rsid w:val="12920568"/>
    <w:rsid w:val="12AE4493"/>
    <w:rsid w:val="12B1030E"/>
    <w:rsid w:val="12B13ABB"/>
    <w:rsid w:val="12B34B0C"/>
    <w:rsid w:val="12B83CB2"/>
    <w:rsid w:val="12BF7808"/>
    <w:rsid w:val="12C64BDB"/>
    <w:rsid w:val="12C709BE"/>
    <w:rsid w:val="12C91077"/>
    <w:rsid w:val="12CB730B"/>
    <w:rsid w:val="12CD421F"/>
    <w:rsid w:val="12D06034"/>
    <w:rsid w:val="12D84F67"/>
    <w:rsid w:val="12E4186B"/>
    <w:rsid w:val="12EC7054"/>
    <w:rsid w:val="12F32C4A"/>
    <w:rsid w:val="12F804F7"/>
    <w:rsid w:val="13080837"/>
    <w:rsid w:val="130F278E"/>
    <w:rsid w:val="13377220"/>
    <w:rsid w:val="13427D20"/>
    <w:rsid w:val="134F45CC"/>
    <w:rsid w:val="136025B9"/>
    <w:rsid w:val="13671E28"/>
    <w:rsid w:val="13723B53"/>
    <w:rsid w:val="137B640E"/>
    <w:rsid w:val="137C56EB"/>
    <w:rsid w:val="13892E0A"/>
    <w:rsid w:val="13991492"/>
    <w:rsid w:val="13994C4B"/>
    <w:rsid w:val="13DA3389"/>
    <w:rsid w:val="13DF3648"/>
    <w:rsid w:val="13F00572"/>
    <w:rsid w:val="141652F0"/>
    <w:rsid w:val="142B330D"/>
    <w:rsid w:val="14302460"/>
    <w:rsid w:val="1431019E"/>
    <w:rsid w:val="14363316"/>
    <w:rsid w:val="14374D34"/>
    <w:rsid w:val="14466ED6"/>
    <w:rsid w:val="144A1420"/>
    <w:rsid w:val="145272D8"/>
    <w:rsid w:val="146A4539"/>
    <w:rsid w:val="146B2C6C"/>
    <w:rsid w:val="14737EAB"/>
    <w:rsid w:val="14753BCC"/>
    <w:rsid w:val="14756279"/>
    <w:rsid w:val="14793EA4"/>
    <w:rsid w:val="1486107B"/>
    <w:rsid w:val="148D2E91"/>
    <w:rsid w:val="14B36D86"/>
    <w:rsid w:val="14CA5DA7"/>
    <w:rsid w:val="14CC21E4"/>
    <w:rsid w:val="14CD661F"/>
    <w:rsid w:val="14D716A3"/>
    <w:rsid w:val="14E76BEE"/>
    <w:rsid w:val="14F67D03"/>
    <w:rsid w:val="15060A8A"/>
    <w:rsid w:val="15104CC4"/>
    <w:rsid w:val="1523342B"/>
    <w:rsid w:val="15276617"/>
    <w:rsid w:val="152972F5"/>
    <w:rsid w:val="153042EF"/>
    <w:rsid w:val="15352B7A"/>
    <w:rsid w:val="153705FF"/>
    <w:rsid w:val="1546413D"/>
    <w:rsid w:val="1558139A"/>
    <w:rsid w:val="1558290F"/>
    <w:rsid w:val="1568443D"/>
    <w:rsid w:val="15696265"/>
    <w:rsid w:val="157D3579"/>
    <w:rsid w:val="15880269"/>
    <w:rsid w:val="158B4B46"/>
    <w:rsid w:val="159C2BD4"/>
    <w:rsid w:val="15A61A15"/>
    <w:rsid w:val="15AE0F0E"/>
    <w:rsid w:val="15B26ACE"/>
    <w:rsid w:val="15CD7FB1"/>
    <w:rsid w:val="15D03A51"/>
    <w:rsid w:val="15F451D0"/>
    <w:rsid w:val="16011F18"/>
    <w:rsid w:val="16016781"/>
    <w:rsid w:val="1607299C"/>
    <w:rsid w:val="1608409C"/>
    <w:rsid w:val="16104DDD"/>
    <w:rsid w:val="161053CF"/>
    <w:rsid w:val="161D03A8"/>
    <w:rsid w:val="161F63B3"/>
    <w:rsid w:val="16383E57"/>
    <w:rsid w:val="164D49E6"/>
    <w:rsid w:val="16526B7A"/>
    <w:rsid w:val="16590824"/>
    <w:rsid w:val="165F7535"/>
    <w:rsid w:val="16604BE0"/>
    <w:rsid w:val="166E2F2C"/>
    <w:rsid w:val="16824B72"/>
    <w:rsid w:val="16826808"/>
    <w:rsid w:val="168270C2"/>
    <w:rsid w:val="168F3536"/>
    <w:rsid w:val="16916A50"/>
    <w:rsid w:val="16921265"/>
    <w:rsid w:val="169732C2"/>
    <w:rsid w:val="16A4586D"/>
    <w:rsid w:val="16A519B1"/>
    <w:rsid w:val="16A77D91"/>
    <w:rsid w:val="16A808FE"/>
    <w:rsid w:val="16AF7E3F"/>
    <w:rsid w:val="16B00BA6"/>
    <w:rsid w:val="17033F54"/>
    <w:rsid w:val="170A18D7"/>
    <w:rsid w:val="17204614"/>
    <w:rsid w:val="17314DC4"/>
    <w:rsid w:val="173921F2"/>
    <w:rsid w:val="17426615"/>
    <w:rsid w:val="17685E14"/>
    <w:rsid w:val="177C1659"/>
    <w:rsid w:val="178451A6"/>
    <w:rsid w:val="179D01CD"/>
    <w:rsid w:val="17B85352"/>
    <w:rsid w:val="17B86DF0"/>
    <w:rsid w:val="17C00444"/>
    <w:rsid w:val="17EA3B6D"/>
    <w:rsid w:val="17F8580D"/>
    <w:rsid w:val="18055431"/>
    <w:rsid w:val="1826647B"/>
    <w:rsid w:val="18324A3B"/>
    <w:rsid w:val="183317E8"/>
    <w:rsid w:val="18334374"/>
    <w:rsid w:val="183B495E"/>
    <w:rsid w:val="183B653B"/>
    <w:rsid w:val="18402C64"/>
    <w:rsid w:val="184B7610"/>
    <w:rsid w:val="18593CFD"/>
    <w:rsid w:val="185D025A"/>
    <w:rsid w:val="185E0C68"/>
    <w:rsid w:val="18667B67"/>
    <w:rsid w:val="18691408"/>
    <w:rsid w:val="186F79B4"/>
    <w:rsid w:val="18744FE6"/>
    <w:rsid w:val="187C3BA8"/>
    <w:rsid w:val="187D0C22"/>
    <w:rsid w:val="18834777"/>
    <w:rsid w:val="18894B39"/>
    <w:rsid w:val="18AC5A2E"/>
    <w:rsid w:val="18B140C8"/>
    <w:rsid w:val="18B404C5"/>
    <w:rsid w:val="18C114A4"/>
    <w:rsid w:val="18C55F11"/>
    <w:rsid w:val="18EC7FD0"/>
    <w:rsid w:val="18F01648"/>
    <w:rsid w:val="18F466B4"/>
    <w:rsid w:val="18F51AD8"/>
    <w:rsid w:val="191A610F"/>
    <w:rsid w:val="19292411"/>
    <w:rsid w:val="192A675D"/>
    <w:rsid w:val="193122CA"/>
    <w:rsid w:val="1931295B"/>
    <w:rsid w:val="1938139F"/>
    <w:rsid w:val="19393562"/>
    <w:rsid w:val="195A7E23"/>
    <w:rsid w:val="19770F23"/>
    <w:rsid w:val="19815306"/>
    <w:rsid w:val="198338F7"/>
    <w:rsid w:val="198725D3"/>
    <w:rsid w:val="19964B93"/>
    <w:rsid w:val="19A01EB0"/>
    <w:rsid w:val="19A33B4E"/>
    <w:rsid w:val="19A6137E"/>
    <w:rsid w:val="19AB0367"/>
    <w:rsid w:val="19B10013"/>
    <w:rsid w:val="19B32246"/>
    <w:rsid w:val="19B42C45"/>
    <w:rsid w:val="19B77A18"/>
    <w:rsid w:val="19CA6756"/>
    <w:rsid w:val="19D86F9C"/>
    <w:rsid w:val="19E84207"/>
    <w:rsid w:val="19E95482"/>
    <w:rsid w:val="19EF6576"/>
    <w:rsid w:val="19FC4ED6"/>
    <w:rsid w:val="19FD03D5"/>
    <w:rsid w:val="1A0874CD"/>
    <w:rsid w:val="1A18294A"/>
    <w:rsid w:val="1A1977CD"/>
    <w:rsid w:val="1A2C1401"/>
    <w:rsid w:val="1A423E49"/>
    <w:rsid w:val="1A513876"/>
    <w:rsid w:val="1A7008CD"/>
    <w:rsid w:val="1A721C75"/>
    <w:rsid w:val="1A774AE0"/>
    <w:rsid w:val="1A786CE6"/>
    <w:rsid w:val="1A856E9F"/>
    <w:rsid w:val="1A8C46E9"/>
    <w:rsid w:val="1A92793A"/>
    <w:rsid w:val="1A980907"/>
    <w:rsid w:val="1A9A0F91"/>
    <w:rsid w:val="1AA22BB7"/>
    <w:rsid w:val="1AA41B94"/>
    <w:rsid w:val="1AA76AC5"/>
    <w:rsid w:val="1AA96BE4"/>
    <w:rsid w:val="1AAB193A"/>
    <w:rsid w:val="1AB75520"/>
    <w:rsid w:val="1AD226C7"/>
    <w:rsid w:val="1AD25C3A"/>
    <w:rsid w:val="1AD70350"/>
    <w:rsid w:val="1AEE3C47"/>
    <w:rsid w:val="1AF156BC"/>
    <w:rsid w:val="1B142BD3"/>
    <w:rsid w:val="1B1616E2"/>
    <w:rsid w:val="1B2F7CA1"/>
    <w:rsid w:val="1B324DFA"/>
    <w:rsid w:val="1B46351E"/>
    <w:rsid w:val="1B4C0E33"/>
    <w:rsid w:val="1B5146FC"/>
    <w:rsid w:val="1B595E2D"/>
    <w:rsid w:val="1B6443B9"/>
    <w:rsid w:val="1B772CD3"/>
    <w:rsid w:val="1B790E64"/>
    <w:rsid w:val="1B845EC0"/>
    <w:rsid w:val="1B8C7190"/>
    <w:rsid w:val="1B9A3B7C"/>
    <w:rsid w:val="1BA549B5"/>
    <w:rsid w:val="1BCA3EEA"/>
    <w:rsid w:val="1BD93439"/>
    <w:rsid w:val="1BE03C9A"/>
    <w:rsid w:val="1BEC5CD6"/>
    <w:rsid w:val="1BF15E97"/>
    <w:rsid w:val="1BF304FA"/>
    <w:rsid w:val="1C09194A"/>
    <w:rsid w:val="1C0928C4"/>
    <w:rsid w:val="1C0D2FBB"/>
    <w:rsid w:val="1C103C3E"/>
    <w:rsid w:val="1C146950"/>
    <w:rsid w:val="1C1776C4"/>
    <w:rsid w:val="1C275716"/>
    <w:rsid w:val="1C350400"/>
    <w:rsid w:val="1C35140B"/>
    <w:rsid w:val="1C3B5B27"/>
    <w:rsid w:val="1C414B9A"/>
    <w:rsid w:val="1C4C6974"/>
    <w:rsid w:val="1C7B23F8"/>
    <w:rsid w:val="1C800796"/>
    <w:rsid w:val="1C887737"/>
    <w:rsid w:val="1C94080A"/>
    <w:rsid w:val="1CAD214E"/>
    <w:rsid w:val="1CB4561B"/>
    <w:rsid w:val="1CBC195B"/>
    <w:rsid w:val="1CBD13AE"/>
    <w:rsid w:val="1CCC032D"/>
    <w:rsid w:val="1CD32BAF"/>
    <w:rsid w:val="1CDD678E"/>
    <w:rsid w:val="1CE52842"/>
    <w:rsid w:val="1CF86C15"/>
    <w:rsid w:val="1CFC2E07"/>
    <w:rsid w:val="1CFD5436"/>
    <w:rsid w:val="1D153E1F"/>
    <w:rsid w:val="1D2D0D39"/>
    <w:rsid w:val="1D324127"/>
    <w:rsid w:val="1D3264CC"/>
    <w:rsid w:val="1D34117A"/>
    <w:rsid w:val="1D415975"/>
    <w:rsid w:val="1D492A77"/>
    <w:rsid w:val="1D4E65B5"/>
    <w:rsid w:val="1D524E6D"/>
    <w:rsid w:val="1D691CC5"/>
    <w:rsid w:val="1D6D4D4A"/>
    <w:rsid w:val="1D7A1D93"/>
    <w:rsid w:val="1D807904"/>
    <w:rsid w:val="1D830B04"/>
    <w:rsid w:val="1D9D3ADB"/>
    <w:rsid w:val="1D9F621B"/>
    <w:rsid w:val="1DA000F7"/>
    <w:rsid w:val="1DBB3D78"/>
    <w:rsid w:val="1DE0794E"/>
    <w:rsid w:val="1DE81822"/>
    <w:rsid w:val="1DF44453"/>
    <w:rsid w:val="1DFD0814"/>
    <w:rsid w:val="1E003ABB"/>
    <w:rsid w:val="1E031027"/>
    <w:rsid w:val="1E083DA1"/>
    <w:rsid w:val="1E272630"/>
    <w:rsid w:val="1E27297D"/>
    <w:rsid w:val="1E2F3AF3"/>
    <w:rsid w:val="1E341119"/>
    <w:rsid w:val="1E3C0449"/>
    <w:rsid w:val="1E4C502A"/>
    <w:rsid w:val="1E540B70"/>
    <w:rsid w:val="1E59502D"/>
    <w:rsid w:val="1E5C4EC5"/>
    <w:rsid w:val="1E645FDE"/>
    <w:rsid w:val="1E663DB4"/>
    <w:rsid w:val="1E7875AB"/>
    <w:rsid w:val="1E7A1C8D"/>
    <w:rsid w:val="1E813767"/>
    <w:rsid w:val="1E846AE1"/>
    <w:rsid w:val="1E862738"/>
    <w:rsid w:val="1E86554F"/>
    <w:rsid w:val="1E96109C"/>
    <w:rsid w:val="1E9A6E51"/>
    <w:rsid w:val="1E9F1E78"/>
    <w:rsid w:val="1EA63B35"/>
    <w:rsid w:val="1EB019C7"/>
    <w:rsid w:val="1EB8152A"/>
    <w:rsid w:val="1EBD1002"/>
    <w:rsid w:val="1EC72E27"/>
    <w:rsid w:val="1ED15E8E"/>
    <w:rsid w:val="1EDA79AB"/>
    <w:rsid w:val="1EDB0A9D"/>
    <w:rsid w:val="1EF6789D"/>
    <w:rsid w:val="1EFC3437"/>
    <w:rsid w:val="1F0D2A0A"/>
    <w:rsid w:val="1F1B3C6B"/>
    <w:rsid w:val="1F326D3E"/>
    <w:rsid w:val="1F3464C4"/>
    <w:rsid w:val="1F375CE4"/>
    <w:rsid w:val="1F546FAF"/>
    <w:rsid w:val="1F595CC9"/>
    <w:rsid w:val="1F796499"/>
    <w:rsid w:val="1F7D425D"/>
    <w:rsid w:val="1F905C22"/>
    <w:rsid w:val="1F9479CB"/>
    <w:rsid w:val="1FA04D0A"/>
    <w:rsid w:val="1FA04D20"/>
    <w:rsid w:val="1FA22701"/>
    <w:rsid w:val="1FAF02B6"/>
    <w:rsid w:val="1FB57E5B"/>
    <w:rsid w:val="1FE519E3"/>
    <w:rsid w:val="1FE87CD0"/>
    <w:rsid w:val="1FFD3885"/>
    <w:rsid w:val="200E64DE"/>
    <w:rsid w:val="2011775F"/>
    <w:rsid w:val="20144F98"/>
    <w:rsid w:val="201B2C09"/>
    <w:rsid w:val="201B3436"/>
    <w:rsid w:val="202270A7"/>
    <w:rsid w:val="202C67C3"/>
    <w:rsid w:val="20364117"/>
    <w:rsid w:val="20521DB3"/>
    <w:rsid w:val="20542C69"/>
    <w:rsid w:val="20662A5B"/>
    <w:rsid w:val="207627B2"/>
    <w:rsid w:val="20775E19"/>
    <w:rsid w:val="207B3F4E"/>
    <w:rsid w:val="20813DF3"/>
    <w:rsid w:val="20845DD9"/>
    <w:rsid w:val="20A61CC0"/>
    <w:rsid w:val="20C02285"/>
    <w:rsid w:val="20DC3FCC"/>
    <w:rsid w:val="20FF271D"/>
    <w:rsid w:val="21036303"/>
    <w:rsid w:val="21092E60"/>
    <w:rsid w:val="21097415"/>
    <w:rsid w:val="2114231E"/>
    <w:rsid w:val="212058C0"/>
    <w:rsid w:val="21263D9A"/>
    <w:rsid w:val="21265F9C"/>
    <w:rsid w:val="215A313B"/>
    <w:rsid w:val="21626976"/>
    <w:rsid w:val="2175521E"/>
    <w:rsid w:val="218258E4"/>
    <w:rsid w:val="2198488B"/>
    <w:rsid w:val="219D79BF"/>
    <w:rsid w:val="21A45146"/>
    <w:rsid w:val="21CC32B2"/>
    <w:rsid w:val="21D05D3B"/>
    <w:rsid w:val="21D95441"/>
    <w:rsid w:val="21E043EE"/>
    <w:rsid w:val="2200796C"/>
    <w:rsid w:val="220252DA"/>
    <w:rsid w:val="220B5DAD"/>
    <w:rsid w:val="22204596"/>
    <w:rsid w:val="222134F8"/>
    <w:rsid w:val="22276487"/>
    <w:rsid w:val="22293E8A"/>
    <w:rsid w:val="222D5262"/>
    <w:rsid w:val="2264162E"/>
    <w:rsid w:val="226C45FD"/>
    <w:rsid w:val="226D0C67"/>
    <w:rsid w:val="227036A0"/>
    <w:rsid w:val="22811C2C"/>
    <w:rsid w:val="22A66AF9"/>
    <w:rsid w:val="22C07B5E"/>
    <w:rsid w:val="22CC4D82"/>
    <w:rsid w:val="22CD16A3"/>
    <w:rsid w:val="22D40891"/>
    <w:rsid w:val="22E13D3C"/>
    <w:rsid w:val="22ED1C94"/>
    <w:rsid w:val="22F477BF"/>
    <w:rsid w:val="231A40F4"/>
    <w:rsid w:val="23285E13"/>
    <w:rsid w:val="232E38DA"/>
    <w:rsid w:val="23360BAE"/>
    <w:rsid w:val="233A74F6"/>
    <w:rsid w:val="234E35D2"/>
    <w:rsid w:val="234F7AD8"/>
    <w:rsid w:val="235300B7"/>
    <w:rsid w:val="23584FE9"/>
    <w:rsid w:val="236D034F"/>
    <w:rsid w:val="237B75B2"/>
    <w:rsid w:val="23A92A5B"/>
    <w:rsid w:val="23AD3397"/>
    <w:rsid w:val="23AF13B3"/>
    <w:rsid w:val="23C04A75"/>
    <w:rsid w:val="23CF15D8"/>
    <w:rsid w:val="23D07732"/>
    <w:rsid w:val="23D271FE"/>
    <w:rsid w:val="23DB2BD1"/>
    <w:rsid w:val="23FD220D"/>
    <w:rsid w:val="240B487F"/>
    <w:rsid w:val="240F50D6"/>
    <w:rsid w:val="2410233A"/>
    <w:rsid w:val="24107DCB"/>
    <w:rsid w:val="24162C02"/>
    <w:rsid w:val="2427220F"/>
    <w:rsid w:val="242A21C4"/>
    <w:rsid w:val="242F6BEA"/>
    <w:rsid w:val="243379F0"/>
    <w:rsid w:val="24422105"/>
    <w:rsid w:val="244261E8"/>
    <w:rsid w:val="2443148E"/>
    <w:rsid w:val="246750E9"/>
    <w:rsid w:val="24824431"/>
    <w:rsid w:val="24856F1A"/>
    <w:rsid w:val="24930C5E"/>
    <w:rsid w:val="249C166A"/>
    <w:rsid w:val="249C3D9E"/>
    <w:rsid w:val="24A0226B"/>
    <w:rsid w:val="24A45673"/>
    <w:rsid w:val="24AF11CD"/>
    <w:rsid w:val="24AF16D9"/>
    <w:rsid w:val="24B1603E"/>
    <w:rsid w:val="24C765FA"/>
    <w:rsid w:val="24CA6B28"/>
    <w:rsid w:val="24E52C67"/>
    <w:rsid w:val="24EC70E5"/>
    <w:rsid w:val="250755B3"/>
    <w:rsid w:val="250970E8"/>
    <w:rsid w:val="25135AEC"/>
    <w:rsid w:val="2525292D"/>
    <w:rsid w:val="25343293"/>
    <w:rsid w:val="25391ACB"/>
    <w:rsid w:val="254A4485"/>
    <w:rsid w:val="25614410"/>
    <w:rsid w:val="256810AE"/>
    <w:rsid w:val="25700662"/>
    <w:rsid w:val="25754D74"/>
    <w:rsid w:val="257D710D"/>
    <w:rsid w:val="257E0C83"/>
    <w:rsid w:val="259836CA"/>
    <w:rsid w:val="25BC45A4"/>
    <w:rsid w:val="25BF2F82"/>
    <w:rsid w:val="25D6554A"/>
    <w:rsid w:val="25EA1B35"/>
    <w:rsid w:val="25F93B42"/>
    <w:rsid w:val="25FA58CD"/>
    <w:rsid w:val="26097B20"/>
    <w:rsid w:val="26196AE9"/>
    <w:rsid w:val="261E6DF0"/>
    <w:rsid w:val="262667AE"/>
    <w:rsid w:val="263D1C3C"/>
    <w:rsid w:val="26581ABA"/>
    <w:rsid w:val="265A1CD1"/>
    <w:rsid w:val="26737D9D"/>
    <w:rsid w:val="267B4659"/>
    <w:rsid w:val="268A0B39"/>
    <w:rsid w:val="269D11C2"/>
    <w:rsid w:val="269F780B"/>
    <w:rsid w:val="26A33643"/>
    <w:rsid w:val="26AF4609"/>
    <w:rsid w:val="26D1534F"/>
    <w:rsid w:val="26D15AA2"/>
    <w:rsid w:val="26DB5343"/>
    <w:rsid w:val="26E54817"/>
    <w:rsid w:val="26F6506C"/>
    <w:rsid w:val="26F769CA"/>
    <w:rsid w:val="26F97241"/>
    <w:rsid w:val="27152D9D"/>
    <w:rsid w:val="27365BA1"/>
    <w:rsid w:val="273A04CF"/>
    <w:rsid w:val="275C77D0"/>
    <w:rsid w:val="27605186"/>
    <w:rsid w:val="276A5C65"/>
    <w:rsid w:val="27725816"/>
    <w:rsid w:val="27896F97"/>
    <w:rsid w:val="27922220"/>
    <w:rsid w:val="27932CE0"/>
    <w:rsid w:val="279A2F5D"/>
    <w:rsid w:val="279B637E"/>
    <w:rsid w:val="27A21053"/>
    <w:rsid w:val="27A45556"/>
    <w:rsid w:val="27A73103"/>
    <w:rsid w:val="27AE75CC"/>
    <w:rsid w:val="27C03907"/>
    <w:rsid w:val="27D069C6"/>
    <w:rsid w:val="27D14405"/>
    <w:rsid w:val="27D760CD"/>
    <w:rsid w:val="27F76280"/>
    <w:rsid w:val="27FE05C6"/>
    <w:rsid w:val="28066832"/>
    <w:rsid w:val="28093208"/>
    <w:rsid w:val="281248A3"/>
    <w:rsid w:val="28142BEB"/>
    <w:rsid w:val="28150B99"/>
    <w:rsid w:val="28205B99"/>
    <w:rsid w:val="28272E02"/>
    <w:rsid w:val="283D147C"/>
    <w:rsid w:val="28542FA0"/>
    <w:rsid w:val="285C268A"/>
    <w:rsid w:val="285D4CB1"/>
    <w:rsid w:val="286020C5"/>
    <w:rsid w:val="2896248C"/>
    <w:rsid w:val="289F4D1A"/>
    <w:rsid w:val="289F7C81"/>
    <w:rsid w:val="28A53AE6"/>
    <w:rsid w:val="28AE1148"/>
    <w:rsid w:val="28B1167F"/>
    <w:rsid w:val="28BC6F12"/>
    <w:rsid w:val="28CE274C"/>
    <w:rsid w:val="28D45261"/>
    <w:rsid w:val="28D704BD"/>
    <w:rsid w:val="28EA338F"/>
    <w:rsid w:val="28EE582C"/>
    <w:rsid w:val="28F648E9"/>
    <w:rsid w:val="28F770CB"/>
    <w:rsid w:val="29032C38"/>
    <w:rsid w:val="29070D99"/>
    <w:rsid w:val="290B4AC8"/>
    <w:rsid w:val="290D0875"/>
    <w:rsid w:val="292144E7"/>
    <w:rsid w:val="29287A45"/>
    <w:rsid w:val="292F5911"/>
    <w:rsid w:val="29333B0E"/>
    <w:rsid w:val="293F2CC6"/>
    <w:rsid w:val="2950028A"/>
    <w:rsid w:val="29632618"/>
    <w:rsid w:val="296A2A2F"/>
    <w:rsid w:val="296C2AF1"/>
    <w:rsid w:val="296F5282"/>
    <w:rsid w:val="298E6765"/>
    <w:rsid w:val="298F639A"/>
    <w:rsid w:val="29A83DFD"/>
    <w:rsid w:val="29B9468F"/>
    <w:rsid w:val="29BE2D37"/>
    <w:rsid w:val="29C31745"/>
    <w:rsid w:val="29CC6E65"/>
    <w:rsid w:val="29E153BA"/>
    <w:rsid w:val="29EB7292"/>
    <w:rsid w:val="29F0157C"/>
    <w:rsid w:val="29F43384"/>
    <w:rsid w:val="2A060908"/>
    <w:rsid w:val="2A14276C"/>
    <w:rsid w:val="2A142938"/>
    <w:rsid w:val="2A1538D0"/>
    <w:rsid w:val="2A18259C"/>
    <w:rsid w:val="2A322908"/>
    <w:rsid w:val="2A3877CC"/>
    <w:rsid w:val="2A3C3AC4"/>
    <w:rsid w:val="2A4223EB"/>
    <w:rsid w:val="2A440E9D"/>
    <w:rsid w:val="2A4E12DE"/>
    <w:rsid w:val="2A4F59FE"/>
    <w:rsid w:val="2A5F4405"/>
    <w:rsid w:val="2A66482D"/>
    <w:rsid w:val="2A8240DB"/>
    <w:rsid w:val="2A87064B"/>
    <w:rsid w:val="2A902334"/>
    <w:rsid w:val="2A9504A8"/>
    <w:rsid w:val="2A992DFF"/>
    <w:rsid w:val="2AA476D7"/>
    <w:rsid w:val="2AA960B4"/>
    <w:rsid w:val="2ACB4C43"/>
    <w:rsid w:val="2AE6095B"/>
    <w:rsid w:val="2AE95C8A"/>
    <w:rsid w:val="2B066038"/>
    <w:rsid w:val="2B083DF4"/>
    <w:rsid w:val="2B0E71AE"/>
    <w:rsid w:val="2B1C1E34"/>
    <w:rsid w:val="2B1D5AFB"/>
    <w:rsid w:val="2B1E41E9"/>
    <w:rsid w:val="2B206254"/>
    <w:rsid w:val="2B213DCE"/>
    <w:rsid w:val="2B232867"/>
    <w:rsid w:val="2B2822D1"/>
    <w:rsid w:val="2B420066"/>
    <w:rsid w:val="2B4B3518"/>
    <w:rsid w:val="2B563348"/>
    <w:rsid w:val="2B5A5BF5"/>
    <w:rsid w:val="2B6F3EA5"/>
    <w:rsid w:val="2B763C15"/>
    <w:rsid w:val="2B806203"/>
    <w:rsid w:val="2B8D41C8"/>
    <w:rsid w:val="2B8F5C5A"/>
    <w:rsid w:val="2B94656C"/>
    <w:rsid w:val="2B9560E7"/>
    <w:rsid w:val="2B9A4DFE"/>
    <w:rsid w:val="2B9D684A"/>
    <w:rsid w:val="2B9D713B"/>
    <w:rsid w:val="2B9F0406"/>
    <w:rsid w:val="2BA21A2C"/>
    <w:rsid w:val="2BAC0A66"/>
    <w:rsid w:val="2BAC16CB"/>
    <w:rsid w:val="2BCE766E"/>
    <w:rsid w:val="2BD55689"/>
    <w:rsid w:val="2BDB7B28"/>
    <w:rsid w:val="2BEA509B"/>
    <w:rsid w:val="2C02140E"/>
    <w:rsid w:val="2C0F7583"/>
    <w:rsid w:val="2C152902"/>
    <w:rsid w:val="2C1E0299"/>
    <w:rsid w:val="2C2D1ADD"/>
    <w:rsid w:val="2C3E0809"/>
    <w:rsid w:val="2C400AD9"/>
    <w:rsid w:val="2C461508"/>
    <w:rsid w:val="2C5523D3"/>
    <w:rsid w:val="2C6B2A10"/>
    <w:rsid w:val="2C756C62"/>
    <w:rsid w:val="2C9533AB"/>
    <w:rsid w:val="2C9A3C32"/>
    <w:rsid w:val="2CA3128C"/>
    <w:rsid w:val="2CAE3762"/>
    <w:rsid w:val="2CC016FF"/>
    <w:rsid w:val="2CC641A1"/>
    <w:rsid w:val="2CCB013C"/>
    <w:rsid w:val="2CDC0D73"/>
    <w:rsid w:val="2CDE093B"/>
    <w:rsid w:val="2CE526F7"/>
    <w:rsid w:val="2CF674B2"/>
    <w:rsid w:val="2CFA147B"/>
    <w:rsid w:val="2CFB16E4"/>
    <w:rsid w:val="2D004DD3"/>
    <w:rsid w:val="2D041E4E"/>
    <w:rsid w:val="2D362A12"/>
    <w:rsid w:val="2D4B7A3F"/>
    <w:rsid w:val="2D520722"/>
    <w:rsid w:val="2D557810"/>
    <w:rsid w:val="2D5609B3"/>
    <w:rsid w:val="2D753C2F"/>
    <w:rsid w:val="2D883734"/>
    <w:rsid w:val="2D8B3A28"/>
    <w:rsid w:val="2D9222C5"/>
    <w:rsid w:val="2D952EAE"/>
    <w:rsid w:val="2D99178D"/>
    <w:rsid w:val="2DA777F0"/>
    <w:rsid w:val="2DCD5130"/>
    <w:rsid w:val="2DD90424"/>
    <w:rsid w:val="2DDC0D16"/>
    <w:rsid w:val="2DDD4F0D"/>
    <w:rsid w:val="2DE9320E"/>
    <w:rsid w:val="2E1A2BE4"/>
    <w:rsid w:val="2E2079BC"/>
    <w:rsid w:val="2E225693"/>
    <w:rsid w:val="2E236E7E"/>
    <w:rsid w:val="2E2B0B37"/>
    <w:rsid w:val="2E2F02A2"/>
    <w:rsid w:val="2E344328"/>
    <w:rsid w:val="2E45359E"/>
    <w:rsid w:val="2E4B36B3"/>
    <w:rsid w:val="2E5027DB"/>
    <w:rsid w:val="2E602DBC"/>
    <w:rsid w:val="2E6314BB"/>
    <w:rsid w:val="2E631FA6"/>
    <w:rsid w:val="2E685800"/>
    <w:rsid w:val="2EA30313"/>
    <w:rsid w:val="2EA333A6"/>
    <w:rsid w:val="2EB0259E"/>
    <w:rsid w:val="2EB03DDD"/>
    <w:rsid w:val="2EB516B8"/>
    <w:rsid w:val="2EB531CC"/>
    <w:rsid w:val="2EB55D16"/>
    <w:rsid w:val="2EC51B0D"/>
    <w:rsid w:val="2ECF3D85"/>
    <w:rsid w:val="2EF05CCC"/>
    <w:rsid w:val="2EF73988"/>
    <w:rsid w:val="2F03685B"/>
    <w:rsid w:val="2F113BAB"/>
    <w:rsid w:val="2F16260B"/>
    <w:rsid w:val="2F23111D"/>
    <w:rsid w:val="2F2A26A6"/>
    <w:rsid w:val="2F2B39A7"/>
    <w:rsid w:val="2F312D41"/>
    <w:rsid w:val="2F3536E8"/>
    <w:rsid w:val="2F3A5261"/>
    <w:rsid w:val="2F3C4FB2"/>
    <w:rsid w:val="2F4B6318"/>
    <w:rsid w:val="2F5F06DF"/>
    <w:rsid w:val="2F750F95"/>
    <w:rsid w:val="2F763569"/>
    <w:rsid w:val="2F873C08"/>
    <w:rsid w:val="2F9967F4"/>
    <w:rsid w:val="2FB031CA"/>
    <w:rsid w:val="2FC57714"/>
    <w:rsid w:val="2FCD25F2"/>
    <w:rsid w:val="2FD21C0C"/>
    <w:rsid w:val="2FDF3DE5"/>
    <w:rsid w:val="2FE30326"/>
    <w:rsid w:val="301D0588"/>
    <w:rsid w:val="302B4192"/>
    <w:rsid w:val="3052014A"/>
    <w:rsid w:val="30527F92"/>
    <w:rsid w:val="30580AE1"/>
    <w:rsid w:val="30605A3D"/>
    <w:rsid w:val="306C00BA"/>
    <w:rsid w:val="307657A0"/>
    <w:rsid w:val="308636B4"/>
    <w:rsid w:val="308F0D73"/>
    <w:rsid w:val="30944AC2"/>
    <w:rsid w:val="309E0284"/>
    <w:rsid w:val="30A32BA5"/>
    <w:rsid w:val="30A4189D"/>
    <w:rsid w:val="30BD63D8"/>
    <w:rsid w:val="30BE76B6"/>
    <w:rsid w:val="30C84170"/>
    <w:rsid w:val="30D17515"/>
    <w:rsid w:val="310965E6"/>
    <w:rsid w:val="311942ED"/>
    <w:rsid w:val="31287204"/>
    <w:rsid w:val="31326427"/>
    <w:rsid w:val="31403CD3"/>
    <w:rsid w:val="31430F58"/>
    <w:rsid w:val="315B4DE7"/>
    <w:rsid w:val="315D4BBB"/>
    <w:rsid w:val="316777F5"/>
    <w:rsid w:val="3168023B"/>
    <w:rsid w:val="316D1DE9"/>
    <w:rsid w:val="31753CFA"/>
    <w:rsid w:val="318A60A7"/>
    <w:rsid w:val="318E3938"/>
    <w:rsid w:val="31AB0F9C"/>
    <w:rsid w:val="31AC0EC4"/>
    <w:rsid w:val="31AD71CB"/>
    <w:rsid w:val="31B11964"/>
    <w:rsid w:val="31C2552B"/>
    <w:rsid w:val="31D40207"/>
    <w:rsid w:val="31F73640"/>
    <w:rsid w:val="31F76581"/>
    <w:rsid w:val="32065770"/>
    <w:rsid w:val="32185C5C"/>
    <w:rsid w:val="321D0AA9"/>
    <w:rsid w:val="32203D7E"/>
    <w:rsid w:val="32224306"/>
    <w:rsid w:val="32254A0B"/>
    <w:rsid w:val="324B7E84"/>
    <w:rsid w:val="325D0C9A"/>
    <w:rsid w:val="3269726A"/>
    <w:rsid w:val="328B55A8"/>
    <w:rsid w:val="32A34515"/>
    <w:rsid w:val="32B42862"/>
    <w:rsid w:val="32C701B0"/>
    <w:rsid w:val="32D94C31"/>
    <w:rsid w:val="32E9466D"/>
    <w:rsid w:val="32EE7FEE"/>
    <w:rsid w:val="32FA3BF8"/>
    <w:rsid w:val="32FC31F5"/>
    <w:rsid w:val="330B1396"/>
    <w:rsid w:val="330C1FFF"/>
    <w:rsid w:val="331F40F9"/>
    <w:rsid w:val="33263439"/>
    <w:rsid w:val="332E1449"/>
    <w:rsid w:val="332F1EE5"/>
    <w:rsid w:val="33361583"/>
    <w:rsid w:val="333C7A43"/>
    <w:rsid w:val="334511AD"/>
    <w:rsid w:val="3346128A"/>
    <w:rsid w:val="33500AE5"/>
    <w:rsid w:val="335047C3"/>
    <w:rsid w:val="33526BC9"/>
    <w:rsid w:val="337856A2"/>
    <w:rsid w:val="33A100C2"/>
    <w:rsid w:val="33B55EE0"/>
    <w:rsid w:val="33B63018"/>
    <w:rsid w:val="33BC2451"/>
    <w:rsid w:val="33C13878"/>
    <w:rsid w:val="33CD40A3"/>
    <w:rsid w:val="33DF73AF"/>
    <w:rsid w:val="33E920D5"/>
    <w:rsid w:val="33EF7181"/>
    <w:rsid w:val="33F604F4"/>
    <w:rsid w:val="341549FF"/>
    <w:rsid w:val="34191AF4"/>
    <w:rsid w:val="341A1D28"/>
    <w:rsid w:val="341B5B29"/>
    <w:rsid w:val="34211C3F"/>
    <w:rsid w:val="34324B23"/>
    <w:rsid w:val="343B390F"/>
    <w:rsid w:val="344162A1"/>
    <w:rsid w:val="3443229A"/>
    <w:rsid w:val="3447058E"/>
    <w:rsid w:val="344A28C7"/>
    <w:rsid w:val="34545D86"/>
    <w:rsid w:val="346A622C"/>
    <w:rsid w:val="346E014A"/>
    <w:rsid w:val="348F0142"/>
    <w:rsid w:val="34961A56"/>
    <w:rsid w:val="34A36E1A"/>
    <w:rsid w:val="34A45B36"/>
    <w:rsid w:val="34AE2997"/>
    <w:rsid w:val="34B45B85"/>
    <w:rsid w:val="34D32B43"/>
    <w:rsid w:val="34E90EEA"/>
    <w:rsid w:val="34ED778E"/>
    <w:rsid w:val="34EF31D5"/>
    <w:rsid w:val="35146652"/>
    <w:rsid w:val="351D477E"/>
    <w:rsid w:val="35291AED"/>
    <w:rsid w:val="35453966"/>
    <w:rsid w:val="35475B9D"/>
    <w:rsid w:val="35523082"/>
    <w:rsid w:val="355643F7"/>
    <w:rsid w:val="3556565A"/>
    <w:rsid w:val="355820B9"/>
    <w:rsid w:val="35643AC0"/>
    <w:rsid w:val="35724110"/>
    <w:rsid w:val="357C67C1"/>
    <w:rsid w:val="357D7BD3"/>
    <w:rsid w:val="35A555D1"/>
    <w:rsid w:val="35AF3E48"/>
    <w:rsid w:val="35B227C6"/>
    <w:rsid w:val="35BA0FDF"/>
    <w:rsid w:val="35CC3807"/>
    <w:rsid w:val="35D53F11"/>
    <w:rsid w:val="35E41C46"/>
    <w:rsid w:val="35F25A14"/>
    <w:rsid w:val="35FA4784"/>
    <w:rsid w:val="360F25EA"/>
    <w:rsid w:val="36213CE0"/>
    <w:rsid w:val="36225F8D"/>
    <w:rsid w:val="362F303B"/>
    <w:rsid w:val="363E33D5"/>
    <w:rsid w:val="368025AC"/>
    <w:rsid w:val="36845C9B"/>
    <w:rsid w:val="36960F21"/>
    <w:rsid w:val="369A191F"/>
    <w:rsid w:val="36A70149"/>
    <w:rsid w:val="36D22615"/>
    <w:rsid w:val="36DB3717"/>
    <w:rsid w:val="36DB5F5E"/>
    <w:rsid w:val="36DC042D"/>
    <w:rsid w:val="36DC181C"/>
    <w:rsid w:val="36DC42AB"/>
    <w:rsid w:val="36E56433"/>
    <w:rsid w:val="36F04AB9"/>
    <w:rsid w:val="36F17BBA"/>
    <w:rsid w:val="36F62637"/>
    <w:rsid w:val="37215738"/>
    <w:rsid w:val="373D29DE"/>
    <w:rsid w:val="373D77DC"/>
    <w:rsid w:val="373F4B6D"/>
    <w:rsid w:val="37485A3A"/>
    <w:rsid w:val="37493790"/>
    <w:rsid w:val="3753768D"/>
    <w:rsid w:val="3759636C"/>
    <w:rsid w:val="3768192B"/>
    <w:rsid w:val="376E5728"/>
    <w:rsid w:val="376E58EE"/>
    <w:rsid w:val="378B54F7"/>
    <w:rsid w:val="378D58A0"/>
    <w:rsid w:val="37912258"/>
    <w:rsid w:val="37985896"/>
    <w:rsid w:val="37A1600B"/>
    <w:rsid w:val="37AA59E3"/>
    <w:rsid w:val="37AD5156"/>
    <w:rsid w:val="37B27B13"/>
    <w:rsid w:val="37B27E77"/>
    <w:rsid w:val="37B86317"/>
    <w:rsid w:val="37C7335B"/>
    <w:rsid w:val="37C93B8D"/>
    <w:rsid w:val="37DB25E2"/>
    <w:rsid w:val="37E60E9E"/>
    <w:rsid w:val="37E64EFE"/>
    <w:rsid w:val="37F65253"/>
    <w:rsid w:val="37FA0D1B"/>
    <w:rsid w:val="38012829"/>
    <w:rsid w:val="380D41C6"/>
    <w:rsid w:val="38121E8F"/>
    <w:rsid w:val="38373CBB"/>
    <w:rsid w:val="383A3612"/>
    <w:rsid w:val="38413ABE"/>
    <w:rsid w:val="384F4989"/>
    <w:rsid w:val="38637A07"/>
    <w:rsid w:val="386F79D2"/>
    <w:rsid w:val="38765B1C"/>
    <w:rsid w:val="387C391B"/>
    <w:rsid w:val="388D434F"/>
    <w:rsid w:val="38917245"/>
    <w:rsid w:val="38943E58"/>
    <w:rsid w:val="38A34728"/>
    <w:rsid w:val="38A768F6"/>
    <w:rsid w:val="38AA2DAE"/>
    <w:rsid w:val="38B50E4C"/>
    <w:rsid w:val="38C45408"/>
    <w:rsid w:val="38CB2A52"/>
    <w:rsid w:val="38CF0248"/>
    <w:rsid w:val="38DA1044"/>
    <w:rsid w:val="38E53463"/>
    <w:rsid w:val="38E85A81"/>
    <w:rsid w:val="38EC6236"/>
    <w:rsid w:val="390139EF"/>
    <w:rsid w:val="390B31FF"/>
    <w:rsid w:val="390D2D45"/>
    <w:rsid w:val="390F7267"/>
    <w:rsid w:val="39144D53"/>
    <w:rsid w:val="39195BF8"/>
    <w:rsid w:val="3927746B"/>
    <w:rsid w:val="392B39FB"/>
    <w:rsid w:val="39316576"/>
    <w:rsid w:val="39597DB6"/>
    <w:rsid w:val="39727DF6"/>
    <w:rsid w:val="397906F9"/>
    <w:rsid w:val="39791509"/>
    <w:rsid w:val="39795425"/>
    <w:rsid w:val="397C5A29"/>
    <w:rsid w:val="398B2360"/>
    <w:rsid w:val="399B7C92"/>
    <w:rsid w:val="39A50B6F"/>
    <w:rsid w:val="39BB1E69"/>
    <w:rsid w:val="39D20AF0"/>
    <w:rsid w:val="39D216B2"/>
    <w:rsid w:val="39E156F0"/>
    <w:rsid w:val="39EE3620"/>
    <w:rsid w:val="39FD6214"/>
    <w:rsid w:val="3A103C42"/>
    <w:rsid w:val="3A145BAE"/>
    <w:rsid w:val="3A2E2F8E"/>
    <w:rsid w:val="3A507B0C"/>
    <w:rsid w:val="3A677A27"/>
    <w:rsid w:val="3A6B1490"/>
    <w:rsid w:val="3A7419A4"/>
    <w:rsid w:val="3A8F16A9"/>
    <w:rsid w:val="3A9E4335"/>
    <w:rsid w:val="3AA1274C"/>
    <w:rsid w:val="3AB256B8"/>
    <w:rsid w:val="3AB6562A"/>
    <w:rsid w:val="3AC32B5B"/>
    <w:rsid w:val="3ADA437D"/>
    <w:rsid w:val="3AE615B3"/>
    <w:rsid w:val="3AF41F6D"/>
    <w:rsid w:val="3AFC3689"/>
    <w:rsid w:val="3B1966DB"/>
    <w:rsid w:val="3B1C223E"/>
    <w:rsid w:val="3B29231C"/>
    <w:rsid w:val="3B2A61FC"/>
    <w:rsid w:val="3B315955"/>
    <w:rsid w:val="3B4C1DF8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06E59"/>
    <w:rsid w:val="3BB35A9B"/>
    <w:rsid w:val="3BBE38E2"/>
    <w:rsid w:val="3BC76589"/>
    <w:rsid w:val="3BCB004F"/>
    <w:rsid w:val="3BCE6603"/>
    <w:rsid w:val="3BD3700C"/>
    <w:rsid w:val="3BDD2621"/>
    <w:rsid w:val="3BE11A85"/>
    <w:rsid w:val="3BED0335"/>
    <w:rsid w:val="3BF14C3F"/>
    <w:rsid w:val="3BFD0010"/>
    <w:rsid w:val="3C1208F5"/>
    <w:rsid w:val="3C16249F"/>
    <w:rsid w:val="3C3E3147"/>
    <w:rsid w:val="3C415AA3"/>
    <w:rsid w:val="3C431E7C"/>
    <w:rsid w:val="3C5A7388"/>
    <w:rsid w:val="3C7363CB"/>
    <w:rsid w:val="3C792D15"/>
    <w:rsid w:val="3C7B3411"/>
    <w:rsid w:val="3C953E20"/>
    <w:rsid w:val="3C9D05BD"/>
    <w:rsid w:val="3CA41386"/>
    <w:rsid w:val="3CA4762F"/>
    <w:rsid w:val="3CA56F5E"/>
    <w:rsid w:val="3CBD11A4"/>
    <w:rsid w:val="3CC40129"/>
    <w:rsid w:val="3CD95C18"/>
    <w:rsid w:val="3CDB771E"/>
    <w:rsid w:val="3CDD01F7"/>
    <w:rsid w:val="3CDD169E"/>
    <w:rsid w:val="3CE2155F"/>
    <w:rsid w:val="3CE7239B"/>
    <w:rsid w:val="3CE93793"/>
    <w:rsid w:val="3CF03ADC"/>
    <w:rsid w:val="3D174D28"/>
    <w:rsid w:val="3D1B30FF"/>
    <w:rsid w:val="3D2B2392"/>
    <w:rsid w:val="3D2C06E3"/>
    <w:rsid w:val="3D3853A6"/>
    <w:rsid w:val="3D3C2FB5"/>
    <w:rsid w:val="3D5479B4"/>
    <w:rsid w:val="3D5523FC"/>
    <w:rsid w:val="3D5D5FAD"/>
    <w:rsid w:val="3D6E13D8"/>
    <w:rsid w:val="3D7E1223"/>
    <w:rsid w:val="3D880621"/>
    <w:rsid w:val="3DC95D03"/>
    <w:rsid w:val="3DCF747C"/>
    <w:rsid w:val="3DD00F52"/>
    <w:rsid w:val="3DD841A8"/>
    <w:rsid w:val="3DD9204F"/>
    <w:rsid w:val="3DEF758A"/>
    <w:rsid w:val="3DF037A2"/>
    <w:rsid w:val="3E093842"/>
    <w:rsid w:val="3E100F05"/>
    <w:rsid w:val="3E153839"/>
    <w:rsid w:val="3E2359C4"/>
    <w:rsid w:val="3E243DDC"/>
    <w:rsid w:val="3E25068D"/>
    <w:rsid w:val="3E2B1444"/>
    <w:rsid w:val="3E2D3558"/>
    <w:rsid w:val="3E2F49C9"/>
    <w:rsid w:val="3E344FBE"/>
    <w:rsid w:val="3E3F1D31"/>
    <w:rsid w:val="3E47432E"/>
    <w:rsid w:val="3E5042BD"/>
    <w:rsid w:val="3E546397"/>
    <w:rsid w:val="3E5C4FBC"/>
    <w:rsid w:val="3E6C7E98"/>
    <w:rsid w:val="3E7044FE"/>
    <w:rsid w:val="3E7118ED"/>
    <w:rsid w:val="3E831E11"/>
    <w:rsid w:val="3E8E202F"/>
    <w:rsid w:val="3E944A1F"/>
    <w:rsid w:val="3E9E3EA7"/>
    <w:rsid w:val="3EA27DFC"/>
    <w:rsid w:val="3EAA6E69"/>
    <w:rsid w:val="3EB72011"/>
    <w:rsid w:val="3EB87F99"/>
    <w:rsid w:val="3EC66E4E"/>
    <w:rsid w:val="3EC83750"/>
    <w:rsid w:val="3ECD4E86"/>
    <w:rsid w:val="3ED52F95"/>
    <w:rsid w:val="3EEC377D"/>
    <w:rsid w:val="3EFE53A2"/>
    <w:rsid w:val="3F082DEC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5E74EF"/>
    <w:rsid w:val="3F660E10"/>
    <w:rsid w:val="3F6828BA"/>
    <w:rsid w:val="3F694137"/>
    <w:rsid w:val="3F6A58DB"/>
    <w:rsid w:val="3F6F7559"/>
    <w:rsid w:val="3F831445"/>
    <w:rsid w:val="3F8E10DE"/>
    <w:rsid w:val="3F92458C"/>
    <w:rsid w:val="3F9F4E83"/>
    <w:rsid w:val="3FA41FD1"/>
    <w:rsid w:val="3FA654F4"/>
    <w:rsid w:val="3FAD74DA"/>
    <w:rsid w:val="3FAE3E6A"/>
    <w:rsid w:val="3FAF4FC5"/>
    <w:rsid w:val="3FB70B9B"/>
    <w:rsid w:val="3FB9613A"/>
    <w:rsid w:val="3FBD4EA9"/>
    <w:rsid w:val="3FC61D90"/>
    <w:rsid w:val="3FCD4D73"/>
    <w:rsid w:val="3FD03C2D"/>
    <w:rsid w:val="3FDD0BB2"/>
    <w:rsid w:val="3FDF1B78"/>
    <w:rsid w:val="3FEB0345"/>
    <w:rsid w:val="3FFC0219"/>
    <w:rsid w:val="401140BC"/>
    <w:rsid w:val="401B4694"/>
    <w:rsid w:val="40257FBC"/>
    <w:rsid w:val="402D302A"/>
    <w:rsid w:val="403073C0"/>
    <w:rsid w:val="403A1357"/>
    <w:rsid w:val="405B2E19"/>
    <w:rsid w:val="40695B00"/>
    <w:rsid w:val="40760093"/>
    <w:rsid w:val="408B53D4"/>
    <w:rsid w:val="40951FA3"/>
    <w:rsid w:val="40A23D77"/>
    <w:rsid w:val="40A56BED"/>
    <w:rsid w:val="40A62B29"/>
    <w:rsid w:val="40B9409D"/>
    <w:rsid w:val="40B9594A"/>
    <w:rsid w:val="40BE6661"/>
    <w:rsid w:val="40D026E3"/>
    <w:rsid w:val="40E25910"/>
    <w:rsid w:val="40E3155D"/>
    <w:rsid w:val="410A4318"/>
    <w:rsid w:val="41152E8B"/>
    <w:rsid w:val="41195658"/>
    <w:rsid w:val="411B2647"/>
    <w:rsid w:val="411F2520"/>
    <w:rsid w:val="41345E65"/>
    <w:rsid w:val="41373C90"/>
    <w:rsid w:val="41401C69"/>
    <w:rsid w:val="414976DD"/>
    <w:rsid w:val="4150039C"/>
    <w:rsid w:val="4150263A"/>
    <w:rsid w:val="416128AA"/>
    <w:rsid w:val="4171311A"/>
    <w:rsid w:val="41715CBB"/>
    <w:rsid w:val="41797253"/>
    <w:rsid w:val="418E1CA2"/>
    <w:rsid w:val="41A609E3"/>
    <w:rsid w:val="41B95315"/>
    <w:rsid w:val="41BA0708"/>
    <w:rsid w:val="41BE026A"/>
    <w:rsid w:val="41CE20E3"/>
    <w:rsid w:val="41CF3338"/>
    <w:rsid w:val="41D82E6B"/>
    <w:rsid w:val="41DD3BCB"/>
    <w:rsid w:val="41DD51F1"/>
    <w:rsid w:val="41E7134D"/>
    <w:rsid w:val="420013C8"/>
    <w:rsid w:val="420D18AB"/>
    <w:rsid w:val="42196057"/>
    <w:rsid w:val="42206889"/>
    <w:rsid w:val="42321A59"/>
    <w:rsid w:val="42323432"/>
    <w:rsid w:val="423A2E84"/>
    <w:rsid w:val="424E46F6"/>
    <w:rsid w:val="42582698"/>
    <w:rsid w:val="4269156D"/>
    <w:rsid w:val="426B20CA"/>
    <w:rsid w:val="42754BAD"/>
    <w:rsid w:val="42776DF5"/>
    <w:rsid w:val="427E7A33"/>
    <w:rsid w:val="42851A12"/>
    <w:rsid w:val="42957379"/>
    <w:rsid w:val="429D1E8B"/>
    <w:rsid w:val="42A17159"/>
    <w:rsid w:val="42B41400"/>
    <w:rsid w:val="42C54DB2"/>
    <w:rsid w:val="42DD1804"/>
    <w:rsid w:val="42E1301D"/>
    <w:rsid w:val="42E50E2C"/>
    <w:rsid w:val="42F57E62"/>
    <w:rsid w:val="430B06B0"/>
    <w:rsid w:val="43245703"/>
    <w:rsid w:val="433045BA"/>
    <w:rsid w:val="433234D8"/>
    <w:rsid w:val="433529B8"/>
    <w:rsid w:val="433C2338"/>
    <w:rsid w:val="433E0C1C"/>
    <w:rsid w:val="433E2F9F"/>
    <w:rsid w:val="434357B7"/>
    <w:rsid w:val="43527375"/>
    <w:rsid w:val="43586E12"/>
    <w:rsid w:val="435B5A4D"/>
    <w:rsid w:val="43644C99"/>
    <w:rsid w:val="4369607B"/>
    <w:rsid w:val="436A04FC"/>
    <w:rsid w:val="436D5431"/>
    <w:rsid w:val="438304B5"/>
    <w:rsid w:val="438F5319"/>
    <w:rsid w:val="43985DBF"/>
    <w:rsid w:val="439F3A7F"/>
    <w:rsid w:val="439F4AFC"/>
    <w:rsid w:val="43A5447F"/>
    <w:rsid w:val="43C06B14"/>
    <w:rsid w:val="43CD1E64"/>
    <w:rsid w:val="43EE2648"/>
    <w:rsid w:val="43F13214"/>
    <w:rsid w:val="440055C0"/>
    <w:rsid w:val="440703B7"/>
    <w:rsid w:val="44101FD7"/>
    <w:rsid w:val="4413636F"/>
    <w:rsid w:val="44453164"/>
    <w:rsid w:val="444601BD"/>
    <w:rsid w:val="444857BD"/>
    <w:rsid w:val="446126DD"/>
    <w:rsid w:val="44615BDA"/>
    <w:rsid w:val="446A172D"/>
    <w:rsid w:val="44703702"/>
    <w:rsid w:val="44A40AB7"/>
    <w:rsid w:val="44B906BB"/>
    <w:rsid w:val="44B922E2"/>
    <w:rsid w:val="44D84192"/>
    <w:rsid w:val="44DF56C2"/>
    <w:rsid w:val="44E00AAA"/>
    <w:rsid w:val="44F212D8"/>
    <w:rsid w:val="44FC4B09"/>
    <w:rsid w:val="450255AA"/>
    <w:rsid w:val="450274DC"/>
    <w:rsid w:val="450B62E6"/>
    <w:rsid w:val="45191D98"/>
    <w:rsid w:val="45284F2E"/>
    <w:rsid w:val="452E2C3A"/>
    <w:rsid w:val="45300167"/>
    <w:rsid w:val="45346F94"/>
    <w:rsid w:val="454F688E"/>
    <w:rsid w:val="45596A7F"/>
    <w:rsid w:val="456832D6"/>
    <w:rsid w:val="456C4F6B"/>
    <w:rsid w:val="4575530D"/>
    <w:rsid w:val="457833B4"/>
    <w:rsid w:val="457F3508"/>
    <w:rsid w:val="45835707"/>
    <w:rsid w:val="45866282"/>
    <w:rsid w:val="458F6DCA"/>
    <w:rsid w:val="45A710DF"/>
    <w:rsid w:val="45A76FC5"/>
    <w:rsid w:val="45AA7A4F"/>
    <w:rsid w:val="45C6757A"/>
    <w:rsid w:val="45C967FC"/>
    <w:rsid w:val="45CF051B"/>
    <w:rsid w:val="45DA2467"/>
    <w:rsid w:val="45E00516"/>
    <w:rsid w:val="45E010B2"/>
    <w:rsid w:val="45EA1F1E"/>
    <w:rsid w:val="45EA5AA6"/>
    <w:rsid w:val="45F30D68"/>
    <w:rsid w:val="460A2D60"/>
    <w:rsid w:val="460B2709"/>
    <w:rsid w:val="460F1BEC"/>
    <w:rsid w:val="461E66C8"/>
    <w:rsid w:val="46236EA7"/>
    <w:rsid w:val="46363D75"/>
    <w:rsid w:val="463A484B"/>
    <w:rsid w:val="464D7FE6"/>
    <w:rsid w:val="465C7DF3"/>
    <w:rsid w:val="46626409"/>
    <w:rsid w:val="46695C9A"/>
    <w:rsid w:val="46773A59"/>
    <w:rsid w:val="467B62E8"/>
    <w:rsid w:val="467C2468"/>
    <w:rsid w:val="468D7198"/>
    <w:rsid w:val="46A40971"/>
    <w:rsid w:val="46A55A46"/>
    <w:rsid w:val="46A97153"/>
    <w:rsid w:val="46AC46F8"/>
    <w:rsid w:val="46AE244F"/>
    <w:rsid w:val="46B52531"/>
    <w:rsid w:val="46C5559D"/>
    <w:rsid w:val="46DA3BD8"/>
    <w:rsid w:val="46E70968"/>
    <w:rsid w:val="470038DD"/>
    <w:rsid w:val="470147A1"/>
    <w:rsid w:val="47057213"/>
    <w:rsid w:val="47147D70"/>
    <w:rsid w:val="471A0CE7"/>
    <w:rsid w:val="47285DA8"/>
    <w:rsid w:val="47285E93"/>
    <w:rsid w:val="472F5DD1"/>
    <w:rsid w:val="47396015"/>
    <w:rsid w:val="47435351"/>
    <w:rsid w:val="474759D5"/>
    <w:rsid w:val="47586DFA"/>
    <w:rsid w:val="475D5020"/>
    <w:rsid w:val="47617500"/>
    <w:rsid w:val="476E5021"/>
    <w:rsid w:val="47745160"/>
    <w:rsid w:val="477D54DD"/>
    <w:rsid w:val="47865EAB"/>
    <w:rsid w:val="47866515"/>
    <w:rsid w:val="47933934"/>
    <w:rsid w:val="479E5F12"/>
    <w:rsid w:val="479E7868"/>
    <w:rsid w:val="47B9474A"/>
    <w:rsid w:val="47D6494D"/>
    <w:rsid w:val="47D847FC"/>
    <w:rsid w:val="47DF57FB"/>
    <w:rsid w:val="47F23C5E"/>
    <w:rsid w:val="47FF4C6A"/>
    <w:rsid w:val="480246F2"/>
    <w:rsid w:val="481712D5"/>
    <w:rsid w:val="48266C0F"/>
    <w:rsid w:val="485574DC"/>
    <w:rsid w:val="486543A7"/>
    <w:rsid w:val="488D2F96"/>
    <w:rsid w:val="48A173DC"/>
    <w:rsid w:val="48EC327B"/>
    <w:rsid w:val="4902012D"/>
    <w:rsid w:val="490950FA"/>
    <w:rsid w:val="4912652B"/>
    <w:rsid w:val="491769DB"/>
    <w:rsid w:val="492170A0"/>
    <w:rsid w:val="4928553E"/>
    <w:rsid w:val="494C6A58"/>
    <w:rsid w:val="49543713"/>
    <w:rsid w:val="49564C8B"/>
    <w:rsid w:val="4958595E"/>
    <w:rsid w:val="49611F5D"/>
    <w:rsid w:val="49641694"/>
    <w:rsid w:val="4970139F"/>
    <w:rsid w:val="497115DB"/>
    <w:rsid w:val="49763AD4"/>
    <w:rsid w:val="497826F8"/>
    <w:rsid w:val="4981549C"/>
    <w:rsid w:val="49844E6E"/>
    <w:rsid w:val="498659CF"/>
    <w:rsid w:val="498B3F05"/>
    <w:rsid w:val="499470DF"/>
    <w:rsid w:val="49965C01"/>
    <w:rsid w:val="499D0880"/>
    <w:rsid w:val="49A11696"/>
    <w:rsid w:val="49AF522A"/>
    <w:rsid w:val="49B317E9"/>
    <w:rsid w:val="49BB06B2"/>
    <w:rsid w:val="49C26F2F"/>
    <w:rsid w:val="49C521CD"/>
    <w:rsid w:val="49D761FB"/>
    <w:rsid w:val="49DF3A84"/>
    <w:rsid w:val="49E909FA"/>
    <w:rsid w:val="4A1407A7"/>
    <w:rsid w:val="4A2B072C"/>
    <w:rsid w:val="4A2C640B"/>
    <w:rsid w:val="4A2F5BCB"/>
    <w:rsid w:val="4A391914"/>
    <w:rsid w:val="4A4D4031"/>
    <w:rsid w:val="4A4E732B"/>
    <w:rsid w:val="4A67794F"/>
    <w:rsid w:val="4A6C1E0D"/>
    <w:rsid w:val="4A775B69"/>
    <w:rsid w:val="4A785F36"/>
    <w:rsid w:val="4A7D3412"/>
    <w:rsid w:val="4A830445"/>
    <w:rsid w:val="4A847D80"/>
    <w:rsid w:val="4AA015C1"/>
    <w:rsid w:val="4AA44994"/>
    <w:rsid w:val="4AB80A5F"/>
    <w:rsid w:val="4AC92086"/>
    <w:rsid w:val="4AC95374"/>
    <w:rsid w:val="4AD46CE9"/>
    <w:rsid w:val="4ADB3075"/>
    <w:rsid w:val="4AE13378"/>
    <w:rsid w:val="4AE5295B"/>
    <w:rsid w:val="4B0C768F"/>
    <w:rsid w:val="4B402F1B"/>
    <w:rsid w:val="4B4B6C7C"/>
    <w:rsid w:val="4B55377D"/>
    <w:rsid w:val="4B5B418B"/>
    <w:rsid w:val="4B6C5144"/>
    <w:rsid w:val="4B6C698C"/>
    <w:rsid w:val="4B857111"/>
    <w:rsid w:val="4B956C7A"/>
    <w:rsid w:val="4BA53594"/>
    <w:rsid w:val="4BAB02F5"/>
    <w:rsid w:val="4BAC32C8"/>
    <w:rsid w:val="4BAF13E5"/>
    <w:rsid w:val="4BB3703A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014131"/>
    <w:rsid w:val="4C4C513B"/>
    <w:rsid w:val="4C6A5615"/>
    <w:rsid w:val="4C83353B"/>
    <w:rsid w:val="4C8862B0"/>
    <w:rsid w:val="4C8B2163"/>
    <w:rsid w:val="4C8D74AB"/>
    <w:rsid w:val="4C9B4209"/>
    <w:rsid w:val="4CA45D71"/>
    <w:rsid w:val="4CA94BBF"/>
    <w:rsid w:val="4CAD4915"/>
    <w:rsid w:val="4CC30F61"/>
    <w:rsid w:val="4CC83093"/>
    <w:rsid w:val="4CD21352"/>
    <w:rsid w:val="4CE2396D"/>
    <w:rsid w:val="4CFB3EB1"/>
    <w:rsid w:val="4D032722"/>
    <w:rsid w:val="4D2C11D0"/>
    <w:rsid w:val="4D485761"/>
    <w:rsid w:val="4D4A172F"/>
    <w:rsid w:val="4D7B3D2F"/>
    <w:rsid w:val="4D7C6794"/>
    <w:rsid w:val="4D8018F3"/>
    <w:rsid w:val="4D976EEA"/>
    <w:rsid w:val="4D9A0D6F"/>
    <w:rsid w:val="4D9B788D"/>
    <w:rsid w:val="4DAA591E"/>
    <w:rsid w:val="4DAD025F"/>
    <w:rsid w:val="4DC817AF"/>
    <w:rsid w:val="4DCA76FB"/>
    <w:rsid w:val="4DCB5224"/>
    <w:rsid w:val="4DCD6E89"/>
    <w:rsid w:val="4DE64BBF"/>
    <w:rsid w:val="4DFE2C4C"/>
    <w:rsid w:val="4E1A48DE"/>
    <w:rsid w:val="4E2205D2"/>
    <w:rsid w:val="4E3D5242"/>
    <w:rsid w:val="4E62369D"/>
    <w:rsid w:val="4E673999"/>
    <w:rsid w:val="4E6801E8"/>
    <w:rsid w:val="4E751CC6"/>
    <w:rsid w:val="4E7A0DDF"/>
    <w:rsid w:val="4E81736C"/>
    <w:rsid w:val="4E8321EB"/>
    <w:rsid w:val="4E847893"/>
    <w:rsid w:val="4E911774"/>
    <w:rsid w:val="4E9859F6"/>
    <w:rsid w:val="4E9863BA"/>
    <w:rsid w:val="4EA65C1D"/>
    <w:rsid w:val="4EAC3C68"/>
    <w:rsid w:val="4EAF1585"/>
    <w:rsid w:val="4EBB3A2E"/>
    <w:rsid w:val="4EC70D57"/>
    <w:rsid w:val="4ED226E2"/>
    <w:rsid w:val="4ED24069"/>
    <w:rsid w:val="4ED54540"/>
    <w:rsid w:val="4EDE1238"/>
    <w:rsid w:val="4EDF755E"/>
    <w:rsid w:val="4EFA2C76"/>
    <w:rsid w:val="4EFE13E0"/>
    <w:rsid w:val="4F176A14"/>
    <w:rsid w:val="4F2E2E87"/>
    <w:rsid w:val="4F377EC0"/>
    <w:rsid w:val="4F3F137C"/>
    <w:rsid w:val="4F3F5BE3"/>
    <w:rsid w:val="4F410E0D"/>
    <w:rsid w:val="4F644347"/>
    <w:rsid w:val="4F701FA8"/>
    <w:rsid w:val="4F937160"/>
    <w:rsid w:val="4FAC702A"/>
    <w:rsid w:val="4FB22C3C"/>
    <w:rsid w:val="4FC81A35"/>
    <w:rsid w:val="4FDB289F"/>
    <w:rsid w:val="4FEC283A"/>
    <w:rsid w:val="4FF22C8C"/>
    <w:rsid w:val="4FFD54C0"/>
    <w:rsid w:val="4FFF2C94"/>
    <w:rsid w:val="50415F18"/>
    <w:rsid w:val="504F63B4"/>
    <w:rsid w:val="505478CA"/>
    <w:rsid w:val="505C0BEE"/>
    <w:rsid w:val="507730BB"/>
    <w:rsid w:val="508C35E1"/>
    <w:rsid w:val="5091213E"/>
    <w:rsid w:val="50B42717"/>
    <w:rsid w:val="50BA2842"/>
    <w:rsid w:val="50BD3F80"/>
    <w:rsid w:val="50C76C83"/>
    <w:rsid w:val="50C77484"/>
    <w:rsid w:val="50C87FD1"/>
    <w:rsid w:val="50CC2F2A"/>
    <w:rsid w:val="50D06C37"/>
    <w:rsid w:val="50D45639"/>
    <w:rsid w:val="50D84B0D"/>
    <w:rsid w:val="50DA70FE"/>
    <w:rsid w:val="50E130F2"/>
    <w:rsid w:val="50E45644"/>
    <w:rsid w:val="50EF0DE9"/>
    <w:rsid w:val="50F05872"/>
    <w:rsid w:val="50FA059F"/>
    <w:rsid w:val="50FC2768"/>
    <w:rsid w:val="50FC36E6"/>
    <w:rsid w:val="50FC38A3"/>
    <w:rsid w:val="50FD092D"/>
    <w:rsid w:val="51222B02"/>
    <w:rsid w:val="51233961"/>
    <w:rsid w:val="51240B5B"/>
    <w:rsid w:val="51261970"/>
    <w:rsid w:val="513C75C0"/>
    <w:rsid w:val="513F04F0"/>
    <w:rsid w:val="5148639C"/>
    <w:rsid w:val="51656558"/>
    <w:rsid w:val="5174221B"/>
    <w:rsid w:val="5178372D"/>
    <w:rsid w:val="51820966"/>
    <w:rsid w:val="51895DAD"/>
    <w:rsid w:val="51A24130"/>
    <w:rsid w:val="51B0390B"/>
    <w:rsid w:val="51BE24A3"/>
    <w:rsid w:val="51D73039"/>
    <w:rsid w:val="51E61740"/>
    <w:rsid w:val="51F71A35"/>
    <w:rsid w:val="51F81DF3"/>
    <w:rsid w:val="520301D1"/>
    <w:rsid w:val="521235B8"/>
    <w:rsid w:val="521C3752"/>
    <w:rsid w:val="52203CC3"/>
    <w:rsid w:val="5222558D"/>
    <w:rsid w:val="52326132"/>
    <w:rsid w:val="523574B8"/>
    <w:rsid w:val="523D5D6D"/>
    <w:rsid w:val="524334C1"/>
    <w:rsid w:val="52463C9F"/>
    <w:rsid w:val="525E0429"/>
    <w:rsid w:val="526322A7"/>
    <w:rsid w:val="52775930"/>
    <w:rsid w:val="527930AF"/>
    <w:rsid w:val="528761BD"/>
    <w:rsid w:val="52961309"/>
    <w:rsid w:val="529A0897"/>
    <w:rsid w:val="52BA5035"/>
    <w:rsid w:val="52CF63E2"/>
    <w:rsid w:val="52FD4680"/>
    <w:rsid w:val="52FE72A8"/>
    <w:rsid w:val="53046BD9"/>
    <w:rsid w:val="5304711E"/>
    <w:rsid w:val="530A6269"/>
    <w:rsid w:val="534A39B6"/>
    <w:rsid w:val="53512DDD"/>
    <w:rsid w:val="53597ACC"/>
    <w:rsid w:val="536B1AA2"/>
    <w:rsid w:val="53823001"/>
    <w:rsid w:val="538C40FE"/>
    <w:rsid w:val="538C5C2A"/>
    <w:rsid w:val="538D7107"/>
    <w:rsid w:val="53930582"/>
    <w:rsid w:val="539C40B6"/>
    <w:rsid w:val="53A96A64"/>
    <w:rsid w:val="53AA7273"/>
    <w:rsid w:val="53C274E2"/>
    <w:rsid w:val="53DD664B"/>
    <w:rsid w:val="53E14848"/>
    <w:rsid w:val="53FE012A"/>
    <w:rsid w:val="5414720C"/>
    <w:rsid w:val="541D6E07"/>
    <w:rsid w:val="54264F07"/>
    <w:rsid w:val="542F1C70"/>
    <w:rsid w:val="543025AD"/>
    <w:rsid w:val="54311205"/>
    <w:rsid w:val="544031CC"/>
    <w:rsid w:val="54582B75"/>
    <w:rsid w:val="546B39D2"/>
    <w:rsid w:val="54735A4A"/>
    <w:rsid w:val="547A6DED"/>
    <w:rsid w:val="547E1427"/>
    <w:rsid w:val="54823680"/>
    <w:rsid w:val="54860E61"/>
    <w:rsid w:val="54994B36"/>
    <w:rsid w:val="549C50F5"/>
    <w:rsid w:val="54A0305A"/>
    <w:rsid w:val="54A311DF"/>
    <w:rsid w:val="54A36E95"/>
    <w:rsid w:val="54A64608"/>
    <w:rsid w:val="54AF1BFF"/>
    <w:rsid w:val="54CD22FB"/>
    <w:rsid w:val="54E22826"/>
    <w:rsid w:val="54E40A81"/>
    <w:rsid w:val="54E80740"/>
    <w:rsid w:val="54EF7357"/>
    <w:rsid w:val="54F04B5F"/>
    <w:rsid w:val="54F559F5"/>
    <w:rsid w:val="55041CB2"/>
    <w:rsid w:val="55066D89"/>
    <w:rsid w:val="55147504"/>
    <w:rsid w:val="552B3D4B"/>
    <w:rsid w:val="553047C2"/>
    <w:rsid w:val="55574867"/>
    <w:rsid w:val="555929D0"/>
    <w:rsid w:val="5568129F"/>
    <w:rsid w:val="55692A62"/>
    <w:rsid w:val="556A3F83"/>
    <w:rsid w:val="558D406B"/>
    <w:rsid w:val="55910DBB"/>
    <w:rsid w:val="559737F7"/>
    <w:rsid w:val="55AA2109"/>
    <w:rsid w:val="55B33E7E"/>
    <w:rsid w:val="55B650FE"/>
    <w:rsid w:val="55BE76F2"/>
    <w:rsid w:val="55C73AA7"/>
    <w:rsid w:val="55CD7DB2"/>
    <w:rsid w:val="56084CF3"/>
    <w:rsid w:val="5610107D"/>
    <w:rsid w:val="56135F61"/>
    <w:rsid w:val="561A71B1"/>
    <w:rsid w:val="56311DBD"/>
    <w:rsid w:val="56372B06"/>
    <w:rsid w:val="56391AA2"/>
    <w:rsid w:val="563F244E"/>
    <w:rsid w:val="5646208E"/>
    <w:rsid w:val="564644D2"/>
    <w:rsid w:val="564B6A40"/>
    <w:rsid w:val="566450C3"/>
    <w:rsid w:val="566B4F2A"/>
    <w:rsid w:val="566D193E"/>
    <w:rsid w:val="56797EAC"/>
    <w:rsid w:val="567D5E1B"/>
    <w:rsid w:val="567D6E7B"/>
    <w:rsid w:val="56883673"/>
    <w:rsid w:val="569226C1"/>
    <w:rsid w:val="569A6FAB"/>
    <w:rsid w:val="56A064CD"/>
    <w:rsid w:val="56A64A20"/>
    <w:rsid w:val="56B35A45"/>
    <w:rsid w:val="56BE7A56"/>
    <w:rsid w:val="56BF0322"/>
    <w:rsid w:val="56C25041"/>
    <w:rsid w:val="56D8105B"/>
    <w:rsid w:val="56E06678"/>
    <w:rsid w:val="56F17DB0"/>
    <w:rsid w:val="56F543BF"/>
    <w:rsid w:val="57060142"/>
    <w:rsid w:val="57132594"/>
    <w:rsid w:val="571457A2"/>
    <w:rsid w:val="571B1B91"/>
    <w:rsid w:val="572254A7"/>
    <w:rsid w:val="57587558"/>
    <w:rsid w:val="576337B6"/>
    <w:rsid w:val="576F714F"/>
    <w:rsid w:val="5770501B"/>
    <w:rsid w:val="57733133"/>
    <w:rsid w:val="57755CEE"/>
    <w:rsid w:val="577A000F"/>
    <w:rsid w:val="577C7041"/>
    <w:rsid w:val="57865A07"/>
    <w:rsid w:val="578D1B3D"/>
    <w:rsid w:val="5797000B"/>
    <w:rsid w:val="57A02EEC"/>
    <w:rsid w:val="57A40FFC"/>
    <w:rsid w:val="57A769BA"/>
    <w:rsid w:val="57AD22D4"/>
    <w:rsid w:val="57B70E8A"/>
    <w:rsid w:val="57D73579"/>
    <w:rsid w:val="57F7416F"/>
    <w:rsid w:val="582C073E"/>
    <w:rsid w:val="583B3E20"/>
    <w:rsid w:val="58411F4E"/>
    <w:rsid w:val="584A13EF"/>
    <w:rsid w:val="584A790A"/>
    <w:rsid w:val="5859075C"/>
    <w:rsid w:val="585A4093"/>
    <w:rsid w:val="58657A9C"/>
    <w:rsid w:val="587170FD"/>
    <w:rsid w:val="587409A3"/>
    <w:rsid w:val="58807512"/>
    <w:rsid w:val="588A71CF"/>
    <w:rsid w:val="58AD54A0"/>
    <w:rsid w:val="58B22B8B"/>
    <w:rsid w:val="58B51282"/>
    <w:rsid w:val="58B878E7"/>
    <w:rsid w:val="58C8587C"/>
    <w:rsid w:val="58CC63B1"/>
    <w:rsid w:val="58CD0656"/>
    <w:rsid w:val="58CD34AC"/>
    <w:rsid w:val="58D1797F"/>
    <w:rsid w:val="58EA2FA1"/>
    <w:rsid w:val="58F421AA"/>
    <w:rsid w:val="58F650D2"/>
    <w:rsid w:val="58F95F8E"/>
    <w:rsid w:val="5901069B"/>
    <w:rsid w:val="59112ABE"/>
    <w:rsid w:val="592A6DA6"/>
    <w:rsid w:val="593072A0"/>
    <w:rsid w:val="593F69D0"/>
    <w:rsid w:val="596565BA"/>
    <w:rsid w:val="59761424"/>
    <w:rsid w:val="59767488"/>
    <w:rsid w:val="597F06EC"/>
    <w:rsid w:val="599148F8"/>
    <w:rsid w:val="59945EED"/>
    <w:rsid w:val="59A6440D"/>
    <w:rsid w:val="59C966E5"/>
    <w:rsid w:val="59CA7A06"/>
    <w:rsid w:val="59CE6224"/>
    <w:rsid w:val="59DA5732"/>
    <w:rsid w:val="59EC3BB1"/>
    <w:rsid w:val="59EF7605"/>
    <w:rsid w:val="59F56423"/>
    <w:rsid w:val="59F74741"/>
    <w:rsid w:val="59FD50FF"/>
    <w:rsid w:val="5A0F08D9"/>
    <w:rsid w:val="5A142A3B"/>
    <w:rsid w:val="5A2C0C7D"/>
    <w:rsid w:val="5A2D6F5B"/>
    <w:rsid w:val="5A3566B8"/>
    <w:rsid w:val="5A3B4F4D"/>
    <w:rsid w:val="5A3D7EC8"/>
    <w:rsid w:val="5A4444A7"/>
    <w:rsid w:val="5A46302F"/>
    <w:rsid w:val="5A48646A"/>
    <w:rsid w:val="5A51331B"/>
    <w:rsid w:val="5A69168C"/>
    <w:rsid w:val="5A81596C"/>
    <w:rsid w:val="5A81719D"/>
    <w:rsid w:val="5A836633"/>
    <w:rsid w:val="5A96742F"/>
    <w:rsid w:val="5AA81E53"/>
    <w:rsid w:val="5AC16DB2"/>
    <w:rsid w:val="5AC75E13"/>
    <w:rsid w:val="5AF56BB4"/>
    <w:rsid w:val="5AF63DF7"/>
    <w:rsid w:val="5AFB50F9"/>
    <w:rsid w:val="5B031C07"/>
    <w:rsid w:val="5B0F289E"/>
    <w:rsid w:val="5B177E5C"/>
    <w:rsid w:val="5B19721F"/>
    <w:rsid w:val="5B1E71E3"/>
    <w:rsid w:val="5B21315E"/>
    <w:rsid w:val="5B253CC4"/>
    <w:rsid w:val="5B302621"/>
    <w:rsid w:val="5B3753FB"/>
    <w:rsid w:val="5B3B7536"/>
    <w:rsid w:val="5B3F1BF2"/>
    <w:rsid w:val="5B671E17"/>
    <w:rsid w:val="5B6969B1"/>
    <w:rsid w:val="5B7D6122"/>
    <w:rsid w:val="5B861101"/>
    <w:rsid w:val="5B8B5FB8"/>
    <w:rsid w:val="5B905E54"/>
    <w:rsid w:val="5B923EBF"/>
    <w:rsid w:val="5B9A069B"/>
    <w:rsid w:val="5BA21479"/>
    <w:rsid w:val="5BA522D7"/>
    <w:rsid w:val="5BB06C1E"/>
    <w:rsid w:val="5BB40DEC"/>
    <w:rsid w:val="5BBB0090"/>
    <w:rsid w:val="5BBD5961"/>
    <w:rsid w:val="5BBD6E9E"/>
    <w:rsid w:val="5BC12217"/>
    <w:rsid w:val="5BC46EEB"/>
    <w:rsid w:val="5BDF537C"/>
    <w:rsid w:val="5BE21A79"/>
    <w:rsid w:val="5BE86336"/>
    <w:rsid w:val="5BFB2CDA"/>
    <w:rsid w:val="5BFF5894"/>
    <w:rsid w:val="5C0161B4"/>
    <w:rsid w:val="5C075953"/>
    <w:rsid w:val="5C293AD1"/>
    <w:rsid w:val="5C303B70"/>
    <w:rsid w:val="5C3C4DBC"/>
    <w:rsid w:val="5C515ED0"/>
    <w:rsid w:val="5C952657"/>
    <w:rsid w:val="5CB9352D"/>
    <w:rsid w:val="5CC034E3"/>
    <w:rsid w:val="5CC90AA1"/>
    <w:rsid w:val="5CD433EE"/>
    <w:rsid w:val="5CDC4397"/>
    <w:rsid w:val="5CF7053F"/>
    <w:rsid w:val="5CFC58D7"/>
    <w:rsid w:val="5CFC639D"/>
    <w:rsid w:val="5D02172E"/>
    <w:rsid w:val="5D1A13B5"/>
    <w:rsid w:val="5D1D7AE5"/>
    <w:rsid w:val="5D3907F3"/>
    <w:rsid w:val="5D40560E"/>
    <w:rsid w:val="5D452D82"/>
    <w:rsid w:val="5D56305A"/>
    <w:rsid w:val="5D5F66E3"/>
    <w:rsid w:val="5D70763A"/>
    <w:rsid w:val="5D8856FC"/>
    <w:rsid w:val="5DB256C7"/>
    <w:rsid w:val="5DCA44B9"/>
    <w:rsid w:val="5DD004E3"/>
    <w:rsid w:val="5DE82787"/>
    <w:rsid w:val="5DEC52BD"/>
    <w:rsid w:val="5DF16D7A"/>
    <w:rsid w:val="5E080D41"/>
    <w:rsid w:val="5E106EAB"/>
    <w:rsid w:val="5E141055"/>
    <w:rsid w:val="5E162ED8"/>
    <w:rsid w:val="5E1A5039"/>
    <w:rsid w:val="5E341661"/>
    <w:rsid w:val="5E3F0CB0"/>
    <w:rsid w:val="5E4340AE"/>
    <w:rsid w:val="5E4D2BA3"/>
    <w:rsid w:val="5E5023B6"/>
    <w:rsid w:val="5E504C74"/>
    <w:rsid w:val="5E64605B"/>
    <w:rsid w:val="5E732272"/>
    <w:rsid w:val="5E7B07BF"/>
    <w:rsid w:val="5E8520CD"/>
    <w:rsid w:val="5E876BA3"/>
    <w:rsid w:val="5E9351DB"/>
    <w:rsid w:val="5E992A84"/>
    <w:rsid w:val="5EA84F5D"/>
    <w:rsid w:val="5EB42C6F"/>
    <w:rsid w:val="5EB90EF0"/>
    <w:rsid w:val="5EBB08B3"/>
    <w:rsid w:val="5EBC6954"/>
    <w:rsid w:val="5EBF3673"/>
    <w:rsid w:val="5ED5660E"/>
    <w:rsid w:val="5ED75856"/>
    <w:rsid w:val="5EE64F89"/>
    <w:rsid w:val="5EE6645A"/>
    <w:rsid w:val="5EE71E79"/>
    <w:rsid w:val="5EEA1AF1"/>
    <w:rsid w:val="5EEA7B88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6A496D"/>
    <w:rsid w:val="5F6A70AE"/>
    <w:rsid w:val="5F6E0C27"/>
    <w:rsid w:val="5F701A55"/>
    <w:rsid w:val="5F74541F"/>
    <w:rsid w:val="5F8F53A5"/>
    <w:rsid w:val="5F9C21AD"/>
    <w:rsid w:val="5FA57BCF"/>
    <w:rsid w:val="5FAC3C68"/>
    <w:rsid w:val="5FAE339E"/>
    <w:rsid w:val="5FAE3BAB"/>
    <w:rsid w:val="5FB04D2B"/>
    <w:rsid w:val="5FCE61D8"/>
    <w:rsid w:val="5FCE6FA1"/>
    <w:rsid w:val="5FD70936"/>
    <w:rsid w:val="5FDE7A66"/>
    <w:rsid w:val="5FE810CD"/>
    <w:rsid w:val="5FF169EA"/>
    <w:rsid w:val="60004C87"/>
    <w:rsid w:val="600908BA"/>
    <w:rsid w:val="601E2674"/>
    <w:rsid w:val="60271871"/>
    <w:rsid w:val="60354BF1"/>
    <w:rsid w:val="60354FE3"/>
    <w:rsid w:val="603D68DC"/>
    <w:rsid w:val="603E72DF"/>
    <w:rsid w:val="605E07C7"/>
    <w:rsid w:val="606113E5"/>
    <w:rsid w:val="606A13E7"/>
    <w:rsid w:val="606C2A34"/>
    <w:rsid w:val="60753AA6"/>
    <w:rsid w:val="608D25A6"/>
    <w:rsid w:val="608D5168"/>
    <w:rsid w:val="60910655"/>
    <w:rsid w:val="609116C2"/>
    <w:rsid w:val="60914877"/>
    <w:rsid w:val="60961816"/>
    <w:rsid w:val="609F2133"/>
    <w:rsid w:val="60A37253"/>
    <w:rsid w:val="60A4600F"/>
    <w:rsid w:val="60C00546"/>
    <w:rsid w:val="60D218B0"/>
    <w:rsid w:val="60D53795"/>
    <w:rsid w:val="60E206C5"/>
    <w:rsid w:val="60F86329"/>
    <w:rsid w:val="60FF475C"/>
    <w:rsid w:val="61124999"/>
    <w:rsid w:val="612A7B96"/>
    <w:rsid w:val="613213D9"/>
    <w:rsid w:val="61361E7E"/>
    <w:rsid w:val="61373613"/>
    <w:rsid w:val="61381C9F"/>
    <w:rsid w:val="6148645B"/>
    <w:rsid w:val="615517F1"/>
    <w:rsid w:val="6164159C"/>
    <w:rsid w:val="616A79B9"/>
    <w:rsid w:val="616B5D8F"/>
    <w:rsid w:val="616F0D16"/>
    <w:rsid w:val="61741614"/>
    <w:rsid w:val="618456C2"/>
    <w:rsid w:val="61911444"/>
    <w:rsid w:val="61921874"/>
    <w:rsid w:val="61A23FDC"/>
    <w:rsid w:val="61B45121"/>
    <w:rsid w:val="61BD0471"/>
    <w:rsid w:val="61C85C23"/>
    <w:rsid w:val="61CF303B"/>
    <w:rsid w:val="61D241EC"/>
    <w:rsid w:val="61E90476"/>
    <w:rsid w:val="61F54340"/>
    <w:rsid w:val="61FA06B9"/>
    <w:rsid w:val="620D1236"/>
    <w:rsid w:val="6219396A"/>
    <w:rsid w:val="621E03F3"/>
    <w:rsid w:val="62262336"/>
    <w:rsid w:val="6230681E"/>
    <w:rsid w:val="62360FF2"/>
    <w:rsid w:val="6240030E"/>
    <w:rsid w:val="62591BBA"/>
    <w:rsid w:val="625D6F3F"/>
    <w:rsid w:val="62666C2B"/>
    <w:rsid w:val="6277467F"/>
    <w:rsid w:val="62803958"/>
    <w:rsid w:val="62874808"/>
    <w:rsid w:val="62874FFD"/>
    <w:rsid w:val="62C408F0"/>
    <w:rsid w:val="62C67DE1"/>
    <w:rsid w:val="62D649B3"/>
    <w:rsid w:val="62DB2948"/>
    <w:rsid w:val="62E04C3F"/>
    <w:rsid w:val="62F226BF"/>
    <w:rsid w:val="62F8399E"/>
    <w:rsid w:val="62FE0FF0"/>
    <w:rsid w:val="6303679E"/>
    <w:rsid w:val="631D3C9C"/>
    <w:rsid w:val="631F1134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C36AFC"/>
    <w:rsid w:val="63C5166C"/>
    <w:rsid w:val="63C95AA0"/>
    <w:rsid w:val="63D359BF"/>
    <w:rsid w:val="63E871C9"/>
    <w:rsid w:val="63E97547"/>
    <w:rsid w:val="63F23B09"/>
    <w:rsid w:val="63FD7E57"/>
    <w:rsid w:val="640E21F9"/>
    <w:rsid w:val="64251700"/>
    <w:rsid w:val="64282012"/>
    <w:rsid w:val="642E5B0B"/>
    <w:rsid w:val="644043A9"/>
    <w:rsid w:val="64463B67"/>
    <w:rsid w:val="64577984"/>
    <w:rsid w:val="646F17FC"/>
    <w:rsid w:val="646F6E21"/>
    <w:rsid w:val="6473303B"/>
    <w:rsid w:val="6482084B"/>
    <w:rsid w:val="64885CA2"/>
    <w:rsid w:val="64926782"/>
    <w:rsid w:val="649921C9"/>
    <w:rsid w:val="64AC5EEC"/>
    <w:rsid w:val="64B53B86"/>
    <w:rsid w:val="64DE4FA0"/>
    <w:rsid w:val="64E03805"/>
    <w:rsid w:val="64E05BAE"/>
    <w:rsid w:val="64EA71BC"/>
    <w:rsid w:val="64F50D7C"/>
    <w:rsid w:val="64F74C3E"/>
    <w:rsid w:val="6515525E"/>
    <w:rsid w:val="651C59BB"/>
    <w:rsid w:val="651E2F9C"/>
    <w:rsid w:val="65275918"/>
    <w:rsid w:val="653E17C2"/>
    <w:rsid w:val="65440A4D"/>
    <w:rsid w:val="65583753"/>
    <w:rsid w:val="65686D24"/>
    <w:rsid w:val="656E5BB6"/>
    <w:rsid w:val="65766380"/>
    <w:rsid w:val="65850870"/>
    <w:rsid w:val="658723DB"/>
    <w:rsid w:val="65BF7339"/>
    <w:rsid w:val="65C1563C"/>
    <w:rsid w:val="65C81DD7"/>
    <w:rsid w:val="65C97915"/>
    <w:rsid w:val="65CD52A2"/>
    <w:rsid w:val="65CE0420"/>
    <w:rsid w:val="65EA517F"/>
    <w:rsid w:val="65EC082B"/>
    <w:rsid w:val="661C01F6"/>
    <w:rsid w:val="6636119C"/>
    <w:rsid w:val="663F3261"/>
    <w:rsid w:val="665E0769"/>
    <w:rsid w:val="66767630"/>
    <w:rsid w:val="667D1E2D"/>
    <w:rsid w:val="66A62F18"/>
    <w:rsid w:val="66AE50DF"/>
    <w:rsid w:val="66BF4D9B"/>
    <w:rsid w:val="66D6355F"/>
    <w:rsid w:val="66F57FF2"/>
    <w:rsid w:val="671F3E19"/>
    <w:rsid w:val="672571D2"/>
    <w:rsid w:val="672E773B"/>
    <w:rsid w:val="67554517"/>
    <w:rsid w:val="675F6ECF"/>
    <w:rsid w:val="67662843"/>
    <w:rsid w:val="676A652C"/>
    <w:rsid w:val="676C60A7"/>
    <w:rsid w:val="677B4758"/>
    <w:rsid w:val="677E2D05"/>
    <w:rsid w:val="67A44DB6"/>
    <w:rsid w:val="67B46AA4"/>
    <w:rsid w:val="67B6791A"/>
    <w:rsid w:val="67C065FA"/>
    <w:rsid w:val="67C847AF"/>
    <w:rsid w:val="67D37BA1"/>
    <w:rsid w:val="67D957C0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8215FC"/>
    <w:rsid w:val="68AB6EAE"/>
    <w:rsid w:val="68AE71F9"/>
    <w:rsid w:val="68AF24B4"/>
    <w:rsid w:val="68BC294C"/>
    <w:rsid w:val="68CC208E"/>
    <w:rsid w:val="68D01287"/>
    <w:rsid w:val="68DE5A1F"/>
    <w:rsid w:val="68E806A8"/>
    <w:rsid w:val="68EA1FED"/>
    <w:rsid w:val="68F249D8"/>
    <w:rsid w:val="68F94C61"/>
    <w:rsid w:val="68FF7A3F"/>
    <w:rsid w:val="69076A5A"/>
    <w:rsid w:val="69083A4C"/>
    <w:rsid w:val="6911053B"/>
    <w:rsid w:val="694C1494"/>
    <w:rsid w:val="694D1A5E"/>
    <w:rsid w:val="69587A6F"/>
    <w:rsid w:val="697A5148"/>
    <w:rsid w:val="698249D5"/>
    <w:rsid w:val="69931135"/>
    <w:rsid w:val="699856BF"/>
    <w:rsid w:val="699E77C8"/>
    <w:rsid w:val="69B94630"/>
    <w:rsid w:val="69BF7BB1"/>
    <w:rsid w:val="69CB6D2F"/>
    <w:rsid w:val="69D51D4B"/>
    <w:rsid w:val="69E50B84"/>
    <w:rsid w:val="69E833AC"/>
    <w:rsid w:val="6A0E23AF"/>
    <w:rsid w:val="6A107C3C"/>
    <w:rsid w:val="6A135438"/>
    <w:rsid w:val="6A2F2BB4"/>
    <w:rsid w:val="6A494BE8"/>
    <w:rsid w:val="6A503DDB"/>
    <w:rsid w:val="6A69413C"/>
    <w:rsid w:val="6A8D77F9"/>
    <w:rsid w:val="6A952DF0"/>
    <w:rsid w:val="6AA968FA"/>
    <w:rsid w:val="6AAA3D15"/>
    <w:rsid w:val="6AAB15FD"/>
    <w:rsid w:val="6AB26C4F"/>
    <w:rsid w:val="6AB7595B"/>
    <w:rsid w:val="6AC02702"/>
    <w:rsid w:val="6AD0452E"/>
    <w:rsid w:val="6AD97999"/>
    <w:rsid w:val="6ADC2266"/>
    <w:rsid w:val="6AE6471E"/>
    <w:rsid w:val="6AE67C51"/>
    <w:rsid w:val="6AE81183"/>
    <w:rsid w:val="6AF5058A"/>
    <w:rsid w:val="6AF54A3C"/>
    <w:rsid w:val="6AFA6728"/>
    <w:rsid w:val="6B04482B"/>
    <w:rsid w:val="6B0F0A06"/>
    <w:rsid w:val="6B280372"/>
    <w:rsid w:val="6B417ABE"/>
    <w:rsid w:val="6B497206"/>
    <w:rsid w:val="6B5D73A1"/>
    <w:rsid w:val="6B675B51"/>
    <w:rsid w:val="6B6E1935"/>
    <w:rsid w:val="6B791D67"/>
    <w:rsid w:val="6B9672E2"/>
    <w:rsid w:val="6B9F0931"/>
    <w:rsid w:val="6BAB47C5"/>
    <w:rsid w:val="6BBD0AAA"/>
    <w:rsid w:val="6BBE6C23"/>
    <w:rsid w:val="6BC94515"/>
    <w:rsid w:val="6BCC76DB"/>
    <w:rsid w:val="6BD8366C"/>
    <w:rsid w:val="6BE43FB9"/>
    <w:rsid w:val="6BE45423"/>
    <w:rsid w:val="6BE71872"/>
    <w:rsid w:val="6BE87AC4"/>
    <w:rsid w:val="6BF07378"/>
    <w:rsid w:val="6BF10A7C"/>
    <w:rsid w:val="6C080372"/>
    <w:rsid w:val="6C443130"/>
    <w:rsid w:val="6C445F69"/>
    <w:rsid w:val="6C4C615E"/>
    <w:rsid w:val="6C4E2455"/>
    <w:rsid w:val="6C5B3648"/>
    <w:rsid w:val="6C5D2A67"/>
    <w:rsid w:val="6C7E170D"/>
    <w:rsid w:val="6C8D0136"/>
    <w:rsid w:val="6C8F70DF"/>
    <w:rsid w:val="6C920F03"/>
    <w:rsid w:val="6C962827"/>
    <w:rsid w:val="6CA470AE"/>
    <w:rsid w:val="6CBF4424"/>
    <w:rsid w:val="6CC70EBC"/>
    <w:rsid w:val="6CC90029"/>
    <w:rsid w:val="6CCB21F0"/>
    <w:rsid w:val="6CD26FA2"/>
    <w:rsid w:val="6CFA450E"/>
    <w:rsid w:val="6D07658B"/>
    <w:rsid w:val="6D1518DE"/>
    <w:rsid w:val="6D1E78AC"/>
    <w:rsid w:val="6D2A0C1E"/>
    <w:rsid w:val="6D4663DA"/>
    <w:rsid w:val="6D467362"/>
    <w:rsid w:val="6D470611"/>
    <w:rsid w:val="6D4B12A0"/>
    <w:rsid w:val="6D6F38BD"/>
    <w:rsid w:val="6D7B5410"/>
    <w:rsid w:val="6D8D4013"/>
    <w:rsid w:val="6D947BA0"/>
    <w:rsid w:val="6D985B85"/>
    <w:rsid w:val="6DA3706A"/>
    <w:rsid w:val="6DA555CE"/>
    <w:rsid w:val="6DA6248E"/>
    <w:rsid w:val="6DAB14D3"/>
    <w:rsid w:val="6DAB284A"/>
    <w:rsid w:val="6DB60213"/>
    <w:rsid w:val="6DEE179E"/>
    <w:rsid w:val="6DFA5817"/>
    <w:rsid w:val="6E1678CA"/>
    <w:rsid w:val="6E2960DB"/>
    <w:rsid w:val="6E2B1726"/>
    <w:rsid w:val="6E6F4D87"/>
    <w:rsid w:val="6E875368"/>
    <w:rsid w:val="6E876A1A"/>
    <w:rsid w:val="6E8F6ECB"/>
    <w:rsid w:val="6E983E35"/>
    <w:rsid w:val="6E9E5C1A"/>
    <w:rsid w:val="6EA40047"/>
    <w:rsid w:val="6EA82890"/>
    <w:rsid w:val="6EAE069B"/>
    <w:rsid w:val="6EB05C53"/>
    <w:rsid w:val="6ECC0DF7"/>
    <w:rsid w:val="6ECD53A9"/>
    <w:rsid w:val="6EE5593F"/>
    <w:rsid w:val="6EEC4B86"/>
    <w:rsid w:val="6EEE093C"/>
    <w:rsid w:val="6EF50632"/>
    <w:rsid w:val="6F124EE7"/>
    <w:rsid w:val="6F1A392E"/>
    <w:rsid w:val="6F207A01"/>
    <w:rsid w:val="6F4562A4"/>
    <w:rsid w:val="6F574A1F"/>
    <w:rsid w:val="6F5E118B"/>
    <w:rsid w:val="6F6C3F37"/>
    <w:rsid w:val="6F757EA7"/>
    <w:rsid w:val="6F781D05"/>
    <w:rsid w:val="6F800D4E"/>
    <w:rsid w:val="6F84389F"/>
    <w:rsid w:val="6F8D41C8"/>
    <w:rsid w:val="6F8D62BF"/>
    <w:rsid w:val="6F9019DD"/>
    <w:rsid w:val="6F921B0E"/>
    <w:rsid w:val="6F9D3B75"/>
    <w:rsid w:val="6FC57A8F"/>
    <w:rsid w:val="6FD20F86"/>
    <w:rsid w:val="6FFB11EC"/>
    <w:rsid w:val="6FFE3E34"/>
    <w:rsid w:val="70143213"/>
    <w:rsid w:val="701C4749"/>
    <w:rsid w:val="702E4604"/>
    <w:rsid w:val="70300125"/>
    <w:rsid w:val="70343FCA"/>
    <w:rsid w:val="703B782D"/>
    <w:rsid w:val="70454C15"/>
    <w:rsid w:val="705B386F"/>
    <w:rsid w:val="705C787C"/>
    <w:rsid w:val="706E5BEB"/>
    <w:rsid w:val="707B7A3B"/>
    <w:rsid w:val="707C1A99"/>
    <w:rsid w:val="707D0547"/>
    <w:rsid w:val="70815A12"/>
    <w:rsid w:val="70861078"/>
    <w:rsid w:val="709223B5"/>
    <w:rsid w:val="70956655"/>
    <w:rsid w:val="70A70492"/>
    <w:rsid w:val="70CE6622"/>
    <w:rsid w:val="70D4275F"/>
    <w:rsid w:val="70DB32BD"/>
    <w:rsid w:val="70DD3E1C"/>
    <w:rsid w:val="70E71E86"/>
    <w:rsid w:val="70F83F7C"/>
    <w:rsid w:val="70F95885"/>
    <w:rsid w:val="71000835"/>
    <w:rsid w:val="710C2BD2"/>
    <w:rsid w:val="71156158"/>
    <w:rsid w:val="711E1A1C"/>
    <w:rsid w:val="71261FD0"/>
    <w:rsid w:val="714B3569"/>
    <w:rsid w:val="715764DF"/>
    <w:rsid w:val="71590990"/>
    <w:rsid w:val="716A1E2F"/>
    <w:rsid w:val="716B4EA3"/>
    <w:rsid w:val="716F6030"/>
    <w:rsid w:val="71771615"/>
    <w:rsid w:val="717A20B4"/>
    <w:rsid w:val="717C78CF"/>
    <w:rsid w:val="717D102B"/>
    <w:rsid w:val="718830A9"/>
    <w:rsid w:val="718C01E4"/>
    <w:rsid w:val="7192329A"/>
    <w:rsid w:val="719916A5"/>
    <w:rsid w:val="719D3F3F"/>
    <w:rsid w:val="71AA7D9C"/>
    <w:rsid w:val="71B2418A"/>
    <w:rsid w:val="71B3109F"/>
    <w:rsid w:val="71C12955"/>
    <w:rsid w:val="71C43853"/>
    <w:rsid w:val="71C87D78"/>
    <w:rsid w:val="71CA6791"/>
    <w:rsid w:val="71D35C3B"/>
    <w:rsid w:val="71D92869"/>
    <w:rsid w:val="71EF2707"/>
    <w:rsid w:val="71F3785F"/>
    <w:rsid w:val="72031A70"/>
    <w:rsid w:val="721E5102"/>
    <w:rsid w:val="72202363"/>
    <w:rsid w:val="723B03E2"/>
    <w:rsid w:val="723F2741"/>
    <w:rsid w:val="72402ED1"/>
    <w:rsid w:val="72613615"/>
    <w:rsid w:val="726A7471"/>
    <w:rsid w:val="72731F05"/>
    <w:rsid w:val="728225B0"/>
    <w:rsid w:val="728507EE"/>
    <w:rsid w:val="72A24B11"/>
    <w:rsid w:val="72A43EE7"/>
    <w:rsid w:val="72C92DBD"/>
    <w:rsid w:val="72D0299B"/>
    <w:rsid w:val="72D3643C"/>
    <w:rsid w:val="72DE253C"/>
    <w:rsid w:val="72F22A83"/>
    <w:rsid w:val="72F863B1"/>
    <w:rsid w:val="7309097B"/>
    <w:rsid w:val="73094063"/>
    <w:rsid w:val="732549F3"/>
    <w:rsid w:val="73343D7F"/>
    <w:rsid w:val="73471920"/>
    <w:rsid w:val="736456E1"/>
    <w:rsid w:val="73717F22"/>
    <w:rsid w:val="73826A57"/>
    <w:rsid w:val="738A3F6D"/>
    <w:rsid w:val="739365A4"/>
    <w:rsid w:val="739429DF"/>
    <w:rsid w:val="73966A0C"/>
    <w:rsid w:val="73A55958"/>
    <w:rsid w:val="73AA51AA"/>
    <w:rsid w:val="73B8517F"/>
    <w:rsid w:val="73B94117"/>
    <w:rsid w:val="73C17C5C"/>
    <w:rsid w:val="73C352AE"/>
    <w:rsid w:val="73C60720"/>
    <w:rsid w:val="73C64FFD"/>
    <w:rsid w:val="73CE6F52"/>
    <w:rsid w:val="73D1248B"/>
    <w:rsid w:val="73D61419"/>
    <w:rsid w:val="73DC2CC7"/>
    <w:rsid w:val="73DC5D65"/>
    <w:rsid w:val="73E83100"/>
    <w:rsid w:val="73E949DD"/>
    <w:rsid w:val="73FA00B6"/>
    <w:rsid w:val="73FF35F5"/>
    <w:rsid w:val="740B1E3E"/>
    <w:rsid w:val="74110E4F"/>
    <w:rsid w:val="7413784C"/>
    <w:rsid w:val="741E1A98"/>
    <w:rsid w:val="7425628C"/>
    <w:rsid w:val="742C0B41"/>
    <w:rsid w:val="74340A61"/>
    <w:rsid w:val="743A45EB"/>
    <w:rsid w:val="743E57BA"/>
    <w:rsid w:val="7472074F"/>
    <w:rsid w:val="74931323"/>
    <w:rsid w:val="74C73CD0"/>
    <w:rsid w:val="74C94AC5"/>
    <w:rsid w:val="74CB508E"/>
    <w:rsid w:val="74DE2A2C"/>
    <w:rsid w:val="74ED5576"/>
    <w:rsid w:val="750167BE"/>
    <w:rsid w:val="75105AAA"/>
    <w:rsid w:val="75252E0E"/>
    <w:rsid w:val="75393295"/>
    <w:rsid w:val="753C2408"/>
    <w:rsid w:val="754048C2"/>
    <w:rsid w:val="75447ED9"/>
    <w:rsid w:val="754C6BA7"/>
    <w:rsid w:val="755023E7"/>
    <w:rsid w:val="7563668F"/>
    <w:rsid w:val="75641DB6"/>
    <w:rsid w:val="758164BF"/>
    <w:rsid w:val="75A46C8C"/>
    <w:rsid w:val="75AC41E2"/>
    <w:rsid w:val="75AE329E"/>
    <w:rsid w:val="75BA42D4"/>
    <w:rsid w:val="75C5515B"/>
    <w:rsid w:val="75E7501D"/>
    <w:rsid w:val="75EC4D18"/>
    <w:rsid w:val="75F176C7"/>
    <w:rsid w:val="76061F39"/>
    <w:rsid w:val="7618714A"/>
    <w:rsid w:val="76243E3A"/>
    <w:rsid w:val="762E1329"/>
    <w:rsid w:val="763F2354"/>
    <w:rsid w:val="76425ECE"/>
    <w:rsid w:val="764C4665"/>
    <w:rsid w:val="76584D67"/>
    <w:rsid w:val="766709E4"/>
    <w:rsid w:val="766737CD"/>
    <w:rsid w:val="767153FD"/>
    <w:rsid w:val="76764BDF"/>
    <w:rsid w:val="76787C53"/>
    <w:rsid w:val="767B25C8"/>
    <w:rsid w:val="76834FE2"/>
    <w:rsid w:val="768929CE"/>
    <w:rsid w:val="76A47A1D"/>
    <w:rsid w:val="76B96E85"/>
    <w:rsid w:val="76C831E2"/>
    <w:rsid w:val="76EE6FAD"/>
    <w:rsid w:val="76F54768"/>
    <w:rsid w:val="76F72FD4"/>
    <w:rsid w:val="76F7731F"/>
    <w:rsid w:val="770030C9"/>
    <w:rsid w:val="7712457F"/>
    <w:rsid w:val="771F5EDB"/>
    <w:rsid w:val="772133E0"/>
    <w:rsid w:val="77262E56"/>
    <w:rsid w:val="772B3D93"/>
    <w:rsid w:val="772F0B6B"/>
    <w:rsid w:val="776407BA"/>
    <w:rsid w:val="777D134D"/>
    <w:rsid w:val="778C7FAC"/>
    <w:rsid w:val="779122BD"/>
    <w:rsid w:val="77AB1DAB"/>
    <w:rsid w:val="77BA5F1B"/>
    <w:rsid w:val="77C964FC"/>
    <w:rsid w:val="77D92896"/>
    <w:rsid w:val="77EC7749"/>
    <w:rsid w:val="77ED5F9C"/>
    <w:rsid w:val="77F4231E"/>
    <w:rsid w:val="77F90A8D"/>
    <w:rsid w:val="780C7687"/>
    <w:rsid w:val="78125AD6"/>
    <w:rsid w:val="78194C35"/>
    <w:rsid w:val="78211D32"/>
    <w:rsid w:val="78415C70"/>
    <w:rsid w:val="7846139D"/>
    <w:rsid w:val="78505ED7"/>
    <w:rsid w:val="785430C3"/>
    <w:rsid w:val="787770BB"/>
    <w:rsid w:val="787C185F"/>
    <w:rsid w:val="787C1CA7"/>
    <w:rsid w:val="788D430B"/>
    <w:rsid w:val="789271DC"/>
    <w:rsid w:val="78A13393"/>
    <w:rsid w:val="78B50510"/>
    <w:rsid w:val="78B65DD1"/>
    <w:rsid w:val="78BE5292"/>
    <w:rsid w:val="78C100D1"/>
    <w:rsid w:val="78D41969"/>
    <w:rsid w:val="78D5255D"/>
    <w:rsid w:val="78D706BF"/>
    <w:rsid w:val="78D81A7B"/>
    <w:rsid w:val="78DB2784"/>
    <w:rsid w:val="78E42661"/>
    <w:rsid w:val="78E95FDB"/>
    <w:rsid w:val="78F954E5"/>
    <w:rsid w:val="790B6A59"/>
    <w:rsid w:val="791305A6"/>
    <w:rsid w:val="79291F05"/>
    <w:rsid w:val="793358AF"/>
    <w:rsid w:val="794624D1"/>
    <w:rsid w:val="794B7EF5"/>
    <w:rsid w:val="794D1C60"/>
    <w:rsid w:val="7955742B"/>
    <w:rsid w:val="79662E35"/>
    <w:rsid w:val="7968632E"/>
    <w:rsid w:val="796C6B1E"/>
    <w:rsid w:val="79713760"/>
    <w:rsid w:val="7977279C"/>
    <w:rsid w:val="797E5801"/>
    <w:rsid w:val="799A7BE3"/>
    <w:rsid w:val="79A60903"/>
    <w:rsid w:val="79AF6091"/>
    <w:rsid w:val="79B67F13"/>
    <w:rsid w:val="79CC6612"/>
    <w:rsid w:val="79D53C6A"/>
    <w:rsid w:val="79E74CD0"/>
    <w:rsid w:val="79ED2B79"/>
    <w:rsid w:val="79F05BBC"/>
    <w:rsid w:val="79F36A05"/>
    <w:rsid w:val="79FD4249"/>
    <w:rsid w:val="7A0624C7"/>
    <w:rsid w:val="7A111C67"/>
    <w:rsid w:val="7A164605"/>
    <w:rsid w:val="7A3F79FB"/>
    <w:rsid w:val="7A5D6737"/>
    <w:rsid w:val="7A5E2758"/>
    <w:rsid w:val="7A5F5028"/>
    <w:rsid w:val="7A600310"/>
    <w:rsid w:val="7A7037E5"/>
    <w:rsid w:val="7A78483D"/>
    <w:rsid w:val="7A7D6D0B"/>
    <w:rsid w:val="7A8A781B"/>
    <w:rsid w:val="7A904865"/>
    <w:rsid w:val="7AC95D99"/>
    <w:rsid w:val="7AEF0BC0"/>
    <w:rsid w:val="7AF4687F"/>
    <w:rsid w:val="7AFF63FC"/>
    <w:rsid w:val="7B321037"/>
    <w:rsid w:val="7B390DC8"/>
    <w:rsid w:val="7B4A68CD"/>
    <w:rsid w:val="7B4C79A4"/>
    <w:rsid w:val="7B5C356D"/>
    <w:rsid w:val="7B761E56"/>
    <w:rsid w:val="7B802D8D"/>
    <w:rsid w:val="7B823259"/>
    <w:rsid w:val="7B891F60"/>
    <w:rsid w:val="7B9E6D0D"/>
    <w:rsid w:val="7BAC292A"/>
    <w:rsid w:val="7BAC296B"/>
    <w:rsid w:val="7BB820A8"/>
    <w:rsid w:val="7BC22D4D"/>
    <w:rsid w:val="7BCB2C89"/>
    <w:rsid w:val="7BE31433"/>
    <w:rsid w:val="7BF91E8F"/>
    <w:rsid w:val="7BFB5256"/>
    <w:rsid w:val="7C060A99"/>
    <w:rsid w:val="7C065384"/>
    <w:rsid w:val="7C08354A"/>
    <w:rsid w:val="7C092164"/>
    <w:rsid w:val="7C09398C"/>
    <w:rsid w:val="7C096801"/>
    <w:rsid w:val="7C194DB1"/>
    <w:rsid w:val="7C1B696A"/>
    <w:rsid w:val="7C293038"/>
    <w:rsid w:val="7C3144E4"/>
    <w:rsid w:val="7C595AE4"/>
    <w:rsid w:val="7C5A613A"/>
    <w:rsid w:val="7C5E59DF"/>
    <w:rsid w:val="7C6923E3"/>
    <w:rsid w:val="7C6A0990"/>
    <w:rsid w:val="7C821535"/>
    <w:rsid w:val="7C8B6EAA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15CE5"/>
    <w:rsid w:val="7D1203CD"/>
    <w:rsid w:val="7D201153"/>
    <w:rsid w:val="7D21594A"/>
    <w:rsid w:val="7D254DEB"/>
    <w:rsid w:val="7D296388"/>
    <w:rsid w:val="7D3B6731"/>
    <w:rsid w:val="7D3F707F"/>
    <w:rsid w:val="7D650C68"/>
    <w:rsid w:val="7D6B6A88"/>
    <w:rsid w:val="7D736C5B"/>
    <w:rsid w:val="7D8378CF"/>
    <w:rsid w:val="7D9544B2"/>
    <w:rsid w:val="7DAA03FF"/>
    <w:rsid w:val="7DBB04FD"/>
    <w:rsid w:val="7DBB12EC"/>
    <w:rsid w:val="7DBD3473"/>
    <w:rsid w:val="7DC96497"/>
    <w:rsid w:val="7DCD4B2C"/>
    <w:rsid w:val="7DDE27DD"/>
    <w:rsid w:val="7DF76AF2"/>
    <w:rsid w:val="7DF8393B"/>
    <w:rsid w:val="7DFD5A85"/>
    <w:rsid w:val="7E126711"/>
    <w:rsid w:val="7E1B0368"/>
    <w:rsid w:val="7E406EE9"/>
    <w:rsid w:val="7E4973FC"/>
    <w:rsid w:val="7E520CF8"/>
    <w:rsid w:val="7E5A2A16"/>
    <w:rsid w:val="7E6523C6"/>
    <w:rsid w:val="7E73446D"/>
    <w:rsid w:val="7E7755E7"/>
    <w:rsid w:val="7E7E3296"/>
    <w:rsid w:val="7E963E86"/>
    <w:rsid w:val="7EAF0D04"/>
    <w:rsid w:val="7EC01719"/>
    <w:rsid w:val="7ECA1B68"/>
    <w:rsid w:val="7ED51D8D"/>
    <w:rsid w:val="7EDD24DA"/>
    <w:rsid w:val="7EEB0822"/>
    <w:rsid w:val="7F053CB7"/>
    <w:rsid w:val="7F0602D4"/>
    <w:rsid w:val="7F1258C2"/>
    <w:rsid w:val="7F1A7BC9"/>
    <w:rsid w:val="7F2E171C"/>
    <w:rsid w:val="7F334CBC"/>
    <w:rsid w:val="7F47658A"/>
    <w:rsid w:val="7F5B2972"/>
    <w:rsid w:val="7F5D44AD"/>
    <w:rsid w:val="7F6814F7"/>
    <w:rsid w:val="7F762836"/>
    <w:rsid w:val="7F793E84"/>
    <w:rsid w:val="7F884A4E"/>
    <w:rsid w:val="7F9231E3"/>
    <w:rsid w:val="7F984A83"/>
    <w:rsid w:val="7F9C28CE"/>
    <w:rsid w:val="7FB01A95"/>
    <w:rsid w:val="7FB04335"/>
    <w:rsid w:val="7FB43BB3"/>
    <w:rsid w:val="7FC672FF"/>
    <w:rsid w:val="7FC946DF"/>
    <w:rsid w:val="7FCA4AC0"/>
    <w:rsid w:val="7FE31131"/>
    <w:rsid w:val="7FF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 fillcolor="white">
      <v:fill color="white"/>
    </o:shapedefaults>
    <o:shapelayout v:ext="edit">
      <o:idmap v:ext="edit" data="1"/>
    </o:shapelayout>
  </w:shapeDefaults>
  <w:decimalSymbol w:val="."/>
  <w:listSeparator w:val=","/>
  <w14:docId w14:val="580CF6FB"/>
  <w15:docId w15:val="{F0AE9E5E-E96D-4769-A434-87EDE4E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6F7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66A"/>
    <w:rPr>
      <w:color w:val="605E5C"/>
      <w:shd w:val="clear" w:color="auto" w:fill="E1DFDD"/>
    </w:rPr>
  </w:style>
  <w:style w:type="character" w:styleId="a6">
    <w:name w:val="FollowedHyperlink"/>
    <w:basedOn w:val="a0"/>
    <w:rsid w:val="007B6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mailto:2473487465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qicoder.com/fireblogs" TargetMode="External"/><Relationship Id="rId11" Type="http://schemas.openxmlformats.org/officeDocument/2006/relationships/hyperlink" Target="https://jiaqicod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hyperlink" Target="https://gitee.com/zyxbj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4717047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18b8b78-bac1-a941-823b-4c458cbf553c\&#21069;&#31471;&#23454;&#20064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前端实习生简历.docx</Template>
  <TotalTime>678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支宇</dc:creator>
  <cp:keywords/>
  <dc:description/>
  <cp:lastModifiedBy>Liu Jiaqi</cp:lastModifiedBy>
  <cp:revision>12</cp:revision>
  <cp:lastPrinted>2021-12-31T07:07:00Z</cp:lastPrinted>
  <dcterms:created xsi:type="dcterms:W3CDTF">2020-09-08T07:57:00Z</dcterms:created>
  <dcterms:modified xsi:type="dcterms:W3CDTF">2021-12-31T07:07:00Z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